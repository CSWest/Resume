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361" w:tblpY="455"/>
        <w:tblW w:w="52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81"/>
        <w:gridCol w:w="4958"/>
        <w:gridCol w:w="4542"/>
      </w:tblGrid>
      <w:tr w:rsidR="00896AC3" w:rsidRPr="00001A20" w14:paraId="79842100" w14:textId="77777777" w:rsidTr="00732B58">
        <w:trPr>
          <w:trHeight w:val="708"/>
        </w:trPr>
        <w:tc>
          <w:tcPr>
            <w:tcW w:w="5000" w:type="pct"/>
            <w:gridSpan w:val="4"/>
            <w:tcBorders>
              <w:top w:val="nil"/>
              <w:left w:val="nil"/>
              <w:bottom w:val="nil"/>
              <w:right w:val="nil"/>
            </w:tcBorders>
          </w:tcPr>
          <w:p w14:paraId="0B32B992" w14:textId="77777777" w:rsidR="000D6FC8" w:rsidRPr="00001A20" w:rsidRDefault="000D6FC8" w:rsidP="000D6FC8">
            <w:pPr>
              <w:pStyle w:val="Titre"/>
              <w:spacing w:after="0"/>
              <w:ind w:left="720" w:hanging="720"/>
              <w:jc w:val="center"/>
              <w:rPr>
                <w:rFonts w:ascii="Times New Roman" w:hAnsi="Times New Roman" w:cs="Times New Roman"/>
                <w:b/>
                <w:bCs/>
                <w:smallCaps/>
                <w:color w:val="auto"/>
                <w:sz w:val="28"/>
                <w:szCs w:val="28"/>
                <w:lang w:val="en-US"/>
              </w:rPr>
            </w:pPr>
            <w:r w:rsidRPr="00001A20">
              <w:rPr>
                <w:rFonts w:ascii="Times New Roman" w:hAnsi="Times New Roman" w:cs="Times New Roman"/>
                <w:b/>
                <w:bCs/>
                <w:smallCaps/>
                <w:color w:val="auto"/>
                <w:sz w:val="28"/>
                <w:szCs w:val="28"/>
                <w:lang w:val="en-US"/>
              </w:rPr>
              <w:t>OLIVIER DEISS</w:t>
            </w:r>
          </w:p>
          <w:p w14:paraId="5ABAB986" w14:textId="7BDBD3E1" w:rsidR="000D6FC8" w:rsidRPr="00001A20" w:rsidRDefault="000D6FC8" w:rsidP="000D6FC8">
            <w:pPr>
              <w:pStyle w:val="ContactDetails"/>
              <w:jc w:val="center"/>
              <w:rPr>
                <w:rFonts w:ascii="Times New Roman" w:hAnsi="Times New Roman" w:cs="Times New Roman"/>
                <w:color w:val="auto"/>
                <w:sz w:val="18"/>
                <w:lang w:val="en-US"/>
              </w:rPr>
            </w:pPr>
            <w:r w:rsidRPr="00001A20">
              <w:rPr>
                <w:rFonts w:ascii="Times New Roman" w:hAnsi="Times New Roman" w:cs="Times New Roman"/>
                <w:color w:val="auto"/>
                <w:sz w:val="18"/>
                <w:lang w:val="en-US"/>
              </w:rPr>
              <w:t>6 Rue de l’Enclos – 14112 Périers-Sur-Le-Dan – France</w:t>
            </w:r>
          </w:p>
          <w:p w14:paraId="73493A67" w14:textId="5D2F6F29" w:rsidR="000D6FC8" w:rsidRPr="00001A20" w:rsidRDefault="000D6FC8" w:rsidP="000D6FC8">
            <w:pPr>
              <w:pStyle w:val="ContactDetails"/>
              <w:jc w:val="center"/>
              <w:rPr>
                <w:rFonts w:ascii="Times New Roman" w:hAnsi="Times New Roman" w:cs="Times New Roman"/>
                <w:color w:val="auto"/>
                <w:sz w:val="18"/>
                <w:lang w:val="en-US"/>
              </w:rPr>
            </w:pPr>
            <w:r w:rsidRPr="00001A20">
              <w:rPr>
                <w:rFonts w:ascii="Times New Roman" w:hAnsi="Times New Roman" w:cs="Times New Roman"/>
                <w:color w:val="auto"/>
                <w:sz w:val="18"/>
                <w:lang w:val="en-US"/>
              </w:rPr>
              <w:t xml:space="preserve">+33 (0) 6 02 07 76 38 – </w:t>
            </w:r>
            <w:r w:rsidR="007D2EB4" w:rsidRPr="00001A20">
              <w:rPr>
                <w:rFonts w:ascii="Times New Roman" w:hAnsi="Times New Roman" w:cs="Times New Roman"/>
                <w:color w:val="auto"/>
                <w:sz w:val="18"/>
                <w:lang w:val="en-US"/>
              </w:rPr>
              <w:t>olivier.deiss@</w:t>
            </w:r>
            <w:r w:rsidR="00231826">
              <w:rPr>
                <w:rFonts w:ascii="Times New Roman" w:hAnsi="Times New Roman" w:cs="Times New Roman"/>
                <w:color w:val="auto"/>
                <w:sz w:val="18"/>
                <w:lang w:val="en-US"/>
              </w:rPr>
              <w:t>gatech.edu</w:t>
            </w:r>
          </w:p>
          <w:p w14:paraId="486C3042" w14:textId="50293609" w:rsidR="007D2EB4" w:rsidRPr="00224122" w:rsidRDefault="00E7427C" w:rsidP="00026283">
            <w:pPr>
              <w:pStyle w:val="ContactDetails"/>
              <w:spacing w:after="120"/>
              <w:jc w:val="center"/>
              <w:rPr>
                <w:rFonts w:ascii="Times New Roman" w:hAnsi="Times New Roman" w:cs="Times New Roman"/>
                <w:b/>
                <w:color w:val="auto"/>
                <w:sz w:val="20"/>
                <w:szCs w:val="20"/>
                <w:lang w:val="en-US"/>
              </w:rPr>
            </w:pPr>
            <w:hyperlink r:id="rId9" w:history="1">
              <w:r w:rsidR="007D2EB4" w:rsidRPr="00224122">
                <w:rPr>
                  <w:rStyle w:val="Lienhypertexte"/>
                  <w:rFonts w:ascii="Times New Roman" w:hAnsi="Times New Roman" w:cs="Times New Roman"/>
                  <w:b/>
                  <w:color w:val="auto"/>
                  <w:sz w:val="20"/>
                  <w:szCs w:val="20"/>
                  <w:u w:val="none"/>
                  <w:lang w:val="en-US"/>
                </w:rPr>
                <w:t>olivierdeiss.com</w:t>
              </w:r>
            </w:hyperlink>
          </w:p>
        </w:tc>
      </w:tr>
      <w:tr w:rsidR="00896AC3" w:rsidRPr="00001A20" w14:paraId="5FC5DC54" w14:textId="77777777" w:rsidTr="00732B58">
        <w:trPr>
          <w:trHeight w:val="298"/>
        </w:trPr>
        <w:tc>
          <w:tcPr>
            <w:tcW w:w="577" w:type="pct"/>
            <w:tcBorders>
              <w:top w:val="nil"/>
              <w:left w:val="nil"/>
              <w:bottom w:val="nil"/>
              <w:right w:val="nil"/>
            </w:tcBorders>
          </w:tcPr>
          <w:p w14:paraId="4A713A6F" w14:textId="30C67391" w:rsidR="000D6FC8" w:rsidRPr="00001A20" w:rsidRDefault="00D73142" w:rsidP="005151FE">
            <w:pPr>
              <w:pStyle w:val="Titre1"/>
              <w:spacing w:before="40"/>
              <w:rPr>
                <w:rFonts w:ascii="Times New Roman" w:hAnsi="Times New Roman" w:cs="Times New Roman"/>
                <w:color w:val="auto"/>
                <w:sz w:val="16"/>
                <w:szCs w:val="16"/>
                <w:lang w:val="en-US"/>
              </w:rPr>
            </w:pPr>
            <w:r>
              <w:rPr>
                <w:rFonts w:ascii="Times New Roman" w:hAnsi="Times New Roman" w:cs="Times New Roman"/>
                <w:color w:val="auto"/>
                <w:sz w:val="16"/>
                <w:szCs w:val="16"/>
                <w:lang w:val="en-US"/>
              </w:rPr>
              <w:t>SUMMARY</w:t>
            </w:r>
          </w:p>
        </w:tc>
        <w:tc>
          <w:tcPr>
            <w:tcW w:w="127" w:type="pct"/>
            <w:tcBorders>
              <w:top w:val="nil"/>
              <w:left w:val="nil"/>
              <w:bottom w:val="nil"/>
              <w:right w:val="nil"/>
            </w:tcBorders>
          </w:tcPr>
          <w:p w14:paraId="74DBA264" w14:textId="77777777" w:rsidR="000D6FC8" w:rsidRPr="00001A20" w:rsidRDefault="000D6FC8" w:rsidP="000D6FC8">
            <w:pPr>
              <w:rPr>
                <w:rFonts w:ascii="Times New Roman" w:hAnsi="Times New Roman" w:cs="Times New Roman"/>
                <w:szCs w:val="20"/>
                <w:lang w:val="en-US"/>
              </w:rPr>
            </w:pPr>
          </w:p>
        </w:tc>
        <w:tc>
          <w:tcPr>
            <w:tcW w:w="4296" w:type="pct"/>
            <w:gridSpan w:val="2"/>
            <w:tcBorders>
              <w:top w:val="nil"/>
              <w:left w:val="nil"/>
              <w:bottom w:val="nil"/>
              <w:right w:val="nil"/>
            </w:tcBorders>
          </w:tcPr>
          <w:sdt>
            <w:sdtPr>
              <w:rPr>
                <w:rFonts w:ascii="Times New Roman" w:hAnsi="Times New Roman" w:cs="Times New Roman"/>
                <w:color w:val="auto"/>
                <w:sz w:val="20"/>
                <w:szCs w:val="20"/>
                <w:lang w:val="en-US"/>
              </w:rPr>
              <w:id w:val="8394789"/>
              <w:placeholder>
                <w:docPart w:val="6C81D1BEC2C4484FB47EB260A5C48077"/>
              </w:placeholder>
            </w:sdtPr>
            <w:sdtEndPr>
              <w:rPr>
                <w:sz w:val="22"/>
                <w:szCs w:val="22"/>
              </w:rPr>
            </w:sdtEndPr>
            <w:sdtContent>
              <w:p w14:paraId="17BFBFB1" w14:textId="37B50D15" w:rsidR="00421C8F" w:rsidRDefault="00421C8F" w:rsidP="00421C8F">
                <w:pPr>
                  <w:pStyle w:val="Corpsdetexte"/>
                  <w:numPr>
                    <w:ilvl w:val="0"/>
                    <w:numId w:val="48"/>
                  </w:numPr>
                  <w:spacing w:after="0"/>
                  <w:jc w:val="both"/>
                  <w:rPr>
                    <w:rFonts w:ascii="Times New Roman" w:hAnsi="Times New Roman" w:cs="Times New Roman"/>
                    <w:color w:val="auto"/>
                    <w:sz w:val="20"/>
                    <w:szCs w:val="20"/>
                    <w:lang w:val="en-US"/>
                  </w:rPr>
                </w:pPr>
                <w:r>
                  <w:rPr>
                    <w:rFonts w:ascii="Times New Roman" w:hAnsi="Times New Roman" w:cs="Times New Roman"/>
                    <w:color w:val="auto"/>
                    <w:sz w:val="20"/>
                    <w:szCs w:val="20"/>
                    <w:lang w:val="en-US"/>
                  </w:rPr>
                  <w:t>Candidate for</w:t>
                </w:r>
                <w:r w:rsidR="00D73142">
                  <w:rPr>
                    <w:rFonts w:ascii="Times New Roman" w:hAnsi="Times New Roman" w:cs="Times New Roman"/>
                    <w:color w:val="auto"/>
                    <w:sz w:val="20"/>
                    <w:szCs w:val="20"/>
                    <w:lang w:val="en-US"/>
                  </w:rPr>
                  <w:t xml:space="preserve"> a MSc. in Co</w:t>
                </w:r>
                <w:r>
                  <w:rPr>
                    <w:rFonts w:ascii="Times New Roman" w:hAnsi="Times New Roman" w:cs="Times New Roman"/>
                    <w:color w:val="auto"/>
                    <w:sz w:val="20"/>
                    <w:szCs w:val="20"/>
                    <w:lang w:val="en-US"/>
                  </w:rPr>
                  <w:t>mputer Science at Georgia Tech</w:t>
                </w:r>
                <w:r w:rsidR="00FB700B">
                  <w:rPr>
                    <w:rFonts w:ascii="Times New Roman" w:hAnsi="Times New Roman" w:cs="Times New Roman"/>
                    <w:color w:val="auto"/>
                    <w:sz w:val="20"/>
                    <w:szCs w:val="20"/>
                    <w:lang w:val="en-US"/>
                  </w:rPr>
                  <w:t xml:space="preserve"> Lorraine</w:t>
                </w:r>
              </w:p>
              <w:p w14:paraId="264D4808" w14:textId="54752FB5" w:rsidR="00421C8F" w:rsidRPr="00C24A6A" w:rsidRDefault="00DF70DC" w:rsidP="00C24A6A">
                <w:pPr>
                  <w:pStyle w:val="Corpsdetexte"/>
                  <w:numPr>
                    <w:ilvl w:val="0"/>
                    <w:numId w:val="48"/>
                  </w:numPr>
                  <w:spacing w:after="0"/>
                  <w:jc w:val="both"/>
                  <w:rPr>
                    <w:rFonts w:ascii="Times New Roman" w:hAnsi="Times New Roman" w:cs="Times New Roman"/>
                    <w:color w:val="auto"/>
                    <w:sz w:val="20"/>
                    <w:szCs w:val="20"/>
                    <w:lang w:val="en-US"/>
                  </w:rPr>
                </w:pPr>
                <w:r>
                  <w:rPr>
                    <w:rFonts w:ascii="Times New Roman" w:hAnsi="Times New Roman" w:cs="Times New Roman"/>
                    <w:color w:val="auto"/>
                    <w:sz w:val="20"/>
                    <w:szCs w:val="20"/>
                    <w:lang w:val="en-US"/>
                  </w:rPr>
                  <w:t>Professional</w:t>
                </w:r>
                <w:r w:rsidR="00421C8F">
                  <w:rPr>
                    <w:rFonts w:ascii="Times New Roman" w:hAnsi="Times New Roman" w:cs="Times New Roman"/>
                    <w:color w:val="auto"/>
                    <w:sz w:val="20"/>
                    <w:szCs w:val="20"/>
                    <w:lang w:val="en-US"/>
                  </w:rPr>
                  <w:t xml:space="preserve"> </w:t>
                </w:r>
                <w:r w:rsidR="00E6199E">
                  <w:rPr>
                    <w:rFonts w:ascii="Times New Roman" w:hAnsi="Times New Roman" w:cs="Times New Roman"/>
                    <w:color w:val="auto"/>
                    <w:sz w:val="20"/>
                    <w:szCs w:val="20"/>
                    <w:lang w:val="en-US"/>
                  </w:rPr>
                  <w:t>experience</w:t>
                </w:r>
                <w:r w:rsidR="00B9288A">
                  <w:rPr>
                    <w:rFonts w:ascii="Times New Roman" w:hAnsi="Times New Roman" w:cs="Times New Roman"/>
                    <w:color w:val="auto"/>
                    <w:sz w:val="20"/>
                    <w:szCs w:val="20"/>
                    <w:lang w:val="en-US"/>
                  </w:rPr>
                  <w:t xml:space="preserve"> </w:t>
                </w:r>
                <w:r w:rsidR="00421C8F">
                  <w:rPr>
                    <w:rFonts w:ascii="Times New Roman" w:hAnsi="Times New Roman" w:cs="Times New Roman"/>
                    <w:color w:val="auto"/>
                    <w:sz w:val="20"/>
                    <w:szCs w:val="20"/>
                    <w:lang w:val="en-US"/>
                  </w:rPr>
                  <w:t>in software development</w:t>
                </w:r>
                <w:r w:rsidR="008E0DB4">
                  <w:rPr>
                    <w:rFonts w:ascii="Times New Roman" w:hAnsi="Times New Roman" w:cs="Times New Roman"/>
                    <w:color w:val="auto"/>
                    <w:sz w:val="20"/>
                    <w:szCs w:val="20"/>
                    <w:lang w:val="en-US"/>
                  </w:rPr>
                  <w:t xml:space="preserve"> and</w:t>
                </w:r>
                <w:r w:rsidR="00C24A6A">
                  <w:rPr>
                    <w:rFonts w:ascii="Times New Roman" w:hAnsi="Times New Roman" w:cs="Times New Roman"/>
                    <w:color w:val="auto"/>
                    <w:sz w:val="20"/>
                    <w:szCs w:val="20"/>
                    <w:lang w:val="en-US"/>
                  </w:rPr>
                  <w:t xml:space="preserve"> </w:t>
                </w:r>
                <w:r w:rsidR="00421C8F" w:rsidRPr="00C24A6A">
                  <w:rPr>
                    <w:rFonts w:ascii="Times New Roman" w:hAnsi="Times New Roman" w:cs="Times New Roman"/>
                    <w:color w:val="auto"/>
                    <w:sz w:val="20"/>
                    <w:szCs w:val="20"/>
                    <w:lang w:val="en-US"/>
                  </w:rPr>
                  <w:t>testing</w:t>
                </w:r>
                <w:r w:rsidR="00B06A03" w:rsidRPr="00C24A6A">
                  <w:rPr>
                    <w:rFonts w:ascii="Times New Roman" w:hAnsi="Times New Roman" w:cs="Times New Roman"/>
                    <w:color w:val="auto"/>
                    <w:sz w:val="20"/>
                    <w:szCs w:val="20"/>
                    <w:lang w:val="en-US"/>
                  </w:rPr>
                  <w:t xml:space="preserve"> on </w:t>
                </w:r>
                <w:r w:rsidR="00C85C25">
                  <w:rPr>
                    <w:rFonts w:ascii="Times New Roman" w:hAnsi="Times New Roman" w:cs="Times New Roman"/>
                    <w:color w:val="auto"/>
                    <w:sz w:val="20"/>
                    <w:szCs w:val="20"/>
                    <w:lang w:val="en-US"/>
                  </w:rPr>
                  <w:t>large-scale</w:t>
                </w:r>
                <w:r w:rsidR="00B06A03" w:rsidRPr="00C24A6A">
                  <w:rPr>
                    <w:rFonts w:ascii="Times New Roman" w:hAnsi="Times New Roman" w:cs="Times New Roman"/>
                    <w:color w:val="auto"/>
                    <w:sz w:val="20"/>
                    <w:szCs w:val="20"/>
                    <w:lang w:val="en-US"/>
                  </w:rPr>
                  <w:t xml:space="preserve"> projects</w:t>
                </w:r>
                <w:r w:rsidR="00E6199E" w:rsidRPr="00C24A6A">
                  <w:rPr>
                    <w:rFonts w:ascii="Times New Roman" w:hAnsi="Times New Roman" w:cs="Times New Roman"/>
                    <w:color w:val="auto"/>
                    <w:sz w:val="20"/>
                    <w:szCs w:val="20"/>
                    <w:lang w:val="en-US"/>
                  </w:rPr>
                  <w:t xml:space="preserve"> (Eikon</w:t>
                </w:r>
                <w:r w:rsidR="000A510D">
                  <w:rPr>
                    <w:rFonts w:ascii="Times New Roman" w:hAnsi="Times New Roman" w:cs="Times New Roman"/>
                    <w:color w:val="auto"/>
                    <w:sz w:val="20"/>
                    <w:szCs w:val="20"/>
                    <w:lang w:val="en-US"/>
                  </w:rPr>
                  <w:t>,</w:t>
                </w:r>
                <w:r w:rsidR="007D0B1A">
                  <w:rPr>
                    <w:rFonts w:ascii="Times New Roman" w:hAnsi="Times New Roman" w:cs="Times New Roman"/>
                    <w:color w:val="auto"/>
                    <w:sz w:val="20"/>
                    <w:szCs w:val="20"/>
                    <w:lang w:val="en-US"/>
                  </w:rPr>
                  <w:t xml:space="preserve"> ~2</w:t>
                </w:r>
                <w:r w:rsidR="005752A3">
                  <w:rPr>
                    <w:rFonts w:ascii="Times New Roman" w:hAnsi="Times New Roman" w:cs="Times New Roman"/>
                    <w:color w:val="auto"/>
                    <w:sz w:val="20"/>
                    <w:szCs w:val="20"/>
                    <w:lang w:val="en-US"/>
                  </w:rPr>
                  <w:t>0M</w:t>
                </w:r>
                <w:r w:rsidR="00B229BD">
                  <w:rPr>
                    <w:rFonts w:ascii="Times New Roman" w:hAnsi="Times New Roman" w:cs="Times New Roman"/>
                    <w:color w:val="auto"/>
                    <w:sz w:val="20"/>
                    <w:szCs w:val="20"/>
                    <w:lang w:val="en-US"/>
                  </w:rPr>
                  <w:t xml:space="preserve"> lines</w:t>
                </w:r>
                <w:r w:rsidR="006365DA">
                  <w:rPr>
                    <w:rFonts w:ascii="Times New Roman" w:hAnsi="Times New Roman" w:cs="Times New Roman"/>
                    <w:color w:val="auto"/>
                    <w:sz w:val="20"/>
                    <w:szCs w:val="20"/>
                    <w:lang w:val="en-US"/>
                  </w:rPr>
                  <w:t xml:space="preserve"> of code</w:t>
                </w:r>
                <w:r w:rsidR="00E6199E" w:rsidRPr="00C24A6A">
                  <w:rPr>
                    <w:rFonts w:ascii="Times New Roman" w:hAnsi="Times New Roman" w:cs="Times New Roman"/>
                    <w:color w:val="auto"/>
                    <w:sz w:val="20"/>
                    <w:szCs w:val="20"/>
                    <w:lang w:val="en-US"/>
                  </w:rPr>
                  <w:t>)</w:t>
                </w:r>
              </w:p>
              <w:p w14:paraId="28F1D003" w14:textId="126F02FE" w:rsidR="000D6FC8" w:rsidRPr="00001A20" w:rsidRDefault="00F23874" w:rsidP="00910618">
                <w:pPr>
                  <w:pStyle w:val="Corpsdetexte"/>
                  <w:numPr>
                    <w:ilvl w:val="0"/>
                    <w:numId w:val="48"/>
                  </w:numPr>
                  <w:spacing w:after="160"/>
                  <w:jc w:val="both"/>
                  <w:rPr>
                    <w:rFonts w:ascii="Times New Roman" w:hAnsi="Times New Roman" w:cs="Times New Roman"/>
                    <w:color w:val="auto"/>
                    <w:sz w:val="20"/>
                    <w:szCs w:val="20"/>
                    <w:lang w:val="en-US"/>
                  </w:rPr>
                </w:pPr>
                <w:r>
                  <w:rPr>
                    <w:rFonts w:ascii="Times New Roman" w:hAnsi="Times New Roman" w:cs="Times New Roman"/>
                    <w:color w:val="auto"/>
                    <w:sz w:val="20"/>
                    <w:szCs w:val="20"/>
                    <w:lang w:val="en-US"/>
                  </w:rPr>
                  <w:t xml:space="preserve">Experience in </w:t>
                </w:r>
                <w:r w:rsidR="001F6EEA">
                  <w:rPr>
                    <w:rFonts w:ascii="Times New Roman" w:hAnsi="Times New Roman" w:cs="Times New Roman"/>
                    <w:color w:val="auto"/>
                    <w:sz w:val="20"/>
                    <w:szCs w:val="20"/>
                    <w:lang w:val="en-US"/>
                  </w:rPr>
                  <w:t xml:space="preserve">version controling and development in teams </w:t>
                </w:r>
                <w:r w:rsidR="00910618">
                  <w:rPr>
                    <w:rFonts w:ascii="Times New Roman" w:hAnsi="Times New Roman" w:cs="Times New Roman"/>
                    <w:color w:val="auto"/>
                    <w:sz w:val="20"/>
                    <w:szCs w:val="20"/>
                    <w:lang w:val="en-US"/>
                  </w:rPr>
                  <w:t>with</w:t>
                </w:r>
                <w:r>
                  <w:rPr>
                    <w:rFonts w:ascii="Times New Roman" w:hAnsi="Times New Roman" w:cs="Times New Roman"/>
                    <w:color w:val="auto"/>
                    <w:sz w:val="20"/>
                    <w:szCs w:val="20"/>
                    <w:lang w:val="en-US"/>
                  </w:rPr>
                  <w:t xml:space="preserve"> </w:t>
                </w:r>
                <w:r w:rsidRPr="00A66342">
                  <w:rPr>
                    <w:rFonts w:ascii="Times New Roman" w:hAnsi="Times New Roman" w:cs="Times New Roman"/>
                    <w:i/>
                    <w:color w:val="auto"/>
                    <w:sz w:val="20"/>
                    <w:szCs w:val="20"/>
                    <w:lang w:val="en-US"/>
                  </w:rPr>
                  <w:t>C++</w:t>
                </w:r>
                <w:r w:rsidR="00505CE6">
                  <w:rPr>
                    <w:rFonts w:ascii="Times New Roman" w:hAnsi="Times New Roman" w:cs="Times New Roman"/>
                    <w:color w:val="auto"/>
                    <w:sz w:val="20"/>
                    <w:szCs w:val="20"/>
                    <w:lang w:val="en-US"/>
                  </w:rPr>
                  <w:t>,</w:t>
                </w:r>
                <w:r>
                  <w:rPr>
                    <w:rFonts w:ascii="Times New Roman" w:hAnsi="Times New Roman" w:cs="Times New Roman"/>
                    <w:color w:val="auto"/>
                    <w:sz w:val="20"/>
                    <w:szCs w:val="20"/>
                    <w:lang w:val="en-US"/>
                  </w:rPr>
                  <w:t xml:space="preserve"> </w:t>
                </w:r>
                <w:r w:rsidR="006C4B71" w:rsidRPr="00A66342">
                  <w:rPr>
                    <w:rFonts w:ascii="Times New Roman" w:hAnsi="Times New Roman" w:cs="Times New Roman"/>
                    <w:i/>
                    <w:color w:val="auto"/>
                    <w:sz w:val="20"/>
                    <w:szCs w:val="20"/>
                    <w:lang w:val="en-US"/>
                  </w:rPr>
                  <w:t>Java</w:t>
                </w:r>
                <w:r w:rsidR="00505CE6">
                  <w:rPr>
                    <w:rFonts w:ascii="Times New Roman" w:hAnsi="Times New Roman" w:cs="Times New Roman"/>
                    <w:color w:val="auto"/>
                    <w:sz w:val="20"/>
                    <w:szCs w:val="20"/>
                    <w:lang w:val="en-US"/>
                  </w:rPr>
                  <w:t xml:space="preserve"> and </w:t>
                </w:r>
                <w:r w:rsidR="00505CE6" w:rsidRPr="00A66342">
                  <w:rPr>
                    <w:rFonts w:ascii="Times New Roman" w:hAnsi="Times New Roman" w:cs="Times New Roman"/>
                    <w:i/>
                    <w:color w:val="auto"/>
                    <w:sz w:val="20"/>
                    <w:szCs w:val="20"/>
                    <w:lang w:val="en-US"/>
                  </w:rPr>
                  <w:t>Javascript</w:t>
                </w:r>
              </w:p>
            </w:sdtContent>
          </w:sdt>
        </w:tc>
      </w:tr>
      <w:tr w:rsidR="00896AC3" w:rsidRPr="00001A20" w14:paraId="24DD6F04" w14:textId="77777777" w:rsidTr="00732B58">
        <w:trPr>
          <w:trHeight w:val="930"/>
        </w:trPr>
        <w:tc>
          <w:tcPr>
            <w:tcW w:w="577" w:type="pct"/>
            <w:tcBorders>
              <w:left w:val="nil"/>
              <w:bottom w:val="nil"/>
              <w:right w:val="nil"/>
            </w:tcBorders>
          </w:tcPr>
          <w:p w14:paraId="2A5A2E2A" w14:textId="77777777" w:rsidR="000D6FC8" w:rsidRPr="00001A20" w:rsidRDefault="000D6FC8" w:rsidP="001A67F6">
            <w:pPr>
              <w:pStyle w:val="Titre1"/>
              <w:spacing w:before="20"/>
              <w:rPr>
                <w:rFonts w:ascii="Times New Roman" w:hAnsi="Times New Roman" w:cs="Times New Roman"/>
                <w:color w:val="auto"/>
                <w:sz w:val="16"/>
                <w:szCs w:val="16"/>
                <w:lang w:val="en-US"/>
              </w:rPr>
            </w:pPr>
            <w:r w:rsidRPr="00001A20">
              <w:rPr>
                <w:rFonts w:ascii="Times New Roman" w:hAnsi="Times New Roman" w:cs="Times New Roman"/>
                <w:color w:val="auto"/>
                <w:sz w:val="16"/>
                <w:szCs w:val="16"/>
                <w:lang w:val="en-US"/>
              </w:rPr>
              <w:t>EDUCATION</w:t>
            </w:r>
          </w:p>
          <w:p w14:paraId="60A9DA1F" w14:textId="77777777" w:rsidR="000D6FC8" w:rsidRPr="00001A20" w:rsidRDefault="000D6FC8" w:rsidP="000D6FC8">
            <w:pPr>
              <w:rPr>
                <w:lang w:val="en-US"/>
              </w:rPr>
            </w:pPr>
          </w:p>
          <w:p w14:paraId="6F21C16F" w14:textId="77777777" w:rsidR="000D6FC8" w:rsidRPr="00001A20" w:rsidRDefault="000D6FC8" w:rsidP="000D6FC8">
            <w:pPr>
              <w:rPr>
                <w:lang w:val="en-US"/>
              </w:rPr>
            </w:pPr>
          </w:p>
          <w:p w14:paraId="7D06A7EC" w14:textId="77777777" w:rsidR="000D6FC8" w:rsidRPr="00001A20" w:rsidRDefault="000D6FC8" w:rsidP="000D6FC8">
            <w:pPr>
              <w:rPr>
                <w:lang w:val="en-US"/>
              </w:rPr>
            </w:pPr>
          </w:p>
          <w:p w14:paraId="0364F875" w14:textId="77777777" w:rsidR="000D6FC8" w:rsidRPr="00001A20" w:rsidRDefault="000D6FC8" w:rsidP="000D6FC8">
            <w:pPr>
              <w:rPr>
                <w:lang w:val="en-US"/>
              </w:rPr>
            </w:pPr>
          </w:p>
          <w:p w14:paraId="539C4D63" w14:textId="1DB9BF0C" w:rsidR="00872A92" w:rsidRPr="00001A20" w:rsidRDefault="00872A92" w:rsidP="000D6FC8">
            <w:pPr>
              <w:rPr>
                <w:lang w:val="en-US"/>
              </w:rPr>
            </w:pPr>
          </w:p>
          <w:p w14:paraId="79E3023A" w14:textId="77777777" w:rsidR="000D6FC8" w:rsidRPr="00001A20" w:rsidRDefault="000D6FC8" w:rsidP="00872A92">
            <w:pPr>
              <w:jc w:val="center"/>
              <w:rPr>
                <w:lang w:val="en-US"/>
              </w:rPr>
            </w:pPr>
          </w:p>
        </w:tc>
        <w:tc>
          <w:tcPr>
            <w:tcW w:w="127" w:type="pct"/>
            <w:tcBorders>
              <w:left w:val="nil"/>
              <w:bottom w:val="nil"/>
              <w:right w:val="nil"/>
            </w:tcBorders>
          </w:tcPr>
          <w:p w14:paraId="2E51A13D" w14:textId="77777777" w:rsidR="000D6FC8" w:rsidRPr="00001A20" w:rsidRDefault="000D6FC8" w:rsidP="000D6FC8">
            <w:pPr>
              <w:rPr>
                <w:rFonts w:ascii="Times New Roman" w:hAnsi="Times New Roman" w:cs="Times New Roman"/>
                <w:szCs w:val="20"/>
                <w:lang w:val="en-US"/>
              </w:rPr>
            </w:pPr>
          </w:p>
        </w:tc>
        <w:tc>
          <w:tcPr>
            <w:tcW w:w="4296" w:type="pct"/>
            <w:gridSpan w:val="2"/>
            <w:tcBorders>
              <w:left w:val="nil"/>
              <w:bottom w:val="nil"/>
              <w:right w:val="nil"/>
            </w:tcBorders>
          </w:tcPr>
          <w:p w14:paraId="0CA36593" w14:textId="07083548" w:rsidR="000D6FC8" w:rsidRPr="00001A20" w:rsidRDefault="00E7427C" w:rsidP="00732B58">
            <w:pPr>
              <w:pStyle w:val="Titre2"/>
              <w:tabs>
                <w:tab w:val="clear" w:pos="8640"/>
                <w:tab w:val="right" w:pos="9498"/>
              </w:tabs>
              <w:spacing w:after="20"/>
              <w:rPr>
                <w:rFonts w:ascii="Times New Roman" w:hAnsi="Times New Roman" w:cs="Times New Roman"/>
                <w:b/>
                <w:color w:val="auto"/>
                <w:sz w:val="20"/>
                <w:lang w:val="en-US"/>
              </w:rPr>
            </w:pPr>
            <w:sdt>
              <w:sdtPr>
                <w:rPr>
                  <w:rFonts w:ascii="Times New Roman" w:hAnsi="Times New Roman" w:cs="Times New Roman"/>
                  <w:b/>
                  <w:color w:val="auto"/>
                  <w:sz w:val="20"/>
                  <w:lang w:val="en-US"/>
                </w:rPr>
                <w:id w:val="-281341363"/>
                <w:placeholder>
                  <w:docPart w:val="CDFD9F138EE77A4CAE0DD9F4B710EA60"/>
                </w:placeholder>
              </w:sdtPr>
              <w:sdtEndPr/>
              <w:sdtContent>
                <w:r w:rsidR="00A51E0B" w:rsidRPr="00001A20">
                  <w:rPr>
                    <w:rFonts w:ascii="Times New Roman" w:hAnsi="Times New Roman" w:cs="Times New Roman"/>
                    <w:b/>
                    <w:color w:val="auto"/>
                    <w:sz w:val="20"/>
                    <w:lang w:val="en-US"/>
                  </w:rPr>
                  <w:t>GEORGIA INSTITUTE OF TECHNOLOGY</w:t>
                </w:r>
                <w:r w:rsidR="00A90865">
                  <w:rPr>
                    <w:rFonts w:ascii="Times New Roman" w:hAnsi="Times New Roman" w:cs="Times New Roman"/>
                    <w:b/>
                    <w:color w:val="auto"/>
                    <w:sz w:val="20"/>
                    <w:lang w:val="en-US"/>
                  </w:rPr>
                  <w:t xml:space="preserve"> – LORRAINE CAMPUS</w:t>
                </w:r>
                <w:r w:rsidR="00EB5E64" w:rsidRPr="00001A20">
                  <w:rPr>
                    <w:rFonts w:ascii="Times New Roman" w:hAnsi="Times New Roman" w:cs="Times New Roman"/>
                    <w:color w:val="auto"/>
                    <w:sz w:val="20"/>
                    <w:lang w:val="en-US"/>
                  </w:rPr>
                  <w:tab/>
                </w:r>
                <w:r w:rsidR="00A90865">
                  <w:rPr>
                    <w:rFonts w:ascii="Times New Roman" w:hAnsi="Times New Roman" w:cs="Times New Roman"/>
                    <w:b/>
                    <w:color w:val="auto"/>
                    <w:szCs w:val="18"/>
                    <w:lang w:val="en-US"/>
                  </w:rPr>
                  <w:t>Metz</w:t>
                </w:r>
                <w:r w:rsidR="000D6FC8" w:rsidRPr="0069330B">
                  <w:rPr>
                    <w:rFonts w:ascii="Times New Roman" w:hAnsi="Times New Roman" w:cs="Times New Roman"/>
                    <w:b/>
                    <w:color w:val="auto"/>
                    <w:szCs w:val="18"/>
                    <w:lang w:val="en-US"/>
                  </w:rPr>
                  <w:t xml:space="preserve">, </w:t>
                </w:r>
                <w:r w:rsidR="00326E25">
                  <w:rPr>
                    <w:rFonts w:ascii="Times New Roman" w:hAnsi="Times New Roman" w:cs="Times New Roman"/>
                    <w:b/>
                    <w:color w:val="auto"/>
                    <w:szCs w:val="18"/>
                    <w:lang w:val="en-US"/>
                  </w:rPr>
                  <w:t>FRA</w:t>
                </w:r>
              </w:sdtContent>
            </w:sdt>
          </w:p>
          <w:p w14:paraId="26B0B62C" w14:textId="095DC597" w:rsidR="003F27AC" w:rsidRPr="00001A20" w:rsidRDefault="007476D4" w:rsidP="00732B58">
            <w:pPr>
              <w:pStyle w:val="Titre2"/>
              <w:tabs>
                <w:tab w:val="clear" w:pos="8640"/>
                <w:tab w:val="right" w:pos="9498"/>
              </w:tabs>
              <w:spacing w:after="0"/>
              <w:jc w:val="both"/>
              <w:rPr>
                <w:rFonts w:ascii="Times New Roman" w:eastAsiaTheme="minorEastAsia" w:hAnsi="Times New Roman" w:cs="Times New Roman"/>
                <w:bCs w:val="0"/>
                <w:i/>
                <w:color w:val="auto"/>
                <w:sz w:val="20"/>
                <w:lang w:val="en-US"/>
              </w:rPr>
            </w:pPr>
            <w:r w:rsidRPr="00001A20">
              <w:rPr>
                <w:rFonts w:ascii="Times New Roman" w:hAnsi="Times New Roman" w:cs="Times New Roman"/>
                <w:b/>
                <w:i/>
                <w:color w:val="auto"/>
                <w:sz w:val="20"/>
                <w:lang w:val="en-US"/>
              </w:rPr>
              <w:t xml:space="preserve">Candidate for </w:t>
            </w:r>
            <w:r w:rsidR="003F27AC" w:rsidRPr="00001A20">
              <w:rPr>
                <w:rFonts w:ascii="Times New Roman" w:hAnsi="Times New Roman" w:cs="Times New Roman"/>
                <w:b/>
                <w:i/>
                <w:color w:val="auto"/>
                <w:sz w:val="20"/>
                <w:lang w:val="en-US"/>
              </w:rPr>
              <w:t>M</w:t>
            </w:r>
            <w:r w:rsidRPr="00001A20">
              <w:rPr>
                <w:rFonts w:ascii="Times New Roman" w:hAnsi="Times New Roman" w:cs="Times New Roman"/>
                <w:b/>
                <w:i/>
                <w:color w:val="auto"/>
                <w:sz w:val="20"/>
                <w:lang w:val="en-US"/>
              </w:rPr>
              <w:t xml:space="preserve">aster of </w:t>
            </w:r>
            <w:r w:rsidR="003F27AC" w:rsidRPr="00001A20">
              <w:rPr>
                <w:rFonts w:ascii="Times New Roman" w:hAnsi="Times New Roman" w:cs="Times New Roman"/>
                <w:b/>
                <w:i/>
                <w:color w:val="auto"/>
                <w:sz w:val="20"/>
                <w:lang w:val="en-US"/>
              </w:rPr>
              <w:t>Sc</w:t>
            </w:r>
            <w:r w:rsidRPr="00001A20">
              <w:rPr>
                <w:rFonts w:ascii="Times New Roman" w:hAnsi="Times New Roman" w:cs="Times New Roman"/>
                <w:b/>
                <w:i/>
                <w:color w:val="auto"/>
                <w:sz w:val="20"/>
                <w:lang w:val="en-US"/>
              </w:rPr>
              <w:t>ience</w:t>
            </w:r>
            <w:r w:rsidR="003F27AC" w:rsidRPr="00001A20">
              <w:rPr>
                <w:rFonts w:ascii="Times New Roman" w:hAnsi="Times New Roman" w:cs="Times New Roman"/>
                <w:b/>
                <w:i/>
                <w:color w:val="auto"/>
                <w:sz w:val="20"/>
                <w:lang w:val="en-US"/>
              </w:rPr>
              <w:t xml:space="preserve"> in Computer Science</w:t>
            </w:r>
            <w:r w:rsidR="00915FC2" w:rsidRPr="00001A20">
              <w:rPr>
                <w:rFonts w:ascii="Times New Roman" w:hAnsi="Times New Roman" w:cs="Times New Roman"/>
                <w:i/>
                <w:color w:val="auto"/>
                <w:sz w:val="20"/>
                <w:lang w:val="en-US"/>
              </w:rPr>
              <w:t xml:space="preserve"> </w:t>
            </w:r>
            <w:r w:rsidR="00915FC2" w:rsidRPr="00001A20">
              <w:rPr>
                <w:rFonts w:ascii="Times New Roman" w:hAnsi="Times New Roman" w:cs="Times New Roman"/>
                <w:i/>
                <w:color w:val="auto"/>
                <w:sz w:val="20"/>
                <w:lang w:val="en-US"/>
              </w:rPr>
              <w:tab/>
            </w:r>
            <w:r w:rsidR="00EB5E64" w:rsidRPr="00001A20">
              <w:rPr>
                <w:rFonts w:ascii="Times New Roman" w:hAnsi="Times New Roman" w:cs="Times New Roman"/>
                <w:color w:val="auto"/>
                <w:sz w:val="20"/>
                <w:lang w:val="en-US"/>
              </w:rPr>
              <w:t xml:space="preserve"> </w:t>
            </w:r>
            <w:r w:rsidR="00EB5E64" w:rsidRPr="00001A20">
              <w:rPr>
                <w:rFonts w:ascii="Times New Roman" w:hAnsi="Times New Roman" w:cs="Times New Roman"/>
                <w:i/>
                <w:color w:val="auto"/>
                <w:sz w:val="20"/>
                <w:lang w:val="en-US"/>
              </w:rPr>
              <w:t>Aug. 2016</w:t>
            </w:r>
            <w:r w:rsidR="00C05E6E">
              <w:rPr>
                <w:rFonts w:ascii="Times New Roman" w:hAnsi="Times New Roman" w:cs="Times New Roman"/>
                <w:i/>
                <w:color w:val="auto"/>
                <w:sz w:val="20"/>
                <w:lang w:val="en-US"/>
              </w:rPr>
              <w:t xml:space="preserve"> – Dec. 2017</w:t>
            </w:r>
            <w:r w:rsidR="00EB5E64" w:rsidRPr="00001A20">
              <w:rPr>
                <w:rFonts w:ascii="Times New Roman" w:hAnsi="Times New Roman" w:cs="Times New Roman"/>
                <w:i/>
                <w:color w:val="auto"/>
                <w:sz w:val="20"/>
                <w:lang w:val="en-US"/>
              </w:rPr>
              <w:t xml:space="preserve"> </w:t>
            </w:r>
          </w:p>
          <w:p w14:paraId="5362D0D3" w14:textId="3E618F20" w:rsidR="00C05E6E" w:rsidRDefault="00C05E6E" w:rsidP="00C05E6E">
            <w:pPr>
              <w:pStyle w:val="Titre2"/>
              <w:numPr>
                <w:ilvl w:val="0"/>
                <w:numId w:val="34"/>
              </w:numPr>
              <w:tabs>
                <w:tab w:val="clear" w:pos="8640"/>
                <w:tab w:val="right" w:pos="9639"/>
              </w:tabs>
              <w:spacing w:after="0"/>
              <w:jc w:val="both"/>
              <w:rPr>
                <w:rFonts w:ascii="Times New Roman" w:eastAsiaTheme="minorEastAsia" w:hAnsi="Times New Roman" w:cs="Times New Roman"/>
                <w:bCs w:val="0"/>
                <w:color w:val="auto"/>
                <w:sz w:val="20"/>
                <w:lang w:val="en-US"/>
              </w:rPr>
            </w:pPr>
            <w:r>
              <w:rPr>
                <w:rFonts w:ascii="Times New Roman" w:eastAsiaTheme="minorEastAsia" w:hAnsi="Times New Roman" w:cs="Times New Roman"/>
                <w:bCs w:val="0"/>
                <w:color w:val="auto"/>
                <w:sz w:val="20"/>
                <w:lang w:val="en-US"/>
              </w:rPr>
              <w:t>Speci</w:t>
            </w:r>
            <w:r w:rsidR="008547D9">
              <w:rPr>
                <w:rFonts w:ascii="Times New Roman" w:eastAsiaTheme="minorEastAsia" w:hAnsi="Times New Roman" w:cs="Times New Roman"/>
                <w:bCs w:val="0"/>
                <w:color w:val="auto"/>
                <w:sz w:val="20"/>
                <w:lang w:val="en-US"/>
              </w:rPr>
              <w:t>alization in Machine Learning, with courses in</w:t>
            </w:r>
            <w:r>
              <w:rPr>
                <w:rFonts w:ascii="Times New Roman" w:eastAsiaTheme="minorEastAsia" w:hAnsi="Times New Roman" w:cs="Times New Roman"/>
                <w:bCs w:val="0"/>
                <w:color w:val="auto"/>
                <w:sz w:val="20"/>
                <w:lang w:val="en-US"/>
              </w:rPr>
              <w:t xml:space="preserve"> Artificial Intelligence, Machine Learning, Algorithms</w:t>
            </w:r>
          </w:p>
          <w:p w14:paraId="56312422" w14:textId="3DC9FBC2" w:rsidR="00C05E6E" w:rsidRPr="00C05E6E" w:rsidRDefault="00C05E6E" w:rsidP="00C05E6E">
            <w:pPr>
              <w:pStyle w:val="Titre2"/>
              <w:numPr>
                <w:ilvl w:val="0"/>
                <w:numId w:val="34"/>
              </w:numPr>
              <w:tabs>
                <w:tab w:val="clear" w:pos="8640"/>
                <w:tab w:val="right" w:pos="9639"/>
              </w:tabs>
              <w:spacing w:after="140"/>
              <w:jc w:val="both"/>
              <w:rPr>
                <w:rFonts w:ascii="Times New Roman" w:eastAsiaTheme="minorEastAsia" w:hAnsi="Times New Roman" w:cs="Times New Roman"/>
                <w:bCs w:val="0"/>
                <w:color w:val="auto"/>
                <w:sz w:val="20"/>
                <w:lang w:val="en-US"/>
              </w:rPr>
            </w:pPr>
            <w:r>
              <w:rPr>
                <w:rFonts w:ascii="Times New Roman" w:eastAsiaTheme="minorEastAsia" w:hAnsi="Times New Roman" w:cs="Times New Roman"/>
                <w:bCs w:val="0"/>
                <w:color w:val="auto"/>
                <w:sz w:val="20"/>
                <w:lang w:val="en-US"/>
              </w:rPr>
              <w:t xml:space="preserve">Research: building an API </w:t>
            </w:r>
            <w:r w:rsidR="008547D9">
              <w:rPr>
                <w:rFonts w:ascii="Times New Roman" w:eastAsiaTheme="minorEastAsia" w:hAnsi="Times New Roman" w:cs="Times New Roman"/>
                <w:bCs w:val="0"/>
                <w:color w:val="auto"/>
                <w:sz w:val="20"/>
                <w:lang w:val="en-US"/>
              </w:rPr>
              <w:t xml:space="preserve">with </w:t>
            </w:r>
            <w:r>
              <w:rPr>
                <w:rFonts w:ascii="Times New Roman" w:eastAsiaTheme="minorEastAsia" w:hAnsi="Times New Roman" w:cs="Times New Roman"/>
                <w:bCs w:val="0"/>
                <w:color w:val="auto"/>
                <w:sz w:val="20"/>
                <w:lang w:val="en-US"/>
              </w:rPr>
              <w:t xml:space="preserve">Hadoop/MapReduce </w:t>
            </w:r>
            <w:r w:rsidR="008547D9">
              <w:rPr>
                <w:rFonts w:ascii="Times New Roman" w:eastAsiaTheme="minorEastAsia" w:hAnsi="Times New Roman" w:cs="Times New Roman"/>
                <w:bCs w:val="0"/>
                <w:color w:val="auto"/>
                <w:sz w:val="20"/>
                <w:lang w:val="en-US"/>
              </w:rPr>
              <w:t>for the classification of</w:t>
            </w:r>
            <w:r>
              <w:rPr>
                <w:rFonts w:ascii="Times New Roman" w:eastAsiaTheme="minorEastAsia" w:hAnsi="Times New Roman" w:cs="Times New Roman"/>
                <w:bCs w:val="0"/>
                <w:color w:val="auto"/>
                <w:sz w:val="20"/>
                <w:lang w:val="en-US"/>
              </w:rPr>
              <w:t xml:space="preserve"> images (200 Gb)</w:t>
            </w:r>
          </w:p>
          <w:p w14:paraId="2A91D6AF" w14:textId="2DD9626A" w:rsidR="0067503B" w:rsidRDefault="0010495C" w:rsidP="008E193E">
            <w:pPr>
              <w:pStyle w:val="Titre2"/>
              <w:tabs>
                <w:tab w:val="clear" w:pos="8640"/>
                <w:tab w:val="right" w:pos="9498"/>
              </w:tabs>
              <w:spacing w:after="20"/>
              <w:rPr>
                <w:rFonts w:ascii="Times New Roman" w:hAnsi="Times New Roman" w:cs="Times New Roman"/>
                <w:color w:val="auto"/>
                <w:sz w:val="20"/>
                <w:lang w:val="en-US"/>
              </w:rPr>
            </w:pPr>
            <w:r w:rsidRPr="00001A20">
              <w:rPr>
                <w:rFonts w:ascii="Times New Roman" w:hAnsi="Times New Roman" w:cs="Times New Roman"/>
                <w:b/>
                <w:color w:val="auto"/>
                <w:sz w:val="20"/>
                <w:lang w:val="en-US"/>
              </w:rPr>
              <w:t>SUPÉLEC</w:t>
            </w:r>
            <w:r w:rsidR="006B69FA" w:rsidRPr="00207E03">
              <w:rPr>
                <w:rFonts w:ascii="Times New Roman" w:hAnsi="Times New Roman" w:cs="Times New Roman"/>
                <w:color w:val="auto"/>
                <w:sz w:val="20"/>
                <w:lang w:val="en-US"/>
              </w:rPr>
              <w:tab/>
            </w:r>
            <w:r w:rsidR="000D6FC8" w:rsidRPr="0069330B">
              <w:rPr>
                <w:rFonts w:ascii="Times New Roman" w:hAnsi="Times New Roman" w:cs="Times New Roman"/>
                <w:b/>
                <w:color w:val="auto"/>
                <w:szCs w:val="18"/>
                <w:lang w:val="en-US"/>
              </w:rPr>
              <w:t xml:space="preserve">Metz, </w:t>
            </w:r>
            <w:r w:rsidR="0067503B">
              <w:rPr>
                <w:rFonts w:ascii="Times New Roman" w:hAnsi="Times New Roman" w:cs="Times New Roman"/>
                <w:b/>
                <w:color w:val="auto"/>
                <w:szCs w:val="18"/>
                <w:lang w:val="en-US"/>
              </w:rPr>
              <w:t>FR</w:t>
            </w:r>
            <w:r w:rsidR="008E193E">
              <w:rPr>
                <w:rFonts w:ascii="Times New Roman" w:hAnsi="Times New Roman" w:cs="Times New Roman"/>
                <w:b/>
                <w:color w:val="auto"/>
                <w:szCs w:val="18"/>
                <w:lang w:val="en-US"/>
              </w:rPr>
              <w:t>A</w:t>
            </w:r>
          </w:p>
          <w:p w14:paraId="2EF6E795" w14:textId="4EAEFD3A" w:rsidR="007476D4" w:rsidRPr="0067503B" w:rsidRDefault="007476D4" w:rsidP="00732B58">
            <w:pPr>
              <w:pStyle w:val="Titre2"/>
              <w:tabs>
                <w:tab w:val="clear" w:pos="8640"/>
                <w:tab w:val="right" w:pos="9498"/>
                <w:tab w:val="right" w:pos="11199"/>
              </w:tabs>
              <w:spacing w:after="20"/>
              <w:ind w:right="143"/>
              <w:rPr>
                <w:rFonts w:ascii="Times New Roman" w:hAnsi="Times New Roman" w:cs="Times New Roman"/>
                <w:color w:val="auto"/>
                <w:sz w:val="20"/>
                <w:lang w:val="en-US"/>
              </w:rPr>
            </w:pPr>
            <w:r w:rsidRPr="00001A20">
              <w:rPr>
                <w:rFonts w:ascii="Times New Roman" w:hAnsi="Times New Roman" w:cs="Times New Roman"/>
                <w:b/>
                <w:i/>
                <w:color w:val="auto"/>
                <w:sz w:val="20"/>
                <w:lang w:val="en-US"/>
              </w:rPr>
              <w:t>B</w:t>
            </w:r>
            <w:r w:rsidR="00620600" w:rsidRPr="00001A20">
              <w:rPr>
                <w:rFonts w:ascii="Times New Roman" w:hAnsi="Times New Roman" w:cs="Times New Roman"/>
                <w:b/>
                <w:i/>
                <w:color w:val="auto"/>
                <w:sz w:val="20"/>
                <w:lang w:val="en-US"/>
              </w:rPr>
              <w:t>achelor of Science</w:t>
            </w:r>
            <w:r w:rsidRPr="00001A20">
              <w:rPr>
                <w:rFonts w:ascii="Times New Roman" w:hAnsi="Times New Roman" w:cs="Times New Roman"/>
                <w:b/>
                <w:i/>
                <w:color w:val="auto"/>
                <w:sz w:val="20"/>
                <w:lang w:val="en-US"/>
              </w:rPr>
              <w:t xml:space="preserve"> in Electrical and Computer Engineering</w:t>
            </w:r>
            <w:r w:rsidRPr="00001A20">
              <w:rPr>
                <w:rFonts w:ascii="Times New Roman" w:hAnsi="Times New Roman" w:cs="Times New Roman"/>
                <w:i/>
                <w:color w:val="auto"/>
                <w:sz w:val="20"/>
                <w:lang w:val="en-US"/>
              </w:rPr>
              <w:t xml:space="preserve"> </w:t>
            </w:r>
            <w:r w:rsidRPr="00001A20">
              <w:rPr>
                <w:rFonts w:ascii="Times New Roman" w:hAnsi="Times New Roman" w:cs="Times New Roman"/>
                <w:i/>
                <w:color w:val="auto"/>
                <w:sz w:val="20"/>
                <w:lang w:val="en-US"/>
              </w:rPr>
              <w:tab/>
            </w:r>
            <w:r w:rsidR="006B69FA" w:rsidRPr="00001A20">
              <w:rPr>
                <w:rFonts w:ascii="Times New Roman" w:hAnsi="Times New Roman" w:cs="Times New Roman"/>
                <w:color w:val="auto"/>
                <w:sz w:val="20"/>
                <w:lang w:val="en-US"/>
              </w:rPr>
              <w:t xml:space="preserve"> </w:t>
            </w:r>
            <w:r w:rsidR="006B69FA" w:rsidRPr="00001A20">
              <w:rPr>
                <w:rFonts w:ascii="Times New Roman" w:hAnsi="Times New Roman" w:cs="Times New Roman"/>
                <w:i/>
                <w:color w:val="auto"/>
                <w:sz w:val="20"/>
                <w:lang w:val="en-US"/>
              </w:rPr>
              <w:t xml:space="preserve">Sep. 2014 – </w:t>
            </w:r>
            <w:r w:rsidR="006113BF">
              <w:rPr>
                <w:rFonts w:ascii="Times New Roman" w:hAnsi="Times New Roman" w:cs="Times New Roman"/>
                <w:i/>
                <w:color w:val="auto"/>
                <w:sz w:val="20"/>
                <w:lang w:val="en-US"/>
              </w:rPr>
              <w:t>Jul</w:t>
            </w:r>
            <w:r w:rsidR="006B69FA" w:rsidRPr="00001A20">
              <w:rPr>
                <w:rFonts w:ascii="Times New Roman" w:hAnsi="Times New Roman" w:cs="Times New Roman"/>
                <w:i/>
                <w:color w:val="auto"/>
                <w:sz w:val="20"/>
                <w:lang w:val="en-US"/>
              </w:rPr>
              <w:t>. 2016</w:t>
            </w:r>
          </w:p>
          <w:p w14:paraId="3B07CF86" w14:textId="0CDE10E4" w:rsidR="004A5BC7" w:rsidRPr="00001A20" w:rsidRDefault="004A5BC7" w:rsidP="00732B58">
            <w:pPr>
              <w:pStyle w:val="Titre2"/>
              <w:numPr>
                <w:ilvl w:val="0"/>
                <w:numId w:val="34"/>
              </w:numPr>
              <w:tabs>
                <w:tab w:val="clear" w:pos="8640"/>
                <w:tab w:val="right" w:pos="9498"/>
              </w:tabs>
              <w:spacing w:after="0"/>
              <w:jc w:val="both"/>
              <w:rPr>
                <w:rFonts w:ascii="Times New Roman" w:eastAsiaTheme="minorEastAsia" w:hAnsi="Times New Roman" w:cs="Times New Roman"/>
                <w:bCs w:val="0"/>
                <w:color w:val="auto"/>
                <w:sz w:val="20"/>
                <w:lang w:val="en-US"/>
              </w:rPr>
            </w:pPr>
            <w:r w:rsidRPr="00001A20">
              <w:rPr>
                <w:rFonts w:ascii="Times New Roman" w:eastAsiaTheme="minorEastAsia" w:hAnsi="Times New Roman" w:cs="Times New Roman"/>
                <w:bCs w:val="0"/>
                <w:color w:val="auto"/>
                <w:sz w:val="20"/>
                <w:lang w:val="en-US"/>
              </w:rPr>
              <w:t xml:space="preserve">Prestigious </w:t>
            </w:r>
            <w:r w:rsidR="000D6FC8" w:rsidRPr="00001A20">
              <w:rPr>
                <w:rFonts w:ascii="Times New Roman" w:eastAsiaTheme="minorEastAsia" w:hAnsi="Times New Roman" w:cs="Times New Roman"/>
                <w:bCs w:val="0"/>
                <w:color w:val="auto"/>
                <w:sz w:val="20"/>
                <w:lang w:val="en-US"/>
              </w:rPr>
              <w:t>French Grande Ecole</w:t>
            </w:r>
            <w:r w:rsidR="006B69FA" w:rsidRPr="00001A20">
              <w:rPr>
                <w:rFonts w:ascii="Times New Roman" w:hAnsi="Times New Roman" w:cs="Times New Roman"/>
                <w:i/>
                <w:color w:val="auto"/>
                <w:sz w:val="20"/>
                <w:lang w:val="en-US"/>
              </w:rPr>
              <w:tab/>
            </w:r>
            <w:r w:rsidR="006B69FA" w:rsidRPr="00001A20">
              <w:rPr>
                <w:rFonts w:ascii="Times New Roman" w:hAnsi="Times New Roman" w:cs="Times New Roman"/>
                <w:color w:val="auto"/>
                <w:sz w:val="20"/>
                <w:lang w:val="en-US"/>
              </w:rPr>
              <w:t>GPA: 3.93</w:t>
            </w:r>
          </w:p>
          <w:p w14:paraId="792E8C7D" w14:textId="40C8790D" w:rsidR="00675D4A" w:rsidRPr="00001A20" w:rsidRDefault="00E53F6A" w:rsidP="006B2432">
            <w:pPr>
              <w:pStyle w:val="Titre2"/>
              <w:numPr>
                <w:ilvl w:val="0"/>
                <w:numId w:val="34"/>
              </w:numPr>
              <w:tabs>
                <w:tab w:val="clear" w:pos="8640"/>
                <w:tab w:val="right" w:pos="8375"/>
              </w:tabs>
              <w:spacing w:after="140"/>
              <w:jc w:val="both"/>
              <w:rPr>
                <w:rFonts w:ascii="Times New Roman" w:eastAsiaTheme="minorEastAsia" w:hAnsi="Times New Roman" w:cs="Times New Roman"/>
                <w:bCs w:val="0"/>
                <w:color w:val="auto"/>
                <w:sz w:val="20"/>
                <w:lang w:val="en-US"/>
              </w:rPr>
            </w:pPr>
            <w:r w:rsidRPr="00001A20">
              <w:rPr>
                <w:rFonts w:ascii="Times New Roman" w:eastAsiaTheme="minorEastAsia" w:hAnsi="Times New Roman" w:cs="Times New Roman"/>
                <w:bCs w:val="0"/>
                <w:color w:val="auto"/>
                <w:sz w:val="20"/>
                <w:lang w:val="en-US"/>
              </w:rPr>
              <w:t>C</w:t>
            </w:r>
            <w:r w:rsidR="003B5A8A" w:rsidRPr="00001A20">
              <w:rPr>
                <w:rFonts w:ascii="Times New Roman" w:eastAsiaTheme="minorEastAsia" w:hAnsi="Times New Roman" w:cs="Times New Roman"/>
                <w:bCs w:val="0"/>
                <w:color w:val="auto"/>
                <w:sz w:val="20"/>
                <w:lang w:val="en-US"/>
              </w:rPr>
              <w:t>ourses in algorithms &amp; complexity, computer architecture and s</w:t>
            </w:r>
            <w:r w:rsidR="004A5BC7" w:rsidRPr="00001A20">
              <w:rPr>
                <w:rFonts w:ascii="Times New Roman" w:eastAsiaTheme="minorEastAsia" w:hAnsi="Times New Roman" w:cs="Times New Roman"/>
                <w:bCs w:val="0"/>
                <w:color w:val="auto"/>
                <w:sz w:val="20"/>
                <w:lang w:val="en-US"/>
              </w:rPr>
              <w:t>oftw</w:t>
            </w:r>
            <w:r w:rsidR="003B5A8A" w:rsidRPr="00001A20">
              <w:rPr>
                <w:rFonts w:ascii="Times New Roman" w:eastAsiaTheme="minorEastAsia" w:hAnsi="Times New Roman" w:cs="Times New Roman"/>
                <w:bCs w:val="0"/>
                <w:color w:val="auto"/>
                <w:sz w:val="20"/>
                <w:lang w:val="en-US"/>
              </w:rPr>
              <w:t>are e</w:t>
            </w:r>
            <w:r w:rsidR="004A5BC7" w:rsidRPr="00001A20">
              <w:rPr>
                <w:rFonts w:ascii="Times New Roman" w:eastAsiaTheme="minorEastAsia" w:hAnsi="Times New Roman" w:cs="Times New Roman"/>
                <w:bCs w:val="0"/>
                <w:color w:val="auto"/>
                <w:sz w:val="20"/>
                <w:lang w:val="en-US"/>
              </w:rPr>
              <w:t>ngineering</w:t>
            </w:r>
          </w:p>
          <w:p w14:paraId="309AFE09" w14:textId="748C8B1B" w:rsidR="000D6FC8" w:rsidRPr="00001A20" w:rsidRDefault="0010495C" w:rsidP="00732B58">
            <w:pPr>
              <w:pStyle w:val="Titre2"/>
              <w:tabs>
                <w:tab w:val="clear" w:pos="8640"/>
                <w:tab w:val="right" w:pos="9498"/>
              </w:tabs>
              <w:spacing w:after="20"/>
              <w:rPr>
                <w:rFonts w:ascii="Times New Roman" w:hAnsi="Times New Roman" w:cs="Times New Roman"/>
                <w:color w:val="auto"/>
                <w:sz w:val="20"/>
                <w:lang w:val="en-US"/>
              </w:rPr>
            </w:pPr>
            <w:r w:rsidRPr="00001A20">
              <w:rPr>
                <w:rFonts w:ascii="Times New Roman" w:hAnsi="Times New Roman" w:cs="Times New Roman"/>
                <w:b/>
                <w:color w:val="auto"/>
                <w:sz w:val="20"/>
                <w:lang w:val="en-US"/>
              </w:rPr>
              <w:t>LYCÉE PIERRE CORNEILLE</w:t>
            </w:r>
            <w:r w:rsidR="000D6FC8" w:rsidRPr="00001A20">
              <w:rPr>
                <w:rFonts w:ascii="Times New Roman" w:hAnsi="Times New Roman" w:cs="Times New Roman"/>
                <w:color w:val="auto"/>
                <w:sz w:val="20"/>
                <w:lang w:val="en-US"/>
              </w:rPr>
              <w:tab/>
            </w:r>
            <w:r w:rsidR="00E7427C">
              <w:rPr>
                <w:rFonts w:ascii="Times New Roman" w:hAnsi="Times New Roman" w:cs="Times New Roman"/>
                <w:b/>
                <w:color w:val="auto"/>
                <w:szCs w:val="18"/>
                <w:lang w:val="en-US"/>
              </w:rPr>
              <w:t>Rouen,</w:t>
            </w:r>
            <w:r w:rsidR="00E07FAF" w:rsidRPr="0069330B">
              <w:rPr>
                <w:rFonts w:ascii="Times New Roman" w:hAnsi="Times New Roman" w:cs="Times New Roman"/>
                <w:b/>
                <w:color w:val="auto"/>
                <w:szCs w:val="18"/>
                <w:lang w:val="en-US"/>
              </w:rPr>
              <w:t xml:space="preserve"> FRA</w:t>
            </w:r>
          </w:p>
          <w:p w14:paraId="34E99C15" w14:textId="49851535" w:rsidR="000D6FC8" w:rsidRPr="00001A20" w:rsidRDefault="00AE0117" w:rsidP="00732B58">
            <w:pPr>
              <w:widowControl w:val="0"/>
              <w:tabs>
                <w:tab w:val="right" w:pos="9498"/>
              </w:tabs>
              <w:autoSpaceDE w:val="0"/>
              <w:autoSpaceDN w:val="0"/>
              <w:adjustRightInd w:val="0"/>
              <w:rPr>
                <w:rFonts w:ascii="Times New Roman" w:hAnsi="Times New Roman" w:cs="Times New Roman"/>
                <w:noProof w:val="0"/>
                <w:szCs w:val="20"/>
                <w:lang w:val="en-US"/>
              </w:rPr>
            </w:pPr>
            <w:r w:rsidRPr="00001A20">
              <w:rPr>
                <w:rFonts w:ascii="Times New Roman" w:hAnsi="Times New Roman" w:cs="Times New Roman"/>
                <w:b/>
                <w:i/>
                <w:lang w:val="en-US"/>
              </w:rPr>
              <w:t>Preparatory Classes</w:t>
            </w:r>
            <w:r w:rsidRPr="00001A20">
              <w:rPr>
                <w:rFonts w:ascii="Times New Roman" w:hAnsi="Times New Roman" w:cs="Times New Roman"/>
                <w:i/>
                <w:lang w:val="en-US"/>
              </w:rPr>
              <w:tab/>
            </w:r>
            <w:r w:rsidR="00C269F0" w:rsidRPr="00001A20">
              <w:rPr>
                <w:rFonts w:ascii="Times New Roman" w:hAnsi="Times New Roman" w:cs="Times New Roman"/>
                <w:i/>
                <w:lang w:val="en-US"/>
              </w:rPr>
              <w:t>Sep. 2012 – Jun. 2014</w:t>
            </w:r>
          </w:p>
          <w:p w14:paraId="45107ECE" w14:textId="2C0057BF" w:rsidR="00B0675A" w:rsidRPr="00001A20" w:rsidRDefault="00011551" w:rsidP="00011551">
            <w:pPr>
              <w:pStyle w:val="Paragraphedeliste"/>
              <w:widowControl w:val="0"/>
              <w:numPr>
                <w:ilvl w:val="0"/>
                <w:numId w:val="38"/>
              </w:numPr>
              <w:tabs>
                <w:tab w:val="right" w:pos="9498"/>
              </w:tabs>
              <w:autoSpaceDE w:val="0"/>
              <w:autoSpaceDN w:val="0"/>
              <w:adjustRightInd w:val="0"/>
              <w:spacing w:after="140"/>
              <w:rPr>
                <w:rFonts w:ascii="Times New Roman" w:hAnsi="Times New Roman" w:cs="Times New Roman"/>
                <w:lang w:val="en-US"/>
              </w:rPr>
            </w:pPr>
            <w:r>
              <w:rPr>
                <w:rFonts w:ascii="Times New Roman" w:hAnsi="Times New Roman" w:cs="Times New Roman"/>
                <w:szCs w:val="20"/>
                <w:lang w:val="en-US"/>
              </w:rPr>
              <w:t>I</w:t>
            </w:r>
            <w:r w:rsidR="00B0675A" w:rsidRPr="00001A20">
              <w:rPr>
                <w:rFonts w:ascii="Times New Roman" w:hAnsi="Times New Roman" w:cs="Times New Roman"/>
                <w:szCs w:val="20"/>
                <w:lang w:val="en-US"/>
              </w:rPr>
              <w:t>ntensive program in advanced maths and physics</w:t>
            </w:r>
            <w:r w:rsidR="00C269F0" w:rsidRPr="00001A20">
              <w:rPr>
                <w:rFonts w:ascii="Times New Roman" w:hAnsi="Times New Roman" w:cs="Times New Roman"/>
                <w:i/>
                <w:lang w:val="en-US"/>
              </w:rPr>
              <w:tab/>
            </w:r>
            <w:r w:rsidR="00C269F0" w:rsidRPr="00001A20">
              <w:rPr>
                <w:rFonts w:ascii="Times New Roman" w:hAnsi="Times New Roman" w:cs="Times New Roman"/>
                <w:i/>
                <w:noProof w:val="0"/>
                <w:szCs w:val="20"/>
                <w:lang w:val="en-US"/>
              </w:rPr>
              <w:t xml:space="preserve"> </w:t>
            </w:r>
            <w:r w:rsidR="00C269F0" w:rsidRPr="00001A20">
              <w:rPr>
                <w:rFonts w:ascii="Times New Roman" w:hAnsi="Times New Roman" w:cs="Times New Roman"/>
                <w:noProof w:val="0"/>
                <w:szCs w:val="20"/>
                <w:lang w:val="en-US"/>
              </w:rPr>
              <w:t>Rank: 1/45</w:t>
            </w:r>
          </w:p>
        </w:tc>
      </w:tr>
      <w:tr w:rsidR="00896AC3" w:rsidRPr="00001A20" w14:paraId="2AB560E4" w14:textId="77777777" w:rsidTr="00732B58">
        <w:trPr>
          <w:trHeight w:val="3191"/>
        </w:trPr>
        <w:tc>
          <w:tcPr>
            <w:tcW w:w="577" w:type="pct"/>
            <w:tcBorders>
              <w:left w:val="nil"/>
              <w:bottom w:val="nil"/>
              <w:right w:val="nil"/>
            </w:tcBorders>
          </w:tcPr>
          <w:p w14:paraId="128AA7DF" w14:textId="64ADB301" w:rsidR="000D6FC8" w:rsidRPr="00001A20" w:rsidRDefault="000D6FC8" w:rsidP="001A67F6">
            <w:pPr>
              <w:spacing w:before="20"/>
              <w:jc w:val="right"/>
              <w:rPr>
                <w:b/>
                <w:sz w:val="16"/>
                <w:szCs w:val="16"/>
                <w:lang w:val="en-US"/>
              </w:rPr>
            </w:pPr>
            <w:r w:rsidRPr="00001A20">
              <w:rPr>
                <w:rFonts w:ascii="Times New Roman" w:hAnsi="Times New Roman" w:cs="Times New Roman"/>
                <w:b/>
                <w:sz w:val="16"/>
                <w:szCs w:val="16"/>
                <w:lang w:val="en-US"/>
              </w:rPr>
              <w:t>EXPERIENCES</w:t>
            </w:r>
          </w:p>
        </w:tc>
        <w:tc>
          <w:tcPr>
            <w:tcW w:w="127" w:type="pct"/>
            <w:tcBorders>
              <w:left w:val="nil"/>
              <w:bottom w:val="nil"/>
              <w:right w:val="nil"/>
            </w:tcBorders>
          </w:tcPr>
          <w:p w14:paraId="6C56D699" w14:textId="77777777" w:rsidR="000D6FC8" w:rsidRPr="00001A20" w:rsidRDefault="000D6FC8" w:rsidP="000D6FC8">
            <w:pPr>
              <w:rPr>
                <w:rFonts w:ascii="Times New Roman" w:hAnsi="Times New Roman" w:cs="Times New Roman"/>
                <w:sz w:val="28"/>
                <w:szCs w:val="28"/>
                <w:lang w:val="en-US"/>
              </w:rPr>
            </w:pPr>
          </w:p>
        </w:tc>
        <w:tc>
          <w:tcPr>
            <w:tcW w:w="4296" w:type="pct"/>
            <w:gridSpan w:val="2"/>
            <w:tcBorders>
              <w:left w:val="nil"/>
              <w:bottom w:val="nil"/>
              <w:right w:val="nil"/>
            </w:tcBorders>
          </w:tcPr>
          <w:sdt>
            <w:sdtPr>
              <w:rPr>
                <w:rFonts w:ascii="Times New Roman" w:hAnsi="Times New Roman" w:cs="Times New Roman"/>
                <w:b/>
                <w:color w:val="auto"/>
                <w:sz w:val="20"/>
                <w:lang w:val="en-US"/>
              </w:rPr>
              <w:id w:val="8394785"/>
              <w:placeholder>
                <w:docPart w:val="92F5B5A35FEB4047B612A92D7BB792D4"/>
              </w:placeholder>
            </w:sdtPr>
            <w:sdtEndPr/>
            <w:sdtContent>
              <w:p w14:paraId="5A739B73" w14:textId="786A592A" w:rsidR="000D6FC8" w:rsidRPr="00001A20" w:rsidRDefault="00E7427C" w:rsidP="00732B58">
                <w:pPr>
                  <w:pStyle w:val="Titre2"/>
                  <w:tabs>
                    <w:tab w:val="clear" w:pos="8640"/>
                    <w:tab w:val="right" w:pos="9498"/>
                    <w:tab w:val="right" w:pos="10206"/>
                  </w:tabs>
                  <w:spacing w:after="20"/>
                  <w:rPr>
                    <w:rFonts w:ascii="Times New Roman" w:hAnsi="Times New Roman" w:cs="Times New Roman"/>
                    <w:b/>
                    <w:color w:val="auto"/>
                    <w:sz w:val="20"/>
                    <w:lang w:val="en-US"/>
                  </w:rPr>
                </w:pPr>
                <w:sdt>
                  <w:sdtPr>
                    <w:rPr>
                      <w:rFonts w:ascii="Times New Roman" w:hAnsi="Times New Roman" w:cs="Times New Roman"/>
                      <w:b/>
                      <w:color w:val="auto"/>
                      <w:sz w:val="20"/>
                      <w:lang w:val="en-US"/>
                    </w:rPr>
                    <w:id w:val="107469401"/>
                    <w:placeholder>
                      <w:docPart w:val="FE70D7628A747E45A3A1F486DD4A8449"/>
                    </w:placeholder>
                  </w:sdtPr>
                  <w:sdtEndPr/>
                  <w:sdtContent>
                    <w:r w:rsidR="00581D72" w:rsidRPr="00001A20">
                      <w:rPr>
                        <w:rFonts w:ascii="Times New Roman" w:hAnsi="Times New Roman" w:cs="Times New Roman"/>
                        <w:b/>
                        <w:color w:val="auto"/>
                        <w:sz w:val="20"/>
                        <w:lang w:val="en-US"/>
                      </w:rPr>
                      <w:t>THOMSON REUTERS</w:t>
                    </w:r>
                    <w:r w:rsidR="000D6FC8" w:rsidRPr="00001A20">
                      <w:rPr>
                        <w:rFonts w:ascii="Times New Roman" w:hAnsi="Times New Roman" w:cs="Times New Roman"/>
                        <w:color w:val="auto"/>
                        <w:sz w:val="20"/>
                        <w:lang w:val="en-US"/>
                      </w:rPr>
                      <w:tab/>
                    </w:r>
                    <w:r w:rsidR="00C336A3" w:rsidRPr="0069330B">
                      <w:rPr>
                        <w:rFonts w:ascii="Times New Roman" w:hAnsi="Times New Roman" w:cs="Times New Roman"/>
                        <w:b/>
                        <w:color w:val="auto"/>
                        <w:szCs w:val="18"/>
                        <w:lang w:val="en-US"/>
                      </w:rPr>
                      <w:t>London, UK</w:t>
                    </w:r>
                    <w:r w:rsidR="00C336A3" w:rsidRPr="00001A20">
                      <w:rPr>
                        <w:rFonts w:ascii="Times New Roman" w:hAnsi="Times New Roman" w:cs="Times New Roman"/>
                        <w:b/>
                        <w:color w:val="auto"/>
                        <w:sz w:val="20"/>
                        <w:lang w:val="en-US"/>
                      </w:rPr>
                      <w:t xml:space="preserve"> </w:t>
                    </w:r>
                  </w:sdtContent>
                </w:sdt>
              </w:p>
              <w:p w14:paraId="636F1767" w14:textId="68C70C34" w:rsidR="00F354E0" w:rsidRPr="00001A20" w:rsidRDefault="00F354E0" w:rsidP="00732B58">
                <w:pPr>
                  <w:widowControl w:val="0"/>
                  <w:tabs>
                    <w:tab w:val="right" w:pos="9498"/>
                  </w:tabs>
                  <w:autoSpaceDE w:val="0"/>
                  <w:autoSpaceDN w:val="0"/>
                  <w:adjustRightInd w:val="0"/>
                  <w:jc w:val="both"/>
                  <w:rPr>
                    <w:rFonts w:ascii="Times New Roman" w:hAnsi="Times New Roman" w:cs="Times New Roman"/>
                    <w:i/>
                    <w:noProof w:val="0"/>
                    <w:szCs w:val="20"/>
                    <w:lang w:val="en-US"/>
                  </w:rPr>
                </w:pPr>
                <w:r w:rsidRPr="00001A20">
                  <w:rPr>
                    <w:rFonts w:ascii="Times New Roman" w:hAnsi="Times New Roman" w:cs="Times New Roman"/>
                    <w:b/>
                    <w:i/>
                    <w:lang w:val="en-US"/>
                  </w:rPr>
                  <w:t xml:space="preserve">Software Developer Intern, Eikon </w:t>
                </w:r>
                <w:r w:rsidR="009437AD">
                  <w:rPr>
                    <w:rFonts w:ascii="Times New Roman" w:hAnsi="Times New Roman" w:cs="Times New Roman"/>
                    <w:b/>
                    <w:i/>
                    <w:lang w:val="en-US"/>
                  </w:rPr>
                  <w:t>Financial Analysis</w:t>
                </w:r>
                <w:r w:rsidR="0006633A" w:rsidRPr="00407D35">
                  <w:rPr>
                    <w:rFonts w:ascii="Times New Roman" w:hAnsi="Times New Roman" w:cs="Times New Roman"/>
                    <w:lang w:val="en-US"/>
                  </w:rPr>
                  <w:tab/>
                </w:r>
                <w:r w:rsidR="0006633A" w:rsidRPr="00001A20">
                  <w:rPr>
                    <w:rFonts w:ascii="Times New Roman" w:hAnsi="Times New Roman" w:cs="Times New Roman"/>
                    <w:i/>
                    <w:lang w:val="en-US"/>
                  </w:rPr>
                  <w:t>Jul. 2016 – Aug. 2016</w:t>
                </w:r>
              </w:p>
              <w:p w14:paraId="276BFA54" w14:textId="65E3B7FE" w:rsidR="00BF27E0" w:rsidRPr="00001A20" w:rsidRDefault="00312A96" w:rsidP="00896AC3">
                <w:pPr>
                  <w:pStyle w:val="Paragraphedeliste"/>
                  <w:widowControl w:val="0"/>
                  <w:numPr>
                    <w:ilvl w:val="0"/>
                    <w:numId w:val="36"/>
                  </w:numPr>
                  <w:autoSpaceDE w:val="0"/>
                  <w:autoSpaceDN w:val="0"/>
                  <w:adjustRightInd w:val="0"/>
                  <w:ind w:right="1"/>
                  <w:jc w:val="both"/>
                  <w:rPr>
                    <w:rFonts w:ascii="Times New Roman" w:hAnsi="Times New Roman" w:cs="Times New Roman"/>
                    <w:noProof w:val="0"/>
                    <w:szCs w:val="20"/>
                    <w:lang w:val="en-US"/>
                  </w:rPr>
                </w:pPr>
                <w:r>
                  <w:rPr>
                    <w:rFonts w:ascii="Times New Roman" w:hAnsi="Times New Roman" w:cs="Times New Roman"/>
                    <w:noProof w:val="0"/>
                    <w:szCs w:val="20"/>
                    <w:lang w:val="en-US"/>
                  </w:rPr>
                  <w:t>Turned</w:t>
                </w:r>
                <w:r w:rsidR="00F063AC" w:rsidRPr="00001A20">
                  <w:rPr>
                    <w:rFonts w:ascii="Times New Roman" w:hAnsi="Times New Roman" w:cs="Times New Roman"/>
                    <w:noProof w:val="0"/>
                    <w:szCs w:val="20"/>
                    <w:lang w:val="en-US"/>
                  </w:rPr>
                  <w:t xml:space="preserve"> error</w:t>
                </w:r>
                <w:r w:rsidR="00F063AC">
                  <w:rPr>
                    <w:rFonts w:ascii="Times New Roman" w:hAnsi="Times New Roman" w:cs="Times New Roman"/>
                    <w:noProof w:val="0"/>
                    <w:szCs w:val="20"/>
                    <w:lang w:val="en-US"/>
                  </w:rPr>
                  <w:t xml:space="preserve"> messages</w:t>
                </w:r>
                <w:r w:rsidR="00F063AC" w:rsidRPr="00001A20">
                  <w:rPr>
                    <w:rFonts w:ascii="Times New Roman" w:hAnsi="Times New Roman" w:cs="Times New Roman"/>
                    <w:noProof w:val="0"/>
                    <w:szCs w:val="20"/>
                    <w:lang w:val="en-US"/>
                  </w:rPr>
                  <w:t xml:space="preserve"> </w:t>
                </w:r>
                <w:r>
                  <w:rPr>
                    <w:rFonts w:ascii="Times New Roman" w:hAnsi="Times New Roman" w:cs="Times New Roman"/>
                    <w:noProof w:val="0"/>
                    <w:szCs w:val="20"/>
                    <w:lang w:val="en-US"/>
                  </w:rPr>
                  <w:t>into</w:t>
                </w:r>
                <w:r w:rsidR="00F063AC" w:rsidRPr="00001A20">
                  <w:rPr>
                    <w:rFonts w:ascii="Times New Roman" w:hAnsi="Times New Roman" w:cs="Times New Roman"/>
                    <w:noProof w:val="0"/>
                    <w:szCs w:val="20"/>
                    <w:lang w:val="en-US"/>
                  </w:rPr>
                  <w:t xml:space="preserve"> selling opportunities</w:t>
                </w:r>
                <w:r w:rsidR="00D5400D">
                  <w:rPr>
                    <w:rFonts w:ascii="Times New Roman" w:hAnsi="Times New Roman" w:cs="Times New Roman"/>
                    <w:noProof w:val="0"/>
                    <w:szCs w:val="20"/>
                    <w:lang w:val="en-US"/>
                  </w:rPr>
                  <w:t xml:space="preserve"> (up to </w:t>
                </w:r>
                <w:r w:rsidR="007000FF">
                  <w:rPr>
                    <w:rFonts w:ascii="Times New Roman" w:hAnsi="Times New Roman" w:cs="Times New Roman"/>
                    <w:noProof w:val="0"/>
                    <w:szCs w:val="20"/>
                    <w:lang w:val="en-US"/>
                  </w:rPr>
                  <w:t>+</w:t>
                </w:r>
                <w:r w:rsidR="00D5400D">
                  <w:rPr>
                    <w:rFonts w:ascii="Times New Roman" w:hAnsi="Times New Roman" w:cs="Times New Roman"/>
                    <w:noProof w:val="0"/>
                    <w:szCs w:val="20"/>
                    <w:lang w:val="en-US"/>
                  </w:rPr>
                  <w:t>$2.3M per year)</w:t>
                </w:r>
                <w:r>
                  <w:rPr>
                    <w:rFonts w:ascii="Times New Roman" w:hAnsi="Times New Roman" w:cs="Times New Roman"/>
                    <w:noProof w:val="0"/>
                    <w:szCs w:val="20"/>
                    <w:lang w:val="en-US"/>
                  </w:rPr>
                  <w:t xml:space="preserve"> by implementing a</w:t>
                </w:r>
                <w:r w:rsidR="00BD6D9D">
                  <w:rPr>
                    <w:rFonts w:ascii="Times New Roman" w:hAnsi="Times New Roman" w:cs="Times New Roman"/>
                    <w:noProof w:val="0"/>
                    <w:szCs w:val="20"/>
                    <w:lang w:val="en-US"/>
                  </w:rPr>
                  <w:t xml:space="preserve"> </w:t>
                </w:r>
                <w:r w:rsidR="007C3910" w:rsidRPr="007C3910">
                  <w:rPr>
                    <w:rFonts w:ascii="Times New Roman" w:hAnsi="Times New Roman" w:cs="Times New Roman"/>
                    <w:i/>
                    <w:noProof w:val="0"/>
                    <w:szCs w:val="20"/>
                    <w:lang w:val="en-US"/>
                  </w:rPr>
                  <w:t>Polymer</w:t>
                </w:r>
                <w:r w:rsidR="007C3910">
                  <w:rPr>
                    <w:rFonts w:ascii="Times New Roman" w:hAnsi="Times New Roman" w:cs="Times New Roman"/>
                    <w:noProof w:val="0"/>
                    <w:szCs w:val="20"/>
                    <w:lang w:val="en-US"/>
                  </w:rPr>
                  <w:t xml:space="preserve"> </w:t>
                </w:r>
                <w:r w:rsidR="007D76B1">
                  <w:rPr>
                    <w:rFonts w:ascii="Times New Roman" w:hAnsi="Times New Roman" w:cs="Times New Roman"/>
                    <w:noProof w:val="0"/>
                    <w:szCs w:val="20"/>
                    <w:lang w:val="en-US"/>
                  </w:rPr>
                  <w:t>component</w:t>
                </w:r>
                <w:r w:rsidR="009D55BF">
                  <w:rPr>
                    <w:rFonts w:ascii="Times New Roman" w:hAnsi="Times New Roman" w:cs="Times New Roman"/>
                    <w:noProof w:val="0"/>
                    <w:szCs w:val="20"/>
                    <w:lang w:val="en-US"/>
                  </w:rPr>
                  <w:t>,</w:t>
                </w:r>
                <w:r w:rsidR="007D76B1">
                  <w:rPr>
                    <w:rFonts w:ascii="Times New Roman" w:hAnsi="Times New Roman" w:cs="Times New Roman"/>
                    <w:noProof w:val="0"/>
                    <w:szCs w:val="20"/>
                    <w:lang w:val="en-US"/>
                  </w:rPr>
                  <w:t xml:space="preserve"> </w:t>
                </w:r>
                <w:r w:rsidR="00D5400D">
                  <w:rPr>
                    <w:rFonts w:ascii="Times New Roman" w:hAnsi="Times New Roman" w:cs="Times New Roman"/>
                    <w:noProof w:val="0"/>
                    <w:szCs w:val="20"/>
                    <w:lang w:val="en-US"/>
                  </w:rPr>
                  <w:t xml:space="preserve">easily </w:t>
                </w:r>
                <w:r w:rsidR="00125648">
                  <w:rPr>
                    <w:rFonts w:ascii="Times New Roman" w:hAnsi="Times New Roman" w:cs="Times New Roman"/>
                    <w:noProof w:val="0"/>
                    <w:szCs w:val="20"/>
                    <w:lang w:val="en-US"/>
                  </w:rPr>
                  <w:t>embeddable</w:t>
                </w:r>
                <w:r w:rsidR="001402D2">
                  <w:rPr>
                    <w:rFonts w:ascii="Times New Roman" w:hAnsi="Times New Roman" w:cs="Times New Roman"/>
                    <w:noProof w:val="0"/>
                    <w:szCs w:val="20"/>
                    <w:lang w:val="en-US"/>
                  </w:rPr>
                  <w:t xml:space="preserve"> i</w:t>
                </w:r>
                <w:r w:rsidR="002E360C">
                  <w:rPr>
                    <w:rFonts w:ascii="Times New Roman" w:hAnsi="Times New Roman" w:cs="Times New Roman"/>
                    <w:noProof w:val="0"/>
                    <w:szCs w:val="20"/>
                    <w:lang w:val="en-US"/>
                  </w:rPr>
                  <w:t>n app</w:t>
                </w:r>
                <w:r w:rsidR="00D5400D">
                  <w:rPr>
                    <w:rFonts w:ascii="Times New Roman" w:hAnsi="Times New Roman" w:cs="Times New Roman"/>
                    <w:noProof w:val="0"/>
                    <w:szCs w:val="20"/>
                    <w:lang w:val="en-US"/>
                  </w:rPr>
                  <w:t>s</w:t>
                </w:r>
                <w:r w:rsidR="007C4A80">
                  <w:rPr>
                    <w:rFonts w:ascii="Times New Roman" w:hAnsi="Times New Roman" w:cs="Times New Roman"/>
                    <w:noProof w:val="0"/>
                    <w:szCs w:val="20"/>
                    <w:lang w:val="en-US"/>
                  </w:rPr>
                  <w:t>,</w:t>
                </w:r>
                <w:r w:rsidR="002E360C">
                  <w:rPr>
                    <w:rFonts w:ascii="Times New Roman" w:hAnsi="Times New Roman" w:cs="Times New Roman"/>
                    <w:noProof w:val="0"/>
                    <w:szCs w:val="20"/>
                    <w:lang w:val="en-US"/>
                  </w:rPr>
                  <w:t xml:space="preserve"> </w:t>
                </w:r>
                <w:r w:rsidR="008A7B93">
                  <w:rPr>
                    <w:rFonts w:ascii="Times New Roman" w:hAnsi="Times New Roman" w:cs="Times New Roman"/>
                    <w:noProof w:val="0"/>
                    <w:szCs w:val="20"/>
                    <w:lang w:val="en-US"/>
                  </w:rPr>
                  <w:t>which</w:t>
                </w:r>
                <w:r w:rsidR="009D668E">
                  <w:rPr>
                    <w:rFonts w:ascii="Times New Roman" w:hAnsi="Times New Roman" w:cs="Times New Roman"/>
                    <w:noProof w:val="0"/>
                    <w:szCs w:val="20"/>
                    <w:lang w:val="en-US"/>
                  </w:rPr>
                  <w:t xml:space="preserve"> </w:t>
                </w:r>
                <w:r w:rsidR="00C01C24">
                  <w:rPr>
                    <w:rFonts w:ascii="Times New Roman" w:hAnsi="Times New Roman" w:cs="Times New Roman"/>
                    <w:noProof w:val="0"/>
                    <w:szCs w:val="20"/>
                    <w:lang w:val="en-US"/>
                  </w:rPr>
                  <w:t>displays</w:t>
                </w:r>
                <w:r w:rsidR="00B6193D" w:rsidRPr="00001A20">
                  <w:rPr>
                    <w:rFonts w:ascii="Times New Roman" w:hAnsi="Times New Roman" w:cs="Times New Roman"/>
                    <w:noProof w:val="0"/>
                    <w:szCs w:val="20"/>
                    <w:lang w:val="en-US"/>
                  </w:rPr>
                  <w:t xml:space="preserve"> </w:t>
                </w:r>
                <w:r w:rsidR="009359C2">
                  <w:rPr>
                    <w:rFonts w:ascii="Times New Roman" w:hAnsi="Times New Roman" w:cs="Times New Roman"/>
                    <w:noProof w:val="0"/>
                    <w:szCs w:val="20"/>
                    <w:lang w:val="en-US"/>
                  </w:rPr>
                  <w:t>a list of products</w:t>
                </w:r>
                <w:r w:rsidR="000444E7">
                  <w:rPr>
                    <w:rFonts w:ascii="Times New Roman" w:hAnsi="Times New Roman" w:cs="Times New Roman"/>
                    <w:noProof w:val="0"/>
                    <w:szCs w:val="20"/>
                    <w:lang w:val="en-US"/>
                  </w:rPr>
                  <w:t xml:space="preserve"> </w:t>
                </w:r>
                <w:r w:rsidR="00F063AC" w:rsidRPr="00001A20">
                  <w:rPr>
                    <w:rFonts w:ascii="Times New Roman" w:hAnsi="Times New Roman" w:cs="Times New Roman"/>
                    <w:noProof w:val="0"/>
                    <w:szCs w:val="20"/>
                    <w:lang w:val="en-US"/>
                  </w:rPr>
                  <w:t>when users try to access unauthorized content</w:t>
                </w:r>
                <w:r w:rsidR="00BD713C">
                  <w:rPr>
                    <w:rFonts w:ascii="Times New Roman" w:hAnsi="Times New Roman" w:cs="Times New Roman"/>
                    <w:noProof w:val="0"/>
                    <w:szCs w:val="20"/>
                    <w:lang w:val="en-US"/>
                  </w:rPr>
                  <w:t>.</w:t>
                </w:r>
                <w:r w:rsidR="00A56D84">
                  <w:rPr>
                    <w:rFonts w:ascii="Times New Roman" w:hAnsi="Times New Roman" w:cs="Times New Roman"/>
                    <w:noProof w:val="0"/>
                    <w:szCs w:val="20"/>
                    <w:lang w:val="en-US"/>
                  </w:rPr>
                  <w:t xml:space="preserve"> </w:t>
                </w:r>
              </w:p>
              <w:p w14:paraId="320A8788" w14:textId="5DEF4862" w:rsidR="00C45DE2" w:rsidRPr="00001A20" w:rsidRDefault="004104FD" w:rsidP="00896AC3">
                <w:pPr>
                  <w:pStyle w:val="Paragraphedeliste"/>
                  <w:widowControl w:val="0"/>
                  <w:numPr>
                    <w:ilvl w:val="0"/>
                    <w:numId w:val="36"/>
                  </w:numPr>
                  <w:autoSpaceDE w:val="0"/>
                  <w:autoSpaceDN w:val="0"/>
                  <w:adjustRightInd w:val="0"/>
                  <w:ind w:right="1"/>
                  <w:jc w:val="both"/>
                  <w:rPr>
                    <w:rFonts w:ascii="Times New Roman" w:hAnsi="Times New Roman" w:cs="Times New Roman"/>
                    <w:noProof w:val="0"/>
                    <w:szCs w:val="20"/>
                    <w:lang w:val="en-US"/>
                  </w:rPr>
                </w:pPr>
                <w:r>
                  <w:rPr>
                    <w:rFonts w:ascii="Times New Roman" w:hAnsi="Times New Roman" w:cs="Times New Roman"/>
                    <w:noProof w:val="0"/>
                    <w:szCs w:val="20"/>
                    <w:lang w:val="en-US"/>
                  </w:rPr>
                  <w:t xml:space="preserve">Built </w:t>
                </w:r>
                <w:r w:rsidR="004E2C9F">
                  <w:rPr>
                    <w:rFonts w:ascii="Times New Roman" w:hAnsi="Times New Roman" w:cs="Times New Roman"/>
                    <w:noProof w:val="0"/>
                    <w:szCs w:val="20"/>
                    <w:lang w:val="en-US"/>
                  </w:rPr>
                  <w:t xml:space="preserve">demo </w:t>
                </w:r>
                <w:r>
                  <w:rPr>
                    <w:rFonts w:ascii="Times New Roman" w:hAnsi="Times New Roman" w:cs="Times New Roman"/>
                    <w:noProof w:val="0"/>
                    <w:szCs w:val="20"/>
                    <w:lang w:val="en-US"/>
                  </w:rPr>
                  <w:t>apps</w:t>
                </w:r>
                <w:r w:rsidR="007C3910">
                  <w:rPr>
                    <w:rFonts w:ascii="Times New Roman" w:hAnsi="Times New Roman" w:cs="Times New Roman"/>
                    <w:noProof w:val="0"/>
                    <w:szCs w:val="20"/>
                    <w:lang w:val="en-US"/>
                  </w:rPr>
                  <w:t xml:space="preserve"> </w:t>
                </w:r>
                <w:r w:rsidR="00407D35">
                  <w:rPr>
                    <w:rFonts w:ascii="Times New Roman" w:hAnsi="Times New Roman" w:cs="Times New Roman"/>
                    <w:noProof w:val="0"/>
                    <w:szCs w:val="20"/>
                    <w:lang w:val="en-US"/>
                  </w:rPr>
                  <w:t>to introduce the feature</w:t>
                </w:r>
                <w:r w:rsidR="00082489">
                  <w:rPr>
                    <w:rFonts w:ascii="Times New Roman" w:hAnsi="Times New Roman" w:cs="Times New Roman"/>
                    <w:noProof w:val="0"/>
                    <w:szCs w:val="20"/>
                    <w:lang w:val="en-US"/>
                  </w:rPr>
                  <w:t>,</w:t>
                </w:r>
                <w:r w:rsidR="000C34C4">
                  <w:rPr>
                    <w:rFonts w:ascii="Times New Roman" w:hAnsi="Times New Roman" w:cs="Times New Roman"/>
                    <w:noProof w:val="0"/>
                    <w:szCs w:val="20"/>
                    <w:lang w:val="en-US"/>
                  </w:rPr>
                  <w:t xml:space="preserve"> </w:t>
                </w:r>
                <w:r w:rsidR="004E2C9F">
                  <w:rPr>
                    <w:rFonts w:ascii="Times New Roman" w:hAnsi="Times New Roman" w:cs="Times New Roman"/>
                    <w:noProof w:val="0"/>
                    <w:szCs w:val="20"/>
                    <w:lang w:val="en-US"/>
                  </w:rPr>
                  <w:t xml:space="preserve">using </w:t>
                </w:r>
                <w:r w:rsidR="004E2C9F" w:rsidRPr="007C3910">
                  <w:rPr>
                    <w:rFonts w:ascii="Times New Roman" w:hAnsi="Times New Roman" w:cs="Times New Roman"/>
                    <w:i/>
                    <w:noProof w:val="0"/>
                    <w:szCs w:val="20"/>
                    <w:lang w:val="en-US"/>
                  </w:rPr>
                  <w:t>Node.js</w:t>
                </w:r>
                <w:r w:rsidR="004E2C9F">
                  <w:rPr>
                    <w:rFonts w:ascii="Times New Roman" w:hAnsi="Times New Roman" w:cs="Times New Roman"/>
                    <w:noProof w:val="0"/>
                    <w:szCs w:val="20"/>
                    <w:lang w:val="en-US"/>
                  </w:rPr>
                  <w:t xml:space="preserve">, </w:t>
                </w:r>
                <w:r w:rsidR="004E2C9F">
                  <w:rPr>
                    <w:rFonts w:ascii="Times New Roman" w:hAnsi="Times New Roman" w:cs="Times New Roman"/>
                    <w:i/>
                    <w:noProof w:val="0"/>
                    <w:szCs w:val="20"/>
                    <w:lang w:val="en-US"/>
                  </w:rPr>
                  <w:t>Neo4j</w:t>
                </w:r>
                <w:r w:rsidR="004E2C9F">
                  <w:rPr>
                    <w:rFonts w:ascii="Times New Roman" w:hAnsi="Times New Roman" w:cs="Times New Roman"/>
                    <w:noProof w:val="0"/>
                    <w:szCs w:val="20"/>
                    <w:lang w:val="en-US"/>
                  </w:rPr>
                  <w:t xml:space="preserve"> and </w:t>
                </w:r>
                <w:r w:rsidR="004E2C9F">
                  <w:rPr>
                    <w:rFonts w:ascii="Times New Roman" w:hAnsi="Times New Roman" w:cs="Times New Roman"/>
                    <w:i/>
                    <w:noProof w:val="0"/>
                    <w:szCs w:val="20"/>
                    <w:lang w:val="en-US"/>
                  </w:rPr>
                  <w:t>Python</w:t>
                </w:r>
                <w:r w:rsidR="004E2C9F">
                  <w:rPr>
                    <w:rFonts w:ascii="Times New Roman" w:hAnsi="Times New Roman" w:cs="Times New Roman"/>
                    <w:noProof w:val="0"/>
                    <w:szCs w:val="20"/>
                    <w:lang w:val="en-US"/>
                  </w:rPr>
                  <w:t xml:space="preserve"> scripts, </w:t>
                </w:r>
                <w:r>
                  <w:rPr>
                    <w:rFonts w:ascii="Times New Roman" w:hAnsi="Times New Roman" w:cs="Times New Roman"/>
                    <w:noProof w:val="0"/>
                    <w:szCs w:val="20"/>
                    <w:lang w:val="en-US"/>
                  </w:rPr>
                  <w:t xml:space="preserve">and </w:t>
                </w:r>
                <w:r w:rsidR="00407D35">
                  <w:rPr>
                    <w:rFonts w:ascii="Times New Roman" w:hAnsi="Times New Roman" w:cs="Times New Roman"/>
                    <w:noProof w:val="0"/>
                    <w:szCs w:val="20"/>
                    <w:lang w:val="en-US"/>
                  </w:rPr>
                  <w:t xml:space="preserve">personally </w:t>
                </w:r>
                <w:r w:rsidR="00AC6105">
                  <w:rPr>
                    <w:rFonts w:ascii="Times New Roman" w:hAnsi="Times New Roman" w:cs="Times New Roman"/>
                    <w:noProof w:val="0"/>
                    <w:szCs w:val="20"/>
                    <w:lang w:val="en-US"/>
                  </w:rPr>
                  <w:t>presented</w:t>
                </w:r>
                <w:r w:rsidR="007C3910">
                  <w:rPr>
                    <w:rFonts w:ascii="Times New Roman" w:hAnsi="Times New Roman" w:cs="Times New Roman"/>
                    <w:noProof w:val="0"/>
                    <w:szCs w:val="20"/>
                    <w:lang w:val="en-US"/>
                  </w:rPr>
                  <w:t xml:space="preserve"> </w:t>
                </w:r>
                <w:r w:rsidR="00A1058F">
                  <w:rPr>
                    <w:rFonts w:ascii="Times New Roman" w:hAnsi="Times New Roman" w:cs="Times New Roman"/>
                    <w:noProof w:val="0"/>
                    <w:szCs w:val="20"/>
                    <w:lang w:val="en-US"/>
                  </w:rPr>
                  <w:t>my work</w:t>
                </w:r>
                <w:r w:rsidR="007C3910">
                  <w:rPr>
                    <w:rFonts w:ascii="Times New Roman" w:hAnsi="Times New Roman" w:cs="Times New Roman"/>
                    <w:noProof w:val="0"/>
                    <w:szCs w:val="20"/>
                    <w:lang w:val="en-US"/>
                  </w:rPr>
                  <w:t xml:space="preserve"> to variou</w:t>
                </w:r>
                <w:r w:rsidR="00EA7C51">
                  <w:rPr>
                    <w:rFonts w:ascii="Times New Roman" w:hAnsi="Times New Roman" w:cs="Times New Roman"/>
                    <w:noProof w:val="0"/>
                    <w:szCs w:val="20"/>
                    <w:lang w:val="en-US"/>
                  </w:rPr>
                  <w:t xml:space="preserve">s </w:t>
                </w:r>
                <w:r w:rsidR="00066DF2">
                  <w:rPr>
                    <w:rFonts w:ascii="Times New Roman" w:hAnsi="Times New Roman" w:cs="Times New Roman"/>
                    <w:noProof w:val="0"/>
                    <w:szCs w:val="20"/>
                    <w:lang w:val="en-US"/>
                  </w:rPr>
                  <w:t>cross-functio</w:t>
                </w:r>
                <w:r w:rsidR="00F531D1">
                  <w:rPr>
                    <w:rFonts w:ascii="Times New Roman" w:hAnsi="Times New Roman" w:cs="Times New Roman"/>
                    <w:noProof w:val="0"/>
                    <w:szCs w:val="20"/>
                    <w:lang w:val="en-US"/>
                  </w:rPr>
                  <w:t xml:space="preserve">nal </w:t>
                </w:r>
                <w:r w:rsidR="00EA7C51">
                  <w:rPr>
                    <w:rFonts w:ascii="Times New Roman" w:hAnsi="Times New Roman" w:cs="Times New Roman"/>
                    <w:noProof w:val="0"/>
                    <w:szCs w:val="20"/>
                    <w:lang w:val="en-US"/>
                  </w:rPr>
                  <w:t>teams within Thomson Reuters</w:t>
                </w:r>
                <w:r w:rsidR="007000FF">
                  <w:rPr>
                    <w:rFonts w:ascii="Times New Roman" w:hAnsi="Times New Roman" w:cs="Times New Roman"/>
                    <w:noProof w:val="0"/>
                    <w:szCs w:val="20"/>
                    <w:lang w:val="en-US"/>
                  </w:rPr>
                  <w:t>.</w:t>
                </w:r>
              </w:p>
              <w:p w14:paraId="157C149D" w14:textId="36D02154" w:rsidR="00F63657" w:rsidRDefault="00C45DE2" w:rsidP="006B2432">
                <w:pPr>
                  <w:pStyle w:val="Paragraphedeliste"/>
                  <w:widowControl w:val="0"/>
                  <w:numPr>
                    <w:ilvl w:val="0"/>
                    <w:numId w:val="36"/>
                  </w:numPr>
                  <w:autoSpaceDE w:val="0"/>
                  <w:autoSpaceDN w:val="0"/>
                  <w:adjustRightInd w:val="0"/>
                  <w:spacing w:after="100"/>
                  <w:jc w:val="both"/>
                  <w:rPr>
                    <w:rFonts w:ascii="Times New Roman" w:hAnsi="Times New Roman" w:cs="Times New Roman"/>
                    <w:noProof w:val="0"/>
                    <w:szCs w:val="20"/>
                    <w:lang w:val="en-US"/>
                  </w:rPr>
                </w:pPr>
                <w:r w:rsidRPr="00001A20">
                  <w:rPr>
                    <w:rFonts w:ascii="Times New Roman" w:hAnsi="Times New Roman" w:cs="Times New Roman"/>
                    <w:noProof w:val="0"/>
                    <w:szCs w:val="20"/>
                    <w:lang w:val="en-US"/>
                  </w:rPr>
                  <w:t>Wrote</w:t>
                </w:r>
                <w:r w:rsidR="00BE1C1F">
                  <w:rPr>
                    <w:rFonts w:ascii="Times New Roman" w:hAnsi="Times New Roman" w:cs="Times New Roman"/>
                    <w:noProof w:val="0"/>
                    <w:szCs w:val="20"/>
                    <w:lang w:val="en-US"/>
                  </w:rPr>
                  <w:t xml:space="preserve"> </w:t>
                </w:r>
                <w:r w:rsidR="00EE7469">
                  <w:rPr>
                    <w:rFonts w:ascii="Times New Roman" w:hAnsi="Times New Roman" w:cs="Times New Roman"/>
                    <w:noProof w:val="0"/>
                    <w:szCs w:val="20"/>
                    <w:lang w:val="en-US"/>
                  </w:rPr>
                  <w:t>unit tests</w:t>
                </w:r>
                <w:r w:rsidR="00BE1C1F">
                  <w:rPr>
                    <w:rFonts w:ascii="Times New Roman" w:hAnsi="Times New Roman" w:cs="Times New Roman"/>
                    <w:noProof w:val="0"/>
                    <w:szCs w:val="20"/>
                    <w:lang w:val="en-US"/>
                  </w:rPr>
                  <w:t xml:space="preserve"> </w:t>
                </w:r>
                <w:r w:rsidR="009D3E03">
                  <w:rPr>
                    <w:rFonts w:ascii="Times New Roman" w:hAnsi="Times New Roman" w:cs="Times New Roman"/>
                    <w:noProof w:val="0"/>
                    <w:szCs w:val="20"/>
                    <w:lang w:val="en-US"/>
                  </w:rPr>
                  <w:t>(</w:t>
                </w:r>
                <w:r w:rsidRPr="00BE1C1F">
                  <w:rPr>
                    <w:rFonts w:ascii="Times New Roman" w:hAnsi="Times New Roman" w:cs="Times New Roman"/>
                    <w:i/>
                    <w:noProof w:val="0"/>
                    <w:szCs w:val="20"/>
                    <w:lang w:val="en-US"/>
                  </w:rPr>
                  <w:t>Mocha</w:t>
                </w:r>
                <w:r w:rsidR="00EE7469">
                  <w:rPr>
                    <w:rFonts w:ascii="Times New Roman" w:hAnsi="Times New Roman" w:cs="Times New Roman"/>
                    <w:noProof w:val="0"/>
                    <w:szCs w:val="20"/>
                    <w:lang w:val="en-US"/>
                  </w:rPr>
                  <w:t>/</w:t>
                </w:r>
                <w:r w:rsidR="00BE1C1F" w:rsidRPr="00BE1C1F">
                  <w:rPr>
                    <w:rFonts w:ascii="Times New Roman" w:hAnsi="Times New Roman" w:cs="Times New Roman"/>
                    <w:i/>
                    <w:noProof w:val="0"/>
                    <w:szCs w:val="20"/>
                    <w:lang w:val="en-US"/>
                  </w:rPr>
                  <w:t>Chai</w:t>
                </w:r>
                <w:r w:rsidR="009D3E03">
                  <w:rPr>
                    <w:rFonts w:ascii="Times New Roman" w:hAnsi="Times New Roman" w:cs="Times New Roman"/>
                    <w:noProof w:val="0"/>
                    <w:szCs w:val="20"/>
                    <w:lang w:val="en-US"/>
                  </w:rPr>
                  <w:t>)</w:t>
                </w:r>
                <w:r w:rsidR="009E1AEC">
                  <w:rPr>
                    <w:rFonts w:ascii="Times New Roman" w:hAnsi="Times New Roman" w:cs="Times New Roman"/>
                    <w:noProof w:val="0"/>
                    <w:szCs w:val="20"/>
                    <w:lang w:val="en-US"/>
                  </w:rPr>
                  <w:t xml:space="preserve"> and thorough</w:t>
                </w:r>
                <w:r w:rsidR="009E1AEC" w:rsidRPr="00001A20">
                  <w:rPr>
                    <w:rFonts w:ascii="Times New Roman" w:hAnsi="Times New Roman" w:cs="Times New Roman"/>
                    <w:noProof w:val="0"/>
                    <w:szCs w:val="20"/>
                    <w:lang w:val="en-US"/>
                  </w:rPr>
                  <w:t xml:space="preserve"> documentation</w:t>
                </w:r>
                <w:r w:rsidR="009E1AEC">
                  <w:rPr>
                    <w:rFonts w:ascii="Times New Roman" w:hAnsi="Times New Roman" w:cs="Times New Roman"/>
                    <w:noProof w:val="0"/>
                    <w:szCs w:val="20"/>
                    <w:lang w:val="en-US"/>
                  </w:rPr>
                  <w:t>,</w:t>
                </w:r>
                <w:r w:rsidR="009E1AEC" w:rsidRPr="00001A20">
                  <w:rPr>
                    <w:rFonts w:ascii="Times New Roman" w:hAnsi="Times New Roman" w:cs="Times New Roman"/>
                    <w:noProof w:val="0"/>
                    <w:szCs w:val="20"/>
                    <w:lang w:val="en-US"/>
                  </w:rPr>
                  <w:t xml:space="preserve"> </w:t>
                </w:r>
                <w:r w:rsidR="00BE1C1F">
                  <w:rPr>
                    <w:rFonts w:ascii="Times New Roman" w:hAnsi="Times New Roman" w:cs="Times New Roman"/>
                    <w:noProof w:val="0"/>
                    <w:szCs w:val="20"/>
                    <w:lang w:val="en-US"/>
                  </w:rPr>
                  <w:t xml:space="preserve">ensuring </w:t>
                </w:r>
                <w:r w:rsidR="00F13B67">
                  <w:rPr>
                    <w:rFonts w:ascii="Times New Roman" w:hAnsi="Times New Roman" w:cs="Times New Roman"/>
                    <w:noProof w:val="0"/>
                    <w:szCs w:val="20"/>
                    <w:lang w:val="en-US"/>
                  </w:rPr>
                  <w:t>a wide</w:t>
                </w:r>
                <w:r w:rsidR="00BE1C1F">
                  <w:rPr>
                    <w:rFonts w:ascii="Times New Roman" w:hAnsi="Times New Roman" w:cs="Times New Roman"/>
                    <w:noProof w:val="0"/>
                    <w:szCs w:val="20"/>
                    <w:lang w:val="en-US"/>
                  </w:rPr>
                  <w:t xml:space="preserve"> </w:t>
                </w:r>
                <w:r w:rsidR="00B20E2B">
                  <w:rPr>
                    <w:rFonts w:ascii="Times New Roman" w:hAnsi="Times New Roman" w:cs="Times New Roman"/>
                    <w:noProof w:val="0"/>
                    <w:szCs w:val="20"/>
                    <w:lang w:val="en-US"/>
                  </w:rPr>
                  <w:t xml:space="preserve">internal </w:t>
                </w:r>
                <w:r w:rsidR="00F13B67">
                  <w:rPr>
                    <w:rFonts w:ascii="Times New Roman" w:hAnsi="Times New Roman" w:cs="Times New Roman"/>
                    <w:noProof w:val="0"/>
                    <w:szCs w:val="20"/>
                    <w:lang w:val="en-US"/>
                  </w:rPr>
                  <w:t>use</w:t>
                </w:r>
                <w:r w:rsidR="00BE1C1F">
                  <w:rPr>
                    <w:rFonts w:ascii="Times New Roman" w:hAnsi="Times New Roman" w:cs="Times New Roman"/>
                    <w:noProof w:val="0"/>
                    <w:szCs w:val="20"/>
                    <w:lang w:val="en-US"/>
                  </w:rPr>
                  <w:t xml:space="preserve"> </w:t>
                </w:r>
                <w:r w:rsidR="009E1AEC">
                  <w:rPr>
                    <w:rFonts w:ascii="Times New Roman" w:hAnsi="Times New Roman" w:cs="Times New Roman"/>
                    <w:noProof w:val="0"/>
                    <w:szCs w:val="20"/>
                    <w:lang w:val="en-US"/>
                  </w:rPr>
                  <w:t>of the component</w:t>
                </w:r>
                <w:r w:rsidR="00BD713C">
                  <w:rPr>
                    <w:rFonts w:ascii="Times New Roman" w:hAnsi="Times New Roman" w:cs="Times New Roman"/>
                    <w:noProof w:val="0"/>
                    <w:szCs w:val="20"/>
                    <w:lang w:val="en-US"/>
                  </w:rPr>
                  <w:t>.</w:t>
                </w:r>
              </w:p>
              <w:p w14:paraId="28624098" w14:textId="7647F8EF" w:rsidR="007000FF" w:rsidRDefault="007000FF" w:rsidP="006B2432">
                <w:pPr>
                  <w:pStyle w:val="Paragraphedeliste"/>
                  <w:widowControl w:val="0"/>
                  <w:numPr>
                    <w:ilvl w:val="0"/>
                    <w:numId w:val="36"/>
                  </w:numPr>
                  <w:autoSpaceDE w:val="0"/>
                  <w:autoSpaceDN w:val="0"/>
                  <w:adjustRightInd w:val="0"/>
                  <w:spacing w:after="140"/>
                  <w:jc w:val="both"/>
                  <w:rPr>
                    <w:rFonts w:ascii="Times New Roman" w:hAnsi="Times New Roman" w:cs="Times New Roman"/>
                    <w:noProof w:val="0"/>
                    <w:szCs w:val="20"/>
                    <w:lang w:val="en-US"/>
                  </w:rPr>
                </w:pPr>
                <w:r>
                  <w:rPr>
                    <w:rFonts w:ascii="Times New Roman" w:hAnsi="Times New Roman" w:cs="Times New Roman"/>
                    <w:noProof w:val="0"/>
                    <w:szCs w:val="20"/>
                    <w:lang w:val="en-US"/>
                  </w:rPr>
                  <w:t xml:space="preserve">My work has been shown to </w:t>
                </w:r>
                <w:r w:rsidR="009E4ACF">
                  <w:rPr>
                    <w:rFonts w:ascii="Times New Roman" w:hAnsi="Times New Roman" w:cs="Times New Roman"/>
                    <w:noProof w:val="0"/>
                    <w:szCs w:val="20"/>
                    <w:lang w:val="en-US"/>
                  </w:rPr>
                  <w:t>James Smith,</w:t>
                </w:r>
                <w:r w:rsidR="00C56DF9">
                  <w:rPr>
                    <w:rFonts w:ascii="Times New Roman" w:hAnsi="Times New Roman" w:cs="Times New Roman"/>
                    <w:noProof w:val="0"/>
                    <w:szCs w:val="20"/>
                    <w:lang w:val="en-US"/>
                  </w:rPr>
                  <w:t xml:space="preserve"> CEO </w:t>
                </w:r>
                <w:r w:rsidR="007F646D">
                  <w:rPr>
                    <w:rFonts w:ascii="Times New Roman" w:hAnsi="Times New Roman" w:cs="Times New Roman"/>
                    <w:noProof w:val="0"/>
                    <w:szCs w:val="20"/>
                    <w:lang w:val="en-US"/>
                  </w:rPr>
                  <w:t>of Thomson Reuters</w:t>
                </w:r>
                <w:r>
                  <w:rPr>
                    <w:rFonts w:ascii="Times New Roman" w:hAnsi="Times New Roman" w:cs="Times New Roman"/>
                    <w:noProof w:val="0"/>
                    <w:szCs w:val="20"/>
                    <w:lang w:val="en-US"/>
                  </w:rPr>
                  <w:t>, and Goldman Sachs executives</w:t>
                </w:r>
                <w:r w:rsidR="000644D3">
                  <w:rPr>
                    <w:rFonts w:ascii="Times New Roman" w:hAnsi="Times New Roman" w:cs="Times New Roman"/>
                    <w:noProof w:val="0"/>
                    <w:szCs w:val="20"/>
                    <w:lang w:val="en-US"/>
                  </w:rPr>
                  <w:t xml:space="preserve">, and </w:t>
                </w:r>
                <w:r w:rsidR="002C2677">
                  <w:rPr>
                    <w:rFonts w:ascii="Times New Roman" w:hAnsi="Times New Roman" w:cs="Times New Roman"/>
                    <w:noProof w:val="0"/>
                    <w:szCs w:val="20"/>
                    <w:lang w:val="en-US"/>
                  </w:rPr>
                  <w:t xml:space="preserve">won </w:t>
                </w:r>
                <w:r w:rsidR="000644D3">
                  <w:rPr>
                    <w:rFonts w:ascii="Times New Roman" w:hAnsi="Times New Roman" w:cs="Times New Roman"/>
                    <w:noProof w:val="0"/>
                    <w:szCs w:val="20"/>
                    <w:lang w:val="en-US"/>
                  </w:rPr>
                  <w:t>an internal innovation contest</w:t>
                </w:r>
                <w:r>
                  <w:rPr>
                    <w:rFonts w:ascii="Times New Roman" w:hAnsi="Times New Roman" w:cs="Times New Roman"/>
                    <w:noProof w:val="0"/>
                    <w:szCs w:val="20"/>
                    <w:lang w:val="en-US"/>
                  </w:rPr>
                  <w:t>.</w:t>
                </w:r>
              </w:p>
              <w:p w14:paraId="37C657B9" w14:textId="31549336" w:rsidR="000D6FC8" w:rsidRPr="00001A20" w:rsidRDefault="00E7427C" w:rsidP="00732B58">
                <w:pPr>
                  <w:pStyle w:val="Titre2"/>
                  <w:tabs>
                    <w:tab w:val="clear" w:pos="8640"/>
                    <w:tab w:val="right" w:pos="9498"/>
                    <w:tab w:val="right" w:pos="10490"/>
                  </w:tabs>
                  <w:spacing w:after="20"/>
                  <w:rPr>
                    <w:rFonts w:ascii="Times New Roman" w:hAnsi="Times New Roman" w:cs="Times New Roman"/>
                    <w:b/>
                    <w:color w:val="auto"/>
                    <w:sz w:val="20"/>
                    <w:lang w:val="en-US"/>
                  </w:rPr>
                </w:pPr>
                <w:sdt>
                  <w:sdtPr>
                    <w:rPr>
                      <w:rFonts w:ascii="Times New Roman" w:hAnsi="Times New Roman" w:cs="Times New Roman"/>
                      <w:b/>
                      <w:color w:val="auto"/>
                      <w:sz w:val="20"/>
                      <w:lang w:val="en-US"/>
                    </w:rPr>
                    <w:id w:val="958148001"/>
                    <w:placeholder>
                      <w:docPart w:val="AE4D010E2B75B848B6AB358633094693"/>
                    </w:placeholder>
                  </w:sdtPr>
                  <w:sdtEndPr/>
                  <w:sdtContent>
                    <w:r w:rsidR="00581D72" w:rsidRPr="00001A20">
                      <w:rPr>
                        <w:rFonts w:ascii="Times New Roman" w:hAnsi="Times New Roman" w:cs="Times New Roman"/>
                        <w:b/>
                        <w:color w:val="auto"/>
                        <w:sz w:val="20"/>
                        <w:lang w:val="en-US"/>
                      </w:rPr>
                      <w:t>INSTRUCTOR LIVE</w:t>
                    </w:r>
                    <w:r w:rsidR="000D6FC8" w:rsidRPr="00001A20">
                      <w:rPr>
                        <w:rFonts w:ascii="Times New Roman" w:hAnsi="Times New Roman" w:cs="Times New Roman"/>
                        <w:color w:val="auto"/>
                        <w:sz w:val="20"/>
                        <w:lang w:val="en-US"/>
                      </w:rPr>
                      <w:tab/>
                    </w:r>
                    <w:r w:rsidR="00C336A3" w:rsidRPr="0069330B">
                      <w:rPr>
                        <w:rFonts w:ascii="Times New Roman" w:hAnsi="Times New Roman" w:cs="Times New Roman"/>
                        <w:b/>
                        <w:color w:val="auto"/>
                        <w:szCs w:val="18"/>
                        <w:lang w:val="en-US"/>
                      </w:rPr>
                      <w:t>London, UK</w:t>
                    </w:r>
                    <w:r w:rsidR="00C336A3" w:rsidRPr="00001A20">
                      <w:rPr>
                        <w:rFonts w:ascii="Times New Roman" w:hAnsi="Times New Roman" w:cs="Times New Roman"/>
                        <w:b/>
                        <w:color w:val="auto"/>
                        <w:sz w:val="20"/>
                        <w:lang w:val="en-US"/>
                      </w:rPr>
                      <w:t xml:space="preserve"> </w:t>
                    </w:r>
                  </w:sdtContent>
                </w:sdt>
              </w:p>
            </w:sdtContent>
          </w:sdt>
          <w:p w14:paraId="3084B024" w14:textId="51447392" w:rsidR="00C336A3" w:rsidRPr="00001A20" w:rsidRDefault="00C336A3" w:rsidP="00732B58">
            <w:pPr>
              <w:widowControl w:val="0"/>
              <w:tabs>
                <w:tab w:val="right" w:pos="9498"/>
              </w:tabs>
              <w:autoSpaceDE w:val="0"/>
              <w:autoSpaceDN w:val="0"/>
              <w:adjustRightInd w:val="0"/>
              <w:rPr>
                <w:rFonts w:ascii="Times New Roman" w:hAnsi="Times New Roman" w:cs="Times New Roman"/>
                <w:i/>
                <w:noProof w:val="0"/>
                <w:szCs w:val="20"/>
                <w:lang w:val="en-US"/>
              </w:rPr>
            </w:pPr>
            <w:r w:rsidRPr="00001A20">
              <w:rPr>
                <w:rFonts w:ascii="Times New Roman" w:hAnsi="Times New Roman" w:cs="Times New Roman"/>
                <w:b/>
                <w:i/>
                <w:lang w:val="en-US"/>
              </w:rPr>
              <w:t>Full-Stack Developer Intern</w:t>
            </w:r>
            <w:r w:rsidRPr="00001A20">
              <w:rPr>
                <w:rFonts w:ascii="Times New Roman" w:hAnsi="Times New Roman" w:cs="Times New Roman"/>
                <w:i/>
                <w:lang w:val="en-US"/>
              </w:rPr>
              <w:t xml:space="preserve"> </w:t>
            </w:r>
            <w:r w:rsidRPr="00001A20">
              <w:rPr>
                <w:rFonts w:ascii="Times New Roman" w:hAnsi="Times New Roman" w:cs="Times New Roman"/>
                <w:i/>
                <w:lang w:val="en-US"/>
              </w:rPr>
              <w:tab/>
              <w:t>Jun. 2015 – Aug. 2015</w:t>
            </w:r>
          </w:p>
          <w:p w14:paraId="5A99F304" w14:textId="66EDFCCF" w:rsidR="003523D0" w:rsidRPr="00001A20" w:rsidRDefault="00497051" w:rsidP="003523D0">
            <w:pPr>
              <w:pStyle w:val="Paragraphedeliste"/>
              <w:widowControl w:val="0"/>
              <w:numPr>
                <w:ilvl w:val="0"/>
                <w:numId w:val="36"/>
              </w:numPr>
              <w:autoSpaceDE w:val="0"/>
              <w:autoSpaceDN w:val="0"/>
              <w:adjustRightInd w:val="0"/>
              <w:rPr>
                <w:rFonts w:ascii="Times New Roman" w:hAnsi="Times New Roman" w:cs="Times New Roman"/>
                <w:noProof w:val="0"/>
                <w:szCs w:val="20"/>
                <w:lang w:val="en-US"/>
              </w:rPr>
            </w:pPr>
            <w:r>
              <w:rPr>
                <w:rFonts w:ascii="Times New Roman" w:hAnsi="Times New Roman" w:cs="Times New Roman"/>
                <w:noProof w:val="0"/>
                <w:szCs w:val="20"/>
                <w:lang w:val="en-US"/>
              </w:rPr>
              <w:t xml:space="preserve">Implemented </w:t>
            </w:r>
            <w:r w:rsidR="000D6FC8" w:rsidRPr="00001A20">
              <w:rPr>
                <w:rFonts w:ascii="Times New Roman" w:hAnsi="Times New Roman" w:cs="Times New Roman"/>
                <w:noProof w:val="0"/>
                <w:szCs w:val="20"/>
                <w:lang w:val="en-US"/>
              </w:rPr>
              <w:t>a new user type</w:t>
            </w:r>
            <w:r w:rsidR="00DB19B0" w:rsidRPr="00001A20">
              <w:rPr>
                <w:rFonts w:ascii="Times New Roman" w:hAnsi="Times New Roman" w:cs="Times New Roman"/>
                <w:noProof w:val="0"/>
                <w:szCs w:val="20"/>
                <w:lang w:val="en-US"/>
              </w:rPr>
              <w:t xml:space="preserve"> on the </w:t>
            </w:r>
            <w:r w:rsidR="00BD713C">
              <w:rPr>
                <w:rFonts w:ascii="Times New Roman" w:hAnsi="Times New Roman" w:cs="Times New Roman"/>
                <w:noProof w:val="0"/>
                <w:szCs w:val="20"/>
                <w:lang w:val="en-US"/>
              </w:rPr>
              <w:t>webserver, integrating the new business model on the back-end</w:t>
            </w:r>
            <w:r w:rsidR="007C677C">
              <w:rPr>
                <w:rFonts w:ascii="Times New Roman" w:hAnsi="Times New Roman" w:cs="Times New Roman"/>
                <w:noProof w:val="0"/>
                <w:szCs w:val="20"/>
                <w:lang w:val="en-US"/>
              </w:rPr>
              <w:t xml:space="preserve"> logic</w:t>
            </w:r>
            <w:r w:rsidR="00BD713C">
              <w:rPr>
                <w:rFonts w:ascii="Times New Roman" w:hAnsi="Times New Roman" w:cs="Times New Roman"/>
                <w:noProof w:val="0"/>
                <w:szCs w:val="20"/>
                <w:lang w:val="en-US"/>
              </w:rPr>
              <w:t>.</w:t>
            </w:r>
            <w:r w:rsidR="003523D0" w:rsidRPr="00001A20">
              <w:rPr>
                <w:rFonts w:ascii="Times New Roman" w:hAnsi="Times New Roman" w:cs="Times New Roman"/>
                <w:noProof w:val="0"/>
                <w:szCs w:val="20"/>
                <w:lang w:val="en-US"/>
              </w:rPr>
              <w:t xml:space="preserve"> </w:t>
            </w:r>
          </w:p>
          <w:p w14:paraId="1FF81B04" w14:textId="47B4EDE5" w:rsidR="000D6FC8" w:rsidRPr="003523D0" w:rsidRDefault="006A65EB" w:rsidP="003523D0">
            <w:pPr>
              <w:pStyle w:val="Paragraphedeliste"/>
              <w:widowControl w:val="0"/>
              <w:numPr>
                <w:ilvl w:val="0"/>
                <w:numId w:val="36"/>
              </w:numPr>
              <w:autoSpaceDE w:val="0"/>
              <w:autoSpaceDN w:val="0"/>
              <w:adjustRightInd w:val="0"/>
              <w:spacing w:after="140"/>
              <w:rPr>
                <w:rFonts w:ascii="Times New Roman" w:hAnsi="Times New Roman" w:cs="Times New Roman"/>
                <w:noProof w:val="0"/>
                <w:szCs w:val="20"/>
                <w:lang w:val="en-US"/>
              </w:rPr>
            </w:pPr>
            <w:r>
              <w:rPr>
                <w:rFonts w:ascii="Times New Roman" w:hAnsi="Times New Roman" w:cs="Times New Roman"/>
                <w:noProof w:val="0"/>
                <w:szCs w:val="20"/>
                <w:lang w:val="en-US"/>
              </w:rPr>
              <w:t>Heavily reinforced</w:t>
            </w:r>
            <w:r w:rsidR="003523D0">
              <w:rPr>
                <w:rFonts w:ascii="Times New Roman" w:hAnsi="Times New Roman" w:cs="Times New Roman"/>
                <w:noProof w:val="0"/>
                <w:szCs w:val="20"/>
                <w:lang w:val="en-US"/>
              </w:rPr>
              <w:t xml:space="preserve"> the </w:t>
            </w:r>
            <w:r w:rsidR="00883FF1">
              <w:rPr>
                <w:rFonts w:ascii="Times New Roman" w:hAnsi="Times New Roman" w:cs="Times New Roman"/>
                <w:noProof w:val="0"/>
                <w:szCs w:val="20"/>
                <w:lang w:val="en-US"/>
              </w:rPr>
              <w:t>o</w:t>
            </w:r>
            <w:r w:rsidR="004056F4">
              <w:rPr>
                <w:rFonts w:ascii="Times New Roman" w:hAnsi="Times New Roman" w:cs="Times New Roman"/>
                <w:noProof w:val="0"/>
                <w:szCs w:val="20"/>
                <w:lang w:val="en-US"/>
              </w:rPr>
              <w:t xml:space="preserve">verall </w:t>
            </w:r>
            <w:r w:rsidR="003523D0">
              <w:rPr>
                <w:rFonts w:ascii="Times New Roman" w:hAnsi="Times New Roman" w:cs="Times New Roman"/>
                <w:noProof w:val="0"/>
                <w:szCs w:val="20"/>
                <w:lang w:val="en-US"/>
              </w:rPr>
              <w:t>security</w:t>
            </w:r>
            <w:r>
              <w:rPr>
                <w:rFonts w:ascii="Times New Roman" w:hAnsi="Times New Roman" w:cs="Times New Roman"/>
                <w:noProof w:val="0"/>
                <w:szCs w:val="20"/>
                <w:lang w:val="en-US"/>
              </w:rPr>
              <w:t xml:space="preserve"> by switching access restrictions from front-end to back-end</w:t>
            </w:r>
            <w:r w:rsidR="003523D0">
              <w:rPr>
                <w:rFonts w:ascii="Times New Roman" w:hAnsi="Times New Roman" w:cs="Times New Roman"/>
                <w:noProof w:val="0"/>
                <w:szCs w:val="20"/>
                <w:lang w:val="en-US"/>
              </w:rPr>
              <w:t>.</w:t>
            </w:r>
          </w:p>
          <w:p w14:paraId="0C313A34" w14:textId="2BDD14CE" w:rsidR="000D6FC8" w:rsidRPr="00001A20" w:rsidRDefault="00CA3F90" w:rsidP="006B2432">
            <w:pPr>
              <w:pStyle w:val="Paragraphedeliste"/>
              <w:widowControl w:val="0"/>
              <w:numPr>
                <w:ilvl w:val="0"/>
                <w:numId w:val="36"/>
              </w:numPr>
              <w:autoSpaceDE w:val="0"/>
              <w:autoSpaceDN w:val="0"/>
              <w:adjustRightInd w:val="0"/>
              <w:rPr>
                <w:rFonts w:ascii="Times New Roman" w:hAnsi="Times New Roman" w:cs="Times New Roman"/>
                <w:noProof w:val="0"/>
                <w:szCs w:val="20"/>
                <w:lang w:val="en-US"/>
              </w:rPr>
            </w:pPr>
            <w:r w:rsidRPr="00001A20">
              <w:rPr>
                <w:rFonts w:ascii="Times New Roman" w:hAnsi="Times New Roman" w:cs="Times New Roman"/>
                <w:noProof w:val="0"/>
                <w:szCs w:val="20"/>
                <w:lang w:val="en-US"/>
              </w:rPr>
              <w:t>Developed</w:t>
            </w:r>
            <w:r w:rsidR="000D6FC8" w:rsidRPr="00001A20">
              <w:rPr>
                <w:rFonts w:ascii="Times New Roman" w:hAnsi="Times New Roman" w:cs="Times New Roman"/>
                <w:noProof w:val="0"/>
                <w:szCs w:val="20"/>
                <w:lang w:val="en-US"/>
              </w:rPr>
              <w:t xml:space="preserve"> a new video player for the </w:t>
            </w:r>
            <w:r w:rsidR="000D6FC8" w:rsidRPr="0085153C">
              <w:rPr>
                <w:rFonts w:ascii="Times New Roman" w:hAnsi="Times New Roman" w:cs="Times New Roman"/>
                <w:i/>
                <w:noProof w:val="0"/>
                <w:szCs w:val="20"/>
                <w:lang w:val="en-US"/>
              </w:rPr>
              <w:t>An</w:t>
            </w:r>
            <w:r w:rsidR="007017D0" w:rsidRPr="0085153C">
              <w:rPr>
                <w:rFonts w:ascii="Times New Roman" w:hAnsi="Times New Roman" w:cs="Times New Roman"/>
                <w:i/>
                <w:noProof w:val="0"/>
                <w:szCs w:val="20"/>
                <w:lang w:val="en-US"/>
              </w:rPr>
              <w:t>droid</w:t>
            </w:r>
            <w:r w:rsidR="007017D0" w:rsidRPr="00001A20">
              <w:rPr>
                <w:rFonts w:ascii="Times New Roman" w:hAnsi="Times New Roman" w:cs="Times New Roman"/>
                <w:noProof w:val="0"/>
                <w:szCs w:val="20"/>
                <w:lang w:val="en-US"/>
              </w:rPr>
              <w:t xml:space="preserve"> and </w:t>
            </w:r>
            <w:r w:rsidR="007017D0" w:rsidRPr="0085153C">
              <w:rPr>
                <w:rFonts w:ascii="Times New Roman" w:hAnsi="Times New Roman" w:cs="Times New Roman"/>
                <w:i/>
                <w:noProof w:val="0"/>
                <w:szCs w:val="20"/>
                <w:lang w:val="en-US"/>
              </w:rPr>
              <w:t>Samsung Smart TV</w:t>
            </w:r>
            <w:r w:rsidR="007017D0" w:rsidRPr="00001A20">
              <w:rPr>
                <w:rFonts w:ascii="Times New Roman" w:hAnsi="Times New Roman" w:cs="Times New Roman"/>
                <w:noProof w:val="0"/>
                <w:szCs w:val="20"/>
                <w:lang w:val="en-US"/>
              </w:rPr>
              <w:t xml:space="preserve"> apps</w:t>
            </w:r>
            <w:r w:rsidR="00D77628">
              <w:rPr>
                <w:rFonts w:ascii="Times New Roman" w:hAnsi="Times New Roman" w:cs="Times New Roman"/>
                <w:noProof w:val="0"/>
                <w:szCs w:val="20"/>
                <w:lang w:val="en-US"/>
              </w:rPr>
              <w:t>,</w:t>
            </w:r>
            <w:r w:rsidR="00BD713C">
              <w:rPr>
                <w:rFonts w:ascii="Times New Roman" w:hAnsi="Times New Roman" w:cs="Times New Roman"/>
                <w:noProof w:val="0"/>
                <w:szCs w:val="20"/>
                <w:lang w:val="en-US"/>
              </w:rPr>
              <w:t xml:space="preserve"> support</w:t>
            </w:r>
            <w:r w:rsidR="00392D9A">
              <w:rPr>
                <w:rFonts w:ascii="Times New Roman" w:hAnsi="Times New Roman" w:cs="Times New Roman"/>
                <w:noProof w:val="0"/>
                <w:szCs w:val="20"/>
                <w:lang w:val="en-US"/>
              </w:rPr>
              <w:t>ing</w:t>
            </w:r>
            <w:r w:rsidR="00BD713C">
              <w:rPr>
                <w:rFonts w:ascii="Times New Roman" w:hAnsi="Times New Roman" w:cs="Times New Roman"/>
                <w:noProof w:val="0"/>
                <w:szCs w:val="20"/>
                <w:lang w:val="en-US"/>
              </w:rPr>
              <w:t xml:space="preserve"> a new content provider.</w:t>
            </w:r>
          </w:p>
          <w:p w14:paraId="579296E2" w14:textId="03DAFE7E" w:rsidR="000D6FC8" w:rsidRPr="00001A20" w:rsidRDefault="00CA3F90" w:rsidP="006B2432">
            <w:pPr>
              <w:pStyle w:val="Paragraphedeliste"/>
              <w:widowControl w:val="0"/>
              <w:numPr>
                <w:ilvl w:val="0"/>
                <w:numId w:val="36"/>
              </w:numPr>
              <w:autoSpaceDE w:val="0"/>
              <w:autoSpaceDN w:val="0"/>
              <w:adjustRightInd w:val="0"/>
              <w:spacing w:after="140"/>
              <w:rPr>
                <w:rFonts w:ascii="Times New Roman" w:hAnsi="Times New Roman" w:cs="Times New Roman"/>
                <w:noProof w:val="0"/>
                <w:szCs w:val="20"/>
                <w:lang w:val="en-US"/>
              </w:rPr>
            </w:pPr>
            <w:r w:rsidRPr="00001A20">
              <w:rPr>
                <w:rFonts w:ascii="Times New Roman" w:hAnsi="Times New Roman" w:cs="Times New Roman"/>
                <w:noProof w:val="0"/>
                <w:szCs w:val="20"/>
                <w:lang w:val="en-US"/>
              </w:rPr>
              <w:t>Designed</w:t>
            </w:r>
            <w:r w:rsidR="000D6FC8" w:rsidRPr="00001A20">
              <w:rPr>
                <w:rFonts w:ascii="Times New Roman" w:hAnsi="Times New Roman" w:cs="Times New Roman"/>
                <w:noProof w:val="0"/>
                <w:szCs w:val="20"/>
                <w:lang w:val="en-US"/>
              </w:rPr>
              <w:t xml:space="preserve"> a </w:t>
            </w:r>
            <w:r w:rsidR="00D833F5">
              <w:rPr>
                <w:rFonts w:ascii="Times New Roman" w:hAnsi="Times New Roman" w:cs="Times New Roman"/>
                <w:noProof w:val="0"/>
                <w:szCs w:val="20"/>
                <w:lang w:val="en-US"/>
              </w:rPr>
              <w:t>workout planner and</w:t>
            </w:r>
            <w:r w:rsidR="00A5503C">
              <w:rPr>
                <w:rFonts w:ascii="Times New Roman" w:hAnsi="Times New Roman" w:cs="Times New Roman"/>
                <w:noProof w:val="0"/>
                <w:szCs w:val="20"/>
                <w:lang w:val="en-US"/>
              </w:rPr>
              <w:t xml:space="preserve"> a </w:t>
            </w:r>
            <w:r w:rsidR="007017D0" w:rsidRPr="00001A20">
              <w:rPr>
                <w:rFonts w:ascii="Times New Roman" w:hAnsi="Times New Roman" w:cs="Times New Roman"/>
                <w:noProof w:val="0"/>
                <w:szCs w:val="20"/>
                <w:lang w:val="en-US"/>
              </w:rPr>
              <w:t xml:space="preserve">calendar module for the </w:t>
            </w:r>
            <w:r w:rsidR="00D77628">
              <w:rPr>
                <w:rFonts w:ascii="Times New Roman" w:hAnsi="Times New Roman" w:cs="Times New Roman"/>
                <w:noProof w:val="0"/>
                <w:szCs w:val="20"/>
                <w:lang w:val="en-US"/>
              </w:rPr>
              <w:t>front-end</w:t>
            </w:r>
            <w:r w:rsidR="00255445">
              <w:rPr>
                <w:rFonts w:ascii="Times New Roman" w:hAnsi="Times New Roman" w:cs="Times New Roman"/>
                <w:noProof w:val="0"/>
                <w:szCs w:val="20"/>
                <w:lang w:val="en-US"/>
              </w:rPr>
              <w:t xml:space="preserve"> on </w:t>
            </w:r>
            <w:r w:rsidR="00255445" w:rsidRPr="00255445">
              <w:rPr>
                <w:rFonts w:ascii="Times New Roman" w:hAnsi="Times New Roman" w:cs="Times New Roman"/>
                <w:i/>
                <w:noProof w:val="0"/>
                <w:szCs w:val="20"/>
                <w:lang w:val="en-US"/>
              </w:rPr>
              <w:t>Angular.js</w:t>
            </w:r>
            <w:r w:rsidR="00255445">
              <w:rPr>
                <w:rFonts w:ascii="Times New Roman" w:hAnsi="Times New Roman" w:cs="Times New Roman"/>
                <w:noProof w:val="0"/>
                <w:szCs w:val="20"/>
                <w:lang w:val="en-US"/>
              </w:rPr>
              <w:t xml:space="preserve">, encouraging </w:t>
            </w:r>
            <w:r w:rsidR="00D77628">
              <w:rPr>
                <w:rFonts w:ascii="Times New Roman" w:hAnsi="Times New Roman" w:cs="Times New Roman"/>
                <w:noProof w:val="0"/>
                <w:szCs w:val="20"/>
                <w:lang w:val="en-US"/>
              </w:rPr>
              <w:t>subscriptions</w:t>
            </w:r>
            <w:r w:rsidR="007A355D">
              <w:rPr>
                <w:rFonts w:ascii="Times New Roman" w:hAnsi="Times New Roman" w:cs="Times New Roman"/>
                <w:noProof w:val="0"/>
                <w:szCs w:val="20"/>
                <w:lang w:val="en-US"/>
              </w:rPr>
              <w:t>.</w:t>
            </w:r>
          </w:p>
          <w:p w14:paraId="2DB34C92" w14:textId="4EC17030" w:rsidR="000D6FC8" w:rsidRPr="00001A20" w:rsidRDefault="00581D72" w:rsidP="00660E7B">
            <w:pPr>
              <w:pStyle w:val="Titre2"/>
              <w:tabs>
                <w:tab w:val="clear" w:pos="8640"/>
                <w:tab w:val="right" w:pos="9498"/>
              </w:tabs>
              <w:spacing w:after="20"/>
              <w:rPr>
                <w:rFonts w:ascii="Times New Roman" w:hAnsi="Times New Roman" w:cs="Times New Roman"/>
                <w:color w:val="auto"/>
                <w:sz w:val="20"/>
                <w:lang w:val="en-US"/>
              </w:rPr>
            </w:pPr>
            <w:r w:rsidRPr="00001A20">
              <w:rPr>
                <w:rFonts w:ascii="Times New Roman" w:hAnsi="Times New Roman" w:cs="Times New Roman"/>
                <w:b/>
                <w:color w:val="auto"/>
                <w:sz w:val="20"/>
                <w:lang w:val="en-US"/>
              </w:rPr>
              <w:t>JUNIOR SUPÉLEC STRATÉGIE</w:t>
            </w:r>
            <w:r w:rsidR="000D6FC8" w:rsidRPr="00001A20">
              <w:rPr>
                <w:rFonts w:ascii="Times New Roman" w:hAnsi="Times New Roman" w:cs="Times New Roman"/>
                <w:color w:val="auto"/>
                <w:sz w:val="20"/>
                <w:lang w:val="en-US"/>
              </w:rPr>
              <w:tab/>
            </w:r>
            <w:r w:rsidR="00A95DA1" w:rsidRPr="0069330B">
              <w:rPr>
                <w:rFonts w:ascii="Times New Roman" w:hAnsi="Times New Roman" w:cs="Times New Roman"/>
                <w:b/>
                <w:color w:val="auto"/>
                <w:szCs w:val="18"/>
                <w:lang w:val="en-US"/>
              </w:rPr>
              <w:t xml:space="preserve">Metz, </w:t>
            </w:r>
            <w:r w:rsidR="00E07FAF" w:rsidRPr="0069330B">
              <w:rPr>
                <w:rFonts w:ascii="Times New Roman" w:hAnsi="Times New Roman" w:cs="Times New Roman"/>
                <w:b/>
                <w:color w:val="auto"/>
                <w:szCs w:val="18"/>
                <w:lang w:val="en-US"/>
              </w:rPr>
              <w:t>FRA</w:t>
            </w:r>
          </w:p>
          <w:sdt>
            <w:sdtPr>
              <w:rPr>
                <w:rFonts w:ascii="Times New Roman" w:eastAsiaTheme="majorEastAsia" w:hAnsi="Times New Roman" w:cs="Times New Roman"/>
                <w:bCs/>
                <w:color w:val="auto"/>
                <w:sz w:val="20"/>
                <w:szCs w:val="20"/>
                <w:lang w:val="en-US"/>
              </w:rPr>
              <w:id w:val="8394786"/>
              <w:placeholder>
                <w:docPart w:val="7A0D01A36860E04F80B69B5865766982"/>
              </w:placeholder>
            </w:sdtPr>
            <w:sdtEndPr/>
            <w:sdtContent>
              <w:p w14:paraId="373C7BED" w14:textId="7FC0B972" w:rsidR="00A95DA1" w:rsidRPr="00001A20" w:rsidRDefault="00A95DA1" w:rsidP="00732B58">
                <w:pPr>
                  <w:pStyle w:val="Corpsdetexte"/>
                  <w:tabs>
                    <w:tab w:val="right" w:pos="9498"/>
                  </w:tabs>
                  <w:spacing w:after="0"/>
                  <w:jc w:val="both"/>
                  <w:rPr>
                    <w:rFonts w:ascii="Times New Roman" w:hAnsi="Times New Roman" w:cs="Times New Roman"/>
                    <w:i/>
                    <w:noProof w:val="0"/>
                    <w:color w:val="auto"/>
                    <w:sz w:val="20"/>
                    <w:szCs w:val="20"/>
                    <w:lang w:val="en-US"/>
                  </w:rPr>
                </w:pPr>
                <w:r w:rsidRPr="00001A20">
                  <w:rPr>
                    <w:rFonts w:ascii="Times New Roman" w:hAnsi="Times New Roman" w:cs="Times New Roman"/>
                    <w:b/>
                    <w:i/>
                    <w:color w:val="auto"/>
                    <w:sz w:val="20"/>
                    <w:lang w:val="en-US"/>
                  </w:rPr>
                  <w:t>Technical Consultant</w:t>
                </w:r>
                <w:r w:rsidRPr="00001A20">
                  <w:rPr>
                    <w:rFonts w:ascii="Times New Roman" w:hAnsi="Times New Roman" w:cs="Times New Roman"/>
                    <w:i/>
                    <w:color w:val="auto"/>
                    <w:sz w:val="20"/>
                    <w:lang w:val="en-US"/>
                  </w:rPr>
                  <w:t xml:space="preserve"> </w:t>
                </w:r>
                <w:r w:rsidRPr="00001A20">
                  <w:rPr>
                    <w:rFonts w:ascii="Times New Roman" w:hAnsi="Times New Roman" w:cs="Times New Roman"/>
                    <w:i/>
                    <w:color w:val="auto"/>
                    <w:sz w:val="20"/>
                    <w:lang w:val="en-US"/>
                  </w:rPr>
                  <w:tab/>
                  <w:t>Oct. 2014 – Jun. 2015</w:t>
                </w:r>
              </w:p>
              <w:p w14:paraId="627B2E8A" w14:textId="53274E7E" w:rsidR="000D6FC8" w:rsidRPr="00001A20" w:rsidRDefault="000D6FC8" w:rsidP="00CC54C4">
                <w:pPr>
                  <w:pStyle w:val="Titre2"/>
                  <w:numPr>
                    <w:ilvl w:val="0"/>
                    <w:numId w:val="36"/>
                  </w:numPr>
                  <w:tabs>
                    <w:tab w:val="clear" w:pos="8640"/>
                    <w:tab w:val="right" w:pos="9214"/>
                  </w:tabs>
                  <w:spacing w:after="140"/>
                  <w:rPr>
                    <w:rFonts w:ascii="Times New Roman" w:hAnsi="Times New Roman" w:cs="Times New Roman"/>
                    <w:color w:val="auto"/>
                    <w:sz w:val="28"/>
                    <w:szCs w:val="28"/>
                    <w:lang w:val="en-US"/>
                  </w:rPr>
                </w:pPr>
                <w:r w:rsidRPr="00001A20">
                  <w:rPr>
                    <w:rFonts w:ascii="Times New Roman" w:hAnsi="Times New Roman" w:cs="Times New Roman"/>
                    <w:color w:val="auto"/>
                    <w:sz w:val="20"/>
                    <w:lang w:val="en-US"/>
                  </w:rPr>
                  <w:t>Update</w:t>
                </w:r>
                <w:r w:rsidR="00BD5FAE" w:rsidRPr="00001A20">
                  <w:rPr>
                    <w:rFonts w:ascii="Times New Roman" w:hAnsi="Times New Roman" w:cs="Times New Roman"/>
                    <w:color w:val="auto"/>
                    <w:sz w:val="20"/>
                    <w:lang w:val="en-US"/>
                  </w:rPr>
                  <w:t>d</w:t>
                </w:r>
                <w:r w:rsidRPr="00001A20">
                  <w:rPr>
                    <w:rFonts w:ascii="Times New Roman" w:hAnsi="Times New Roman" w:cs="Times New Roman"/>
                    <w:color w:val="auto"/>
                    <w:sz w:val="20"/>
                    <w:lang w:val="en-US"/>
                  </w:rPr>
                  <w:t xml:space="preserve"> a </w:t>
                </w:r>
                <w:r w:rsidRPr="00C455C1">
                  <w:rPr>
                    <w:rFonts w:ascii="Times New Roman" w:hAnsi="Times New Roman" w:cs="Times New Roman"/>
                    <w:i/>
                    <w:color w:val="auto"/>
                    <w:sz w:val="20"/>
                    <w:lang w:val="en-US"/>
                  </w:rPr>
                  <w:t>Drupal</w:t>
                </w:r>
                <w:r w:rsidRPr="00001A20">
                  <w:rPr>
                    <w:rFonts w:ascii="Times New Roman" w:hAnsi="Times New Roman" w:cs="Times New Roman"/>
                    <w:color w:val="auto"/>
                    <w:sz w:val="20"/>
                    <w:lang w:val="en-US"/>
                  </w:rPr>
                  <w:t xml:space="preserve"> module for The</w:t>
                </w:r>
                <w:r w:rsidRPr="00001A20">
                  <w:rPr>
                    <w:rFonts w:ascii="Times New Roman" w:hAnsi="Times New Roman" w:cs="Times New Roman"/>
                    <w:b/>
                    <w:color w:val="auto"/>
                    <w:sz w:val="20"/>
                    <w:lang w:val="en-US"/>
                  </w:rPr>
                  <w:t xml:space="preserve"> </w:t>
                </w:r>
                <w:r w:rsidRPr="00001A20">
                  <w:rPr>
                    <w:rFonts w:ascii="Times New Roman" w:hAnsi="Times New Roman" w:cs="Times New Roman"/>
                    <w:color w:val="auto"/>
                    <w:sz w:val="20"/>
                    <w:lang w:val="en-US"/>
                  </w:rPr>
                  <w:t>European</w:t>
                </w:r>
                <w:r w:rsidRPr="00001A20">
                  <w:rPr>
                    <w:rFonts w:ascii="Times New Roman" w:hAnsi="Times New Roman" w:cs="Times New Roman"/>
                    <w:b/>
                    <w:color w:val="auto"/>
                    <w:sz w:val="20"/>
                    <w:lang w:val="en-US"/>
                  </w:rPr>
                  <w:t xml:space="preserve"> </w:t>
                </w:r>
                <w:r w:rsidRPr="00001A20">
                  <w:rPr>
                    <w:rFonts w:ascii="Times New Roman" w:hAnsi="Times New Roman" w:cs="Times New Roman"/>
                    <w:color w:val="auto"/>
                    <w:sz w:val="20"/>
                    <w:lang w:val="en-US"/>
                  </w:rPr>
                  <w:t>Commission</w:t>
                </w:r>
                <w:r w:rsidR="004974AE">
                  <w:rPr>
                    <w:rFonts w:ascii="Times New Roman" w:hAnsi="Times New Roman" w:cs="Times New Roman"/>
                    <w:color w:val="auto"/>
                    <w:sz w:val="20"/>
                    <w:lang w:val="en-US"/>
                  </w:rPr>
                  <w:t xml:space="preserve">, aligning </w:t>
                </w:r>
                <w:r w:rsidR="00573A7C">
                  <w:rPr>
                    <w:rFonts w:ascii="Times New Roman" w:hAnsi="Times New Roman" w:cs="Times New Roman"/>
                    <w:color w:val="auto"/>
                    <w:sz w:val="20"/>
                    <w:lang w:val="en-US"/>
                  </w:rPr>
                  <w:t>its</w:t>
                </w:r>
                <w:r w:rsidR="004974AE">
                  <w:rPr>
                    <w:rFonts w:ascii="Times New Roman" w:hAnsi="Times New Roman" w:cs="Times New Roman"/>
                    <w:color w:val="auto"/>
                    <w:sz w:val="20"/>
                    <w:lang w:val="en-US"/>
                  </w:rPr>
                  <w:t xml:space="preserve"> design with </w:t>
                </w:r>
                <w:r w:rsidR="00EB4CD5">
                  <w:rPr>
                    <w:rFonts w:ascii="Times New Roman" w:hAnsi="Times New Roman" w:cs="Times New Roman"/>
                    <w:color w:val="auto"/>
                    <w:sz w:val="20"/>
                    <w:lang w:val="en-US"/>
                  </w:rPr>
                  <w:t>the theme of</w:t>
                </w:r>
                <w:r w:rsidR="004974AE">
                  <w:rPr>
                    <w:rFonts w:ascii="Times New Roman" w:hAnsi="Times New Roman" w:cs="Times New Roman"/>
                    <w:color w:val="auto"/>
                    <w:sz w:val="20"/>
                    <w:lang w:val="en-US"/>
                  </w:rPr>
                  <w:t xml:space="preserve"> their platform</w:t>
                </w:r>
                <w:r w:rsidR="005B3522">
                  <w:rPr>
                    <w:rFonts w:ascii="Times New Roman" w:hAnsi="Times New Roman" w:cs="Times New Roman"/>
                    <w:noProof w:val="0"/>
                    <w:color w:val="auto"/>
                    <w:sz w:val="20"/>
                    <w:lang w:val="en-US"/>
                  </w:rPr>
                  <w:t>.</w:t>
                </w:r>
              </w:p>
            </w:sdtContent>
          </w:sdt>
        </w:tc>
      </w:tr>
      <w:tr w:rsidR="00896AC3" w:rsidRPr="00001A20" w14:paraId="4B42557F" w14:textId="77777777" w:rsidTr="00732B58">
        <w:trPr>
          <w:trHeight w:val="2012"/>
        </w:trPr>
        <w:tc>
          <w:tcPr>
            <w:tcW w:w="577" w:type="pct"/>
            <w:tcBorders>
              <w:left w:val="nil"/>
              <w:bottom w:val="nil"/>
              <w:right w:val="nil"/>
            </w:tcBorders>
          </w:tcPr>
          <w:p w14:paraId="230D11EC" w14:textId="77777777" w:rsidR="000D6FC8" w:rsidRPr="00001A20" w:rsidRDefault="000D6FC8" w:rsidP="001A67F6">
            <w:pPr>
              <w:pStyle w:val="SpaceBetween"/>
              <w:spacing w:before="20"/>
              <w:jc w:val="right"/>
              <w:rPr>
                <w:rFonts w:ascii="Times New Roman" w:hAnsi="Times New Roman" w:cs="Times New Roman"/>
                <w:b/>
                <w:sz w:val="16"/>
                <w:szCs w:val="16"/>
                <w:lang w:val="en-US"/>
              </w:rPr>
            </w:pPr>
            <w:r w:rsidRPr="00001A20">
              <w:rPr>
                <w:rFonts w:ascii="Times New Roman" w:hAnsi="Times New Roman" w:cs="Times New Roman"/>
                <w:b/>
                <w:sz w:val="16"/>
                <w:szCs w:val="16"/>
                <w:lang w:val="en-US"/>
              </w:rPr>
              <w:t>SELECTED PROJECTS</w:t>
            </w:r>
          </w:p>
          <w:p w14:paraId="477549DD" w14:textId="77777777" w:rsidR="000D6FC8" w:rsidRPr="00001A20" w:rsidRDefault="000D6FC8" w:rsidP="000D6FC8">
            <w:pPr>
              <w:rPr>
                <w:lang w:val="en-US"/>
              </w:rPr>
            </w:pPr>
          </w:p>
          <w:p w14:paraId="799F6B2D" w14:textId="77777777" w:rsidR="000D6FC8" w:rsidRPr="00001A20" w:rsidRDefault="000D6FC8" w:rsidP="000D6FC8">
            <w:pPr>
              <w:jc w:val="center"/>
              <w:rPr>
                <w:lang w:val="en-US"/>
              </w:rPr>
            </w:pPr>
          </w:p>
          <w:p w14:paraId="73DF953B" w14:textId="77777777" w:rsidR="000D6FC8" w:rsidRPr="00001A20" w:rsidRDefault="000D6FC8" w:rsidP="000D6FC8">
            <w:pPr>
              <w:rPr>
                <w:lang w:val="en-US"/>
              </w:rPr>
            </w:pPr>
          </w:p>
          <w:p w14:paraId="636CEA3F" w14:textId="77777777" w:rsidR="000D6FC8" w:rsidRPr="00001A20" w:rsidRDefault="000D6FC8" w:rsidP="000D6FC8">
            <w:pPr>
              <w:rPr>
                <w:lang w:val="en-US"/>
              </w:rPr>
            </w:pPr>
          </w:p>
          <w:p w14:paraId="64636FCA" w14:textId="77777777" w:rsidR="000D6FC8" w:rsidRPr="00001A20" w:rsidRDefault="000D6FC8" w:rsidP="000D6FC8">
            <w:pPr>
              <w:pStyle w:val="SpaceBetween"/>
              <w:jc w:val="right"/>
              <w:rPr>
                <w:rFonts w:ascii="Times New Roman" w:hAnsi="Times New Roman" w:cs="Times New Roman"/>
                <w:b/>
                <w:sz w:val="20"/>
                <w:szCs w:val="20"/>
                <w:lang w:val="en-US"/>
              </w:rPr>
            </w:pPr>
          </w:p>
          <w:p w14:paraId="55C490B7" w14:textId="77777777" w:rsidR="000D6FC8" w:rsidRPr="00001A20" w:rsidRDefault="000D6FC8" w:rsidP="000D6FC8">
            <w:pPr>
              <w:rPr>
                <w:lang w:val="en-US"/>
              </w:rPr>
            </w:pPr>
          </w:p>
          <w:p w14:paraId="70F0B1BE" w14:textId="77777777" w:rsidR="000D6FC8" w:rsidRPr="00001A20" w:rsidRDefault="000D6FC8" w:rsidP="000D6FC8">
            <w:pPr>
              <w:rPr>
                <w:lang w:val="en-US"/>
              </w:rPr>
            </w:pPr>
          </w:p>
          <w:p w14:paraId="7500E569" w14:textId="77777777" w:rsidR="000D6FC8" w:rsidRPr="00001A20" w:rsidRDefault="000D6FC8" w:rsidP="00EE0843">
            <w:pPr>
              <w:rPr>
                <w:lang w:val="en-US"/>
              </w:rPr>
            </w:pPr>
          </w:p>
        </w:tc>
        <w:tc>
          <w:tcPr>
            <w:tcW w:w="127" w:type="pct"/>
            <w:tcBorders>
              <w:left w:val="nil"/>
              <w:bottom w:val="nil"/>
              <w:right w:val="nil"/>
            </w:tcBorders>
          </w:tcPr>
          <w:p w14:paraId="3E6DEEB2" w14:textId="77777777" w:rsidR="000D6FC8" w:rsidRPr="00001A20" w:rsidRDefault="000D6FC8" w:rsidP="000D6FC8">
            <w:pPr>
              <w:pStyle w:val="SpaceBetween"/>
              <w:rPr>
                <w:rFonts w:ascii="Times New Roman" w:hAnsi="Times New Roman" w:cs="Times New Roman"/>
                <w:sz w:val="20"/>
                <w:szCs w:val="20"/>
                <w:lang w:val="en-US"/>
              </w:rPr>
            </w:pPr>
            <w:r w:rsidRPr="00001A20">
              <w:rPr>
                <w:rFonts w:ascii="Times New Roman" w:hAnsi="Times New Roman" w:cs="Times New Roman"/>
                <w:sz w:val="20"/>
                <w:szCs w:val="20"/>
                <w:lang w:val="en-US"/>
              </w:rPr>
              <w:t xml:space="preserve"> </w:t>
            </w:r>
          </w:p>
          <w:p w14:paraId="1A6AFEC1" w14:textId="77777777" w:rsidR="000D6FC8" w:rsidRPr="00001A20" w:rsidRDefault="000D6FC8" w:rsidP="000D6FC8">
            <w:pPr>
              <w:pStyle w:val="SpaceBetween"/>
              <w:rPr>
                <w:rFonts w:ascii="Times New Roman" w:hAnsi="Times New Roman" w:cs="Times New Roman"/>
                <w:sz w:val="28"/>
                <w:szCs w:val="28"/>
                <w:lang w:val="en-US"/>
              </w:rPr>
            </w:pPr>
          </w:p>
        </w:tc>
        <w:tc>
          <w:tcPr>
            <w:tcW w:w="4296" w:type="pct"/>
            <w:gridSpan w:val="2"/>
            <w:tcBorders>
              <w:left w:val="nil"/>
              <w:bottom w:val="nil"/>
              <w:right w:val="nil"/>
            </w:tcBorders>
          </w:tcPr>
          <w:sdt>
            <w:sdtPr>
              <w:rPr>
                <w:rFonts w:ascii="Times New Roman" w:eastAsiaTheme="minorEastAsia" w:hAnsi="Times New Roman" w:cs="Times New Roman"/>
                <w:b/>
                <w:bCs w:val="0"/>
                <w:color w:val="auto"/>
                <w:sz w:val="20"/>
                <w:szCs w:val="22"/>
                <w:lang w:val="en-US"/>
              </w:rPr>
              <w:id w:val="-859886724"/>
              <w:placeholder>
                <w:docPart w:val="240607298D6E0448B476CAE42306826A"/>
              </w:placeholder>
            </w:sdtPr>
            <w:sdtEndPr>
              <w:rPr>
                <w:rFonts w:eastAsiaTheme="majorEastAsia"/>
                <w:bCs/>
                <w:szCs w:val="20"/>
              </w:rPr>
            </w:sdtEndPr>
            <w:sdtContent>
              <w:sdt>
                <w:sdtPr>
                  <w:rPr>
                    <w:rFonts w:ascii="Times New Roman" w:eastAsiaTheme="minorEastAsia" w:hAnsi="Times New Roman" w:cs="Times New Roman"/>
                    <w:b/>
                    <w:bCs w:val="0"/>
                    <w:color w:val="auto"/>
                    <w:sz w:val="20"/>
                    <w:szCs w:val="22"/>
                    <w:lang w:val="en-US"/>
                  </w:rPr>
                  <w:id w:val="-579901798"/>
                  <w:placeholder>
                    <w:docPart w:val="AABAA57670427F4C9830664FFFC8DC71"/>
                  </w:placeholder>
                </w:sdtPr>
                <w:sdtEndPr>
                  <w:rPr>
                    <w:rFonts w:eastAsiaTheme="majorEastAsia"/>
                    <w:bCs/>
                    <w:szCs w:val="20"/>
                  </w:rPr>
                </w:sdtEndPr>
                <w:sdtContent>
                  <w:p w14:paraId="15BBEEA9" w14:textId="6F4921A5" w:rsidR="000D6FC8" w:rsidRPr="00001A20" w:rsidRDefault="00581D72" w:rsidP="00660E7B">
                    <w:pPr>
                      <w:pStyle w:val="Titre2"/>
                      <w:tabs>
                        <w:tab w:val="clear" w:pos="8640"/>
                        <w:tab w:val="right" w:pos="9498"/>
                      </w:tabs>
                      <w:spacing w:after="20"/>
                      <w:rPr>
                        <w:rFonts w:ascii="Times New Roman" w:hAnsi="Times New Roman" w:cs="Times New Roman"/>
                        <w:color w:val="auto"/>
                        <w:sz w:val="20"/>
                        <w:lang w:val="en-US"/>
                      </w:rPr>
                    </w:pPr>
                    <w:r w:rsidRPr="00001A20">
                      <w:rPr>
                        <w:rFonts w:ascii="Times New Roman" w:hAnsi="Times New Roman" w:cs="Times New Roman"/>
                        <w:b/>
                        <w:color w:val="auto"/>
                        <w:sz w:val="20"/>
                        <w:lang w:val="en-US"/>
                      </w:rPr>
                      <w:t>BRAIN-COMPUTER INTERFACE</w:t>
                    </w:r>
                    <w:r w:rsidR="00361058" w:rsidRPr="00001A20">
                      <w:rPr>
                        <w:rFonts w:ascii="Times New Roman" w:hAnsi="Times New Roman" w:cs="Times New Roman"/>
                        <w:color w:val="auto"/>
                        <w:sz w:val="20"/>
                        <w:lang w:val="en-US"/>
                      </w:rPr>
                      <w:t xml:space="preserve"> </w:t>
                    </w:r>
                    <w:r w:rsidR="00361058" w:rsidRPr="00001A20">
                      <w:rPr>
                        <w:rFonts w:ascii="Times New Roman" w:hAnsi="Times New Roman" w:cs="Times New Roman"/>
                        <w:color w:val="auto"/>
                        <w:sz w:val="20"/>
                        <w:lang w:val="en-US"/>
                      </w:rPr>
                      <w:tab/>
                    </w:r>
                    <w:r w:rsidR="00E7427C">
                      <w:rPr>
                        <w:rFonts w:ascii="Times New Roman" w:hAnsi="Times New Roman" w:cs="Times New Roman"/>
                        <w:b/>
                        <w:color w:val="auto"/>
                        <w:szCs w:val="18"/>
                        <w:lang w:val="en-US"/>
                      </w:rPr>
                      <w:t>Metz,</w:t>
                    </w:r>
                    <w:r w:rsidR="00361058" w:rsidRPr="0069330B">
                      <w:rPr>
                        <w:rFonts w:ascii="Times New Roman" w:hAnsi="Times New Roman" w:cs="Times New Roman"/>
                        <w:b/>
                        <w:color w:val="auto"/>
                        <w:szCs w:val="18"/>
                        <w:lang w:val="en-US"/>
                      </w:rPr>
                      <w:t xml:space="preserve"> FRA</w:t>
                    </w:r>
                  </w:p>
                  <w:p w14:paraId="612A98AE" w14:textId="02668DF2" w:rsidR="00D03440" w:rsidRPr="00001A20" w:rsidRDefault="00D03440" w:rsidP="00732B58">
                    <w:pPr>
                      <w:pStyle w:val="Titre2"/>
                      <w:tabs>
                        <w:tab w:val="clear" w:pos="8640"/>
                        <w:tab w:val="right" w:pos="9498"/>
                      </w:tabs>
                      <w:spacing w:after="0"/>
                      <w:jc w:val="both"/>
                      <w:rPr>
                        <w:rFonts w:ascii="Times New Roman" w:hAnsi="Times New Roman" w:cs="Times New Roman"/>
                        <w:i/>
                        <w:noProof w:val="0"/>
                        <w:color w:val="auto"/>
                        <w:sz w:val="20"/>
                        <w:lang w:val="en-US"/>
                      </w:rPr>
                    </w:pPr>
                    <w:r w:rsidRPr="00001A20">
                      <w:rPr>
                        <w:rFonts w:ascii="Times New Roman" w:eastAsiaTheme="minorEastAsia" w:hAnsi="Times New Roman" w:cs="Times New Roman"/>
                        <w:b/>
                        <w:bCs w:val="0"/>
                        <w:i/>
                        <w:color w:val="auto"/>
                        <w:sz w:val="20"/>
                        <w:szCs w:val="22"/>
                        <w:lang w:val="en-US"/>
                      </w:rPr>
                      <w:t xml:space="preserve">Research at </w:t>
                    </w:r>
                    <w:r w:rsidRPr="00001A20">
                      <w:rPr>
                        <w:rFonts w:ascii="Times New Roman" w:hAnsi="Times New Roman" w:cs="Times New Roman"/>
                        <w:b/>
                        <w:i/>
                        <w:color w:val="auto"/>
                        <w:sz w:val="20"/>
                        <w:lang w:val="en-US"/>
                      </w:rPr>
                      <w:t>Supélec</w:t>
                    </w:r>
                    <w:sdt>
                      <w:sdtPr>
                        <w:rPr>
                          <w:rFonts w:ascii="Times New Roman" w:hAnsi="Times New Roman" w:cs="Times New Roman"/>
                          <w:b/>
                          <w:i/>
                          <w:color w:val="auto"/>
                          <w:sz w:val="20"/>
                          <w:lang w:val="en-US"/>
                        </w:rPr>
                        <w:id w:val="-1258907617"/>
                        <w:placeholder>
                          <w:docPart w:val="AD721FC065B30544B6E257F317ECF6BE"/>
                        </w:placeholder>
                      </w:sdtPr>
                      <w:sdtEndPr/>
                      <w:sdtContent>
                        <w:sdt>
                          <w:sdtPr>
                            <w:rPr>
                              <w:rFonts w:ascii="Times New Roman" w:hAnsi="Times New Roman" w:cs="Times New Roman"/>
                              <w:b/>
                              <w:i/>
                              <w:color w:val="auto"/>
                              <w:sz w:val="20"/>
                              <w:lang w:val="en-US"/>
                            </w:rPr>
                            <w:id w:val="1313611486"/>
                            <w:placeholder>
                              <w:docPart w:val="B09B82FBB38FBE438F0CFB5AAA540E04"/>
                            </w:placeholder>
                          </w:sdtPr>
                          <w:sdtEndPr/>
                          <w:sdtContent>
                            <w:r w:rsidRPr="00001A20">
                              <w:rPr>
                                <w:rFonts w:ascii="Times New Roman" w:hAnsi="Times New Roman" w:cs="Times New Roman"/>
                                <w:i/>
                                <w:color w:val="auto"/>
                                <w:sz w:val="20"/>
                                <w:lang w:val="en-US"/>
                              </w:rPr>
                              <w:tab/>
                            </w:r>
                          </w:sdtContent>
                        </w:sdt>
                      </w:sdtContent>
                    </w:sdt>
                    <w:r w:rsidRPr="00001A20">
                      <w:rPr>
                        <w:rFonts w:ascii="Times New Roman" w:hAnsi="Times New Roman" w:cs="Times New Roman"/>
                        <w:i/>
                        <w:color w:val="auto"/>
                        <w:sz w:val="20"/>
                        <w:lang w:val="en-US"/>
                      </w:rPr>
                      <w:t>Nov. 2015 – Jun. 2016</w:t>
                    </w:r>
                  </w:p>
                  <w:p w14:paraId="133A4246" w14:textId="5DA5AF85" w:rsidR="00112726" w:rsidRPr="00001A20" w:rsidRDefault="001B6415" w:rsidP="00976359">
                    <w:pPr>
                      <w:pStyle w:val="Titre2"/>
                      <w:numPr>
                        <w:ilvl w:val="0"/>
                        <w:numId w:val="36"/>
                      </w:numPr>
                      <w:tabs>
                        <w:tab w:val="clear" w:pos="8640"/>
                        <w:tab w:val="right" w:pos="9072"/>
                      </w:tabs>
                      <w:spacing w:after="0"/>
                      <w:jc w:val="both"/>
                      <w:rPr>
                        <w:rFonts w:ascii="Times New Roman" w:hAnsi="Times New Roman" w:cs="Times New Roman"/>
                        <w:b/>
                        <w:color w:val="auto"/>
                        <w:sz w:val="20"/>
                        <w:lang w:val="en-US"/>
                      </w:rPr>
                    </w:pPr>
                    <w:r>
                      <w:rPr>
                        <w:rFonts w:ascii="Times New Roman" w:hAnsi="Times New Roman" w:cs="Times New Roman"/>
                        <w:noProof w:val="0"/>
                        <w:color w:val="auto"/>
                        <w:sz w:val="20"/>
                        <w:lang w:val="en-US"/>
                      </w:rPr>
                      <w:t xml:space="preserve">Led a </w:t>
                    </w:r>
                    <w:r w:rsidR="009C2782">
                      <w:rPr>
                        <w:rFonts w:ascii="Times New Roman" w:hAnsi="Times New Roman" w:cs="Times New Roman"/>
                        <w:noProof w:val="0"/>
                        <w:color w:val="auto"/>
                        <w:sz w:val="20"/>
                        <w:lang w:val="en-US"/>
                      </w:rPr>
                      <w:t xml:space="preserve">research </w:t>
                    </w:r>
                    <w:r>
                      <w:rPr>
                        <w:rFonts w:ascii="Times New Roman" w:hAnsi="Times New Roman" w:cs="Times New Roman"/>
                        <w:noProof w:val="0"/>
                        <w:color w:val="auto"/>
                        <w:sz w:val="20"/>
                        <w:lang w:val="en-US"/>
                      </w:rPr>
                      <w:t xml:space="preserve">group </w:t>
                    </w:r>
                    <w:r w:rsidR="009C2782">
                      <w:rPr>
                        <w:rFonts w:ascii="Times New Roman" w:hAnsi="Times New Roman" w:cs="Times New Roman"/>
                        <w:noProof w:val="0"/>
                        <w:color w:val="auto"/>
                        <w:sz w:val="20"/>
                        <w:lang w:val="en-US"/>
                      </w:rPr>
                      <w:t>through</w:t>
                    </w:r>
                    <w:r>
                      <w:rPr>
                        <w:rFonts w:ascii="Times New Roman" w:hAnsi="Times New Roman" w:cs="Times New Roman"/>
                        <w:noProof w:val="0"/>
                        <w:color w:val="auto"/>
                        <w:sz w:val="20"/>
                        <w:lang w:val="en-US"/>
                      </w:rPr>
                      <w:t xml:space="preserve"> the development of</w:t>
                    </w:r>
                    <w:r w:rsidR="00934729">
                      <w:rPr>
                        <w:rFonts w:ascii="Times New Roman" w:hAnsi="Times New Roman" w:cs="Times New Roman"/>
                        <w:noProof w:val="0"/>
                        <w:color w:val="auto"/>
                        <w:sz w:val="20"/>
                        <w:lang w:val="en-US"/>
                      </w:rPr>
                      <w:t xml:space="preserve"> </w:t>
                    </w:r>
                    <w:r w:rsidR="007017D0" w:rsidRPr="00001A20">
                      <w:rPr>
                        <w:rFonts w:ascii="Times New Roman" w:hAnsi="Times New Roman" w:cs="Times New Roman"/>
                        <w:noProof w:val="0"/>
                        <w:color w:val="auto"/>
                        <w:sz w:val="20"/>
                        <w:lang w:val="en-US"/>
                      </w:rPr>
                      <w:t xml:space="preserve">software </w:t>
                    </w:r>
                    <w:r w:rsidR="000D6FC8" w:rsidRPr="00001A20">
                      <w:rPr>
                        <w:rFonts w:ascii="Times New Roman" w:hAnsi="Times New Roman" w:cs="Times New Roman"/>
                        <w:noProof w:val="0"/>
                        <w:color w:val="auto"/>
                        <w:sz w:val="20"/>
                        <w:lang w:val="en-US"/>
                      </w:rPr>
                      <w:t xml:space="preserve">that </w:t>
                    </w:r>
                    <w:r w:rsidR="00B5310D">
                      <w:rPr>
                        <w:rFonts w:ascii="Times New Roman" w:hAnsi="Times New Roman" w:cs="Times New Roman"/>
                        <w:noProof w:val="0"/>
                        <w:color w:val="auto"/>
                        <w:sz w:val="20"/>
                        <w:lang w:val="en-US"/>
                      </w:rPr>
                      <w:t>performs real-time classification of</w:t>
                    </w:r>
                    <w:r w:rsidR="000D6FC8" w:rsidRPr="00001A20">
                      <w:rPr>
                        <w:rFonts w:ascii="Times New Roman" w:hAnsi="Times New Roman" w:cs="Times New Roman"/>
                        <w:noProof w:val="0"/>
                        <w:color w:val="auto"/>
                        <w:sz w:val="20"/>
                        <w:lang w:val="en-US"/>
                      </w:rPr>
                      <w:t xml:space="preserve"> brainwaves</w:t>
                    </w:r>
                    <w:r w:rsidR="008557A6">
                      <w:rPr>
                        <w:rFonts w:ascii="Times New Roman" w:hAnsi="Times New Roman" w:cs="Times New Roman"/>
                        <w:noProof w:val="0"/>
                        <w:color w:val="auto"/>
                        <w:sz w:val="20"/>
                        <w:lang w:val="en-US"/>
                      </w:rPr>
                      <w:t xml:space="preserve"> related to the movement of the hands</w:t>
                    </w:r>
                    <w:r w:rsidR="003F17CE">
                      <w:rPr>
                        <w:rFonts w:ascii="Times New Roman" w:hAnsi="Times New Roman" w:cs="Times New Roman"/>
                        <w:noProof w:val="0"/>
                        <w:color w:val="auto"/>
                        <w:sz w:val="20"/>
                        <w:lang w:val="en-US"/>
                      </w:rPr>
                      <w:t>, ultimately achieving 70% of correct classification.</w:t>
                    </w:r>
                  </w:p>
                </w:sdtContent>
              </w:sdt>
              <w:p w14:paraId="411455D3" w14:textId="39CB3B93" w:rsidR="00976359" w:rsidRPr="003F17CE" w:rsidRDefault="00BE404F" w:rsidP="00976359">
                <w:pPr>
                  <w:pStyle w:val="Titre2"/>
                  <w:numPr>
                    <w:ilvl w:val="0"/>
                    <w:numId w:val="36"/>
                  </w:numPr>
                  <w:tabs>
                    <w:tab w:val="clear" w:pos="8640"/>
                    <w:tab w:val="right" w:pos="9072"/>
                  </w:tabs>
                  <w:spacing w:after="0"/>
                  <w:jc w:val="both"/>
                  <w:rPr>
                    <w:rFonts w:ascii="Times New Roman" w:hAnsi="Times New Roman" w:cs="Times New Roman"/>
                    <w:b/>
                    <w:color w:val="auto"/>
                    <w:sz w:val="20"/>
                    <w:lang w:val="en-US"/>
                  </w:rPr>
                </w:pPr>
                <w:r>
                  <w:rPr>
                    <w:rFonts w:ascii="Times New Roman" w:hAnsi="Times New Roman" w:cs="Times New Roman"/>
                    <w:noProof w:val="0"/>
                    <w:color w:val="auto"/>
                    <w:sz w:val="20"/>
                    <w:lang w:val="en-US"/>
                  </w:rPr>
                  <w:t>A</w:t>
                </w:r>
                <w:r w:rsidR="00D923AF">
                  <w:rPr>
                    <w:rFonts w:ascii="Times New Roman" w:hAnsi="Times New Roman" w:cs="Times New Roman"/>
                    <w:noProof w:val="0"/>
                    <w:color w:val="auto"/>
                    <w:sz w:val="20"/>
                    <w:lang w:val="en-US"/>
                  </w:rPr>
                  <w:t>rchitected</w:t>
                </w:r>
                <w:r w:rsidR="00C814A6" w:rsidRPr="00001A20">
                  <w:rPr>
                    <w:rFonts w:ascii="Times New Roman" w:hAnsi="Times New Roman" w:cs="Times New Roman"/>
                    <w:noProof w:val="0"/>
                    <w:color w:val="auto"/>
                    <w:sz w:val="20"/>
                    <w:lang w:val="en-US"/>
                  </w:rPr>
                  <w:t xml:space="preserve"> the </w:t>
                </w:r>
                <w:r>
                  <w:rPr>
                    <w:rFonts w:ascii="Times New Roman" w:hAnsi="Times New Roman" w:cs="Times New Roman"/>
                    <w:noProof w:val="0"/>
                    <w:color w:val="auto"/>
                    <w:sz w:val="20"/>
                    <w:lang w:val="en-US"/>
                  </w:rPr>
                  <w:t>solution, from the</w:t>
                </w:r>
                <w:r w:rsidR="00C814A6" w:rsidRPr="00001A20">
                  <w:rPr>
                    <w:rFonts w:ascii="Times New Roman" w:hAnsi="Times New Roman" w:cs="Times New Roman"/>
                    <w:noProof w:val="0"/>
                    <w:color w:val="auto"/>
                    <w:sz w:val="20"/>
                    <w:lang w:val="en-US"/>
                  </w:rPr>
                  <w:t xml:space="preserve"> </w:t>
                </w:r>
                <w:r w:rsidR="00F82202">
                  <w:rPr>
                    <w:rFonts w:ascii="Times New Roman" w:hAnsi="Times New Roman" w:cs="Times New Roman"/>
                    <w:noProof w:val="0"/>
                    <w:color w:val="auto"/>
                    <w:sz w:val="20"/>
                    <w:lang w:val="en-US"/>
                  </w:rPr>
                  <w:t>spectral</w:t>
                </w:r>
                <w:r>
                  <w:rPr>
                    <w:rFonts w:ascii="Times New Roman" w:hAnsi="Times New Roman" w:cs="Times New Roman"/>
                    <w:noProof w:val="0"/>
                    <w:color w:val="auto"/>
                    <w:sz w:val="20"/>
                    <w:lang w:val="en-US"/>
                  </w:rPr>
                  <w:t xml:space="preserve"> analysis of brainwaves on </w:t>
                </w:r>
                <w:r w:rsidRPr="00BE404F">
                  <w:rPr>
                    <w:rFonts w:ascii="Times New Roman" w:hAnsi="Times New Roman" w:cs="Times New Roman"/>
                    <w:i/>
                    <w:noProof w:val="0"/>
                    <w:color w:val="auto"/>
                    <w:sz w:val="20"/>
                    <w:lang w:val="en-US"/>
                  </w:rPr>
                  <w:t>Matlab</w:t>
                </w:r>
                <w:r w:rsidR="001502EE">
                  <w:rPr>
                    <w:rFonts w:ascii="Times New Roman" w:hAnsi="Times New Roman" w:cs="Times New Roman"/>
                    <w:noProof w:val="0"/>
                    <w:color w:val="auto"/>
                    <w:sz w:val="20"/>
                    <w:lang w:val="en-US"/>
                  </w:rPr>
                  <w:t>,</w:t>
                </w:r>
                <w:r w:rsidR="00F5386E">
                  <w:rPr>
                    <w:rFonts w:ascii="Times New Roman" w:hAnsi="Times New Roman" w:cs="Times New Roman"/>
                    <w:noProof w:val="0"/>
                    <w:color w:val="auto"/>
                    <w:sz w:val="20"/>
                    <w:lang w:val="en-US"/>
                  </w:rPr>
                  <w:t xml:space="preserve"> </w:t>
                </w:r>
                <w:r>
                  <w:rPr>
                    <w:rFonts w:ascii="Times New Roman" w:hAnsi="Times New Roman" w:cs="Times New Roman"/>
                    <w:noProof w:val="0"/>
                    <w:color w:val="auto"/>
                    <w:sz w:val="20"/>
                    <w:lang w:val="en-US"/>
                  </w:rPr>
                  <w:t>to the algorithm design</w:t>
                </w:r>
                <w:r w:rsidR="00B33159">
                  <w:rPr>
                    <w:rFonts w:ascii="Times New Roman" w:hAnsi="Times New Roman" w:cs="Times New Roman"/>
                    <w:noProof w:val="0"/>
                    <w:color w:val="auto"/>
                    <w:sz w:val="20"/>
                    <w:lang w:val="en-US"/>
                  </w:rPr>
                  <w:t xml:space="preserve"> and its </w:t>
                </w:r>
                <w:r w:rsidR="00B33159" w:rsidRPr="0085153C">
                  <w:rPr>
                    <w:rFonts w:ascii="Times New Roman" w:hAnsi="Times New Roman" w:cs="Times New Roman"/>
                    <w:i/>
                    <w:noProof w:val="0"/>
                    <w:color w:val="auto"/>
                    <w:sz w:val="20"/>
                    <w:lang w:val="en-US"/>
                  </w:rPr>
                  <w:t>C++</w:t>
                </w:r>
                <w:r w:rsidR="00B33159">
                  <w:rPr>
                    <w:rFonts w:ascii="Times New Roman" w:hAnsi="Times New Roman" w:cs="Times New Roman"/>
                    <w:noProof w:val="0"/>
                    <w:color w:val="auto"/>
                    <w:sz w:val="20"/>
                    <w:lang w:val="en-US"/>
                  </w:rPr>
                  <w:t xml:space="preserve"> implementation</w:t>
                </w:r>
                <w:r>
                  <w:rPr>
                    <w:rFonts w:ascii="Times New Roman" w:hAnsi="Times New Roman" w:cs="Times New Roman"/>
                    <w:noProof w:val="0"/>
                    <w:color w:val="auto"/>
                    <w:sz w:val="20"/>
                    <w:lang w:val="en-US"/>
                  </w:rPr>
                  <w:t xml:space="preserve">, using </w:t>
                </w:r>
                <w:r w:rsidR="00F82202">
                  <w:rPr>
                    <w:rFonts w:ascii="Times New Roman" w:hAnsi="Times New Roman" w:cs="Times New Roman"/>
                    <w:noProof w:val="0"/>
                    <w:color w:val="auto"/>
                    <w:sz w:val="20"/>
                    <w:lang w:val="en-US"/>
                  </w:rPr>
                  <w:t xml:space="preserve">a combination of </w:t>
                </w:r>
                <w:r w:rsidR="00257C90">
                  <w:rPr>
                    <w:rFonts w:ascii="Times New Roman" w:hAnsi="Times New Roman" w:cs="Times New Roman"/>
                    <w:noProof w:val="0"/>
                    <w:color w:val="auto"/>
                    <w:sz w:val="20"/>
                    <w:lang w:val="en-US"/>
                  </w:rPr>
                  <w:t xml:space="preserve">unsupervised </w:t>
                </w:r>
                <w:r>
                  <w:rPr>
                    <w:rFonts w:ascii="Times New Roman" w:hAnsi="Times New Roman" w:cs="Times New Roman"/>
                    <w:noProof w:val="0"/>
                    <w:color w:val="auto"/>
                    <w:sz w:val="20"/>
                    <w:lang w:val="en-US"/>
                  </w:rPr>
                  <w:t xml:space="preserve">machine learning and </w:t>
                </w:r>
                <w:r w:rsidR="00B33159">
                  <w:rPr>
                    <w:rFonts w:ascii="Times New Roman" w:hAnsi="Times New Roman" w:cs="Times New Roman"/>
                    <w:noProof w:val="0"/>
                    <w:color w:val="auto"/>
                    <w:sz w:val="20"/>
                    <w:lang w:val="en-US"/>
                  </w:rPr>
                  <w:t>signal processing.</w:t>
                </w:r>
              </w:p>
              <w:p w14:paraId="65BF73E0" w14:textId="442D4C9B" w:rsidR="000D6FC8" w:rsidRPr="00D54295" w:rsidRDefault="00976359" w:rsidP="00976359">
                <w:pPr>
                  <w:pStyle w:val="Titre2"/>
                  <w:numPr>
                    <w:ilvl w:val="0"/>
                    <w:numId w:val="36"/>
                  </w:numPr>
                  <w:tabs>
                    <w:tab w:val="clear" w:pos="8640"/>
                    <w:tab w:val="right" w:pos="9072"/>
                  </w:tabs>
                  <w:spacing w:after="140"/>
                  <w:jc w:val="both"/>
                  <w:rPr>
                    <w:rFonts w:ascii="Times New Roman" w:hAnsi="Times New Roman" w:cs="Times New Roman"/>
                    <w:color w:val="auto"/>
                    <w:sz w:val="20"/>
                    <w:lang w:val="en-US"/>
                  </w:rPr>
                </w:pPr>
                <w:r>
                  <w:rPr>
                    <w:rFonts w:ascii="Times New Roman" w:hAnsi="Times New Roman" w:cs="Times New Roman"/>
                    <w:noProof w:val="0"/>
                    <w:color w:val="auto"/>
                    <w:sz w:val="20"/>
                    <w:lang w:val="en-US"/>
                  </w:rPr>
                  <w:t xml:space="preserve">Interpreted the algorithm output with a </w:t>
                </w:r>
                <w:r w:rsidRPr="0005202E">
                  <w:rPr>
                    <w:rFonts w:ascii="Times New Roman" w:hAnsi="Times New Roman" w:cs="Times New Roman"/>
                    <w:i/>
                    <w:noProof w:val="0"/>
                    <w:color w:val="auto"/>
                    <w:sz w:val="20"/>
                    <w:lang w:val="en-US"/>
                  </w:rPr>
                  <w:t>ROS</w:t>
                </w:r>
                <w:r>
                  <w:rPr>
                    <w:rFonts w:ascii="Times New Roman" w:hAnsi="Times New Roman" w:cs="Times New Roman"/>
                    <w:noProof w:val="0"/>
                    <w:color w:val="auto"/>
                    <w:sz w:val="20"/>
                    <w:lang w:val="en-US"/>
                  </w:rPr>
                  <w:t xml:space="preserve"> interface, making it possible to pilot a robot by moving the hands.</w:t>
                </w:r>
              </w:p>
            </w:sdtContent>
          </w:sdt>
          <w:p w14:paraId="7CCD5833" w14:textId="095F6F57" w:rsidR="000D6FC8" w:rsidRPr="00001A20" w:rsidRDefault="00581D72" w:rsidP="00660E7B">
            <w:pPr>
              <w:pStyle w:val="Titre2"/>
              <w:tabs>
                <w:tab w:val="clear" w:pos="8640"/>
                <w:tab w:val="right" w:pos="9498"/>
              </w:tabs>
              <w:spacing w:after="20"/>
              <w:ind w:right="-284"/>
              <w:rPr>
                <w:rFonts w:ascii="Times New Roman" w:hAnsi="Times New Roman" w:cs="Times New Roman"/>
                <w:color w:val="auto"/>
                <w:sz w:val="20"/>
                <w:lang w:val="en-US"/>
              </w:rPr>
            </w:pPr>
            <w:r w:rsidRPr="00001A20">
              <w:rPr>
                <w:rFonts w:ascii="Times New Roman" w:hAnsi="Times New Roman" w:cs="Times New Roman"/>
                <w:b/>
                <w:color w:val="auto"/>
                <w:sz w:val="20"/>
                <w:lang w:val="en-US"/>
              </w:rPr>
              <w:t>DIGITSCANNER</w:t>
            </w:r>
            <w:r w:rsidR="000D6FC8" w:rsidRPr="00001A20">
              <w:rPr>
                <w:rFonts w:ascii="Times New Roman" w:hAnsi="Times New Roman" w:cs="Times New Roman"/>
                <w:color w:val="auto"/>
                <w:sz w:val="20"/>
                <w:lang w:val="en-US"/>
              </w:rPr>
              <w:tab/>
            </w:r>
            <w:r w:rsidR="00E7427C">
              <w:rPr>
                <w:rFonts w:ascii="Times New Roman" w:hAnsi="Times New Roman" w:cs="Times New Roman"/>
                <w:b/>
                <w:color w:val="auto"/>
                <w:szCs w:val="18"/>
                <w:lang w:val="en-US"/>
              </w:rPr>
              <w:t>Metz,</w:t>
            </w:r>
            <w:r w:rsidR="00E07FAF" w:rsidRPr="0069330B">
              <w:rPr>
                <w:rFonts w:ascii="Times New Roman" w:hAnsi="Times New Roman" w:cs="Times New Roman"/>
                <w:b/>
                <w:color w:val="auto"/>
                <w:szCs w:val="18"/>
                <w:lang w:val="en-US"/>
              </w:rPr>
              <w:t xml:space="preserve"> FRA</w:t>
            </w:r>
          </w:p>
          <w:p w14:paraId="2D2C4A06" w14:textId="7A7342B1" w:rsidR="00B04FB8" w:rsidRPr="00001A20" w:rsidRDefault="00B04FB8" w:rsidP="00732B58">
            <w:pPr>
              <w:pStyle w:val="Titre2"/>
              <w:tabs>
                <w:tab w:val="clear" w:pos="8640"/>
                <w:tab w:val="right" w:pos="9498"/>
              </w:tabs>
              <w:spacing w:after="20"/>
              <w:ind w:right="-284"/>
              <w:rPr>
                <w:rFonts w:ascii="Times New Roman" w:hAnsi="Times New Roman" w:cs="Times New Roman"/>
                <w:i/>
                <w:color w:val="auto"/>
                <w:sz w:val="20"/>
                <w:lang w:val="en-US"/>
              </w:rPr>
            </w:pPr>
            <w:r w:rsidRPr="00001A20">
              <w:rPr>
                <w:rFonts w:ascii="Times New Roman" w:hAnsi="Times New Roman" w:cs="Times New Roman"/>
                <w:b/>
                <w:i/>
                <w:color w:val="auto"/>
                <w:sz w:val="20"/>
                <w:lang w:val="en-US"/>
              </w:rPr>
              <w:t>Personal project</w:t>
            </w:r>
            <w:r w:rsidRPr="00001A20">
              <w:rPr>
                <w:rFonts w:ascii="Times New Roman" w:hAnsi="Times New Roman" w:cs="Times New Roman"/>
                <w:i/>
                <w:color w:val="auto"/>
                <w:sz w:val="20"/>
                <w:lang w:val="en-US"/>
              </w:rPr>
              <w:t xml:space="preserve"> </w:t>
            </w:r>
            <w:r w:rsidR="00E002E2" w:rsidRPr="00001A20">
              <w:rPr>
                <w:rFonts w:ascii="Times New Roman" w:hAnsi="Times New Roman" w:cs="Times New Roman"/>
                <w:b/>
                <w:i/>
                <w:color w:val="auto"/>
                <w:sz w:val="20"/>
                <w:lang w:val="en-US"/>
              </w:rPr>
              <w:t>–</w:t>
            </w:r>
            <w:r w:rsidR="00E002E2" w:rsidRPr="00001A20">
              <w:rPr>
                <w:rFonts w:ascii="Times New Roman" w:hAnsi="Times New Roman" w:cs="Times New Roman"/>
                <w:i/>
                <w:color w:val="auto"/>
                <w:sz w:val="20"/>
                <w:lang w:val="en-US"/>
              </w:rPr>
              <w:t xml:space="preserve"> </w:t>
            </w:r>
            <w:r w:rsidR="00E002E2" w:rsidRPr="00001A20">
              <w:rPr>
                <w:rFonts w:ascii="Times New Roman" w:hAnsi="Times New Roman" w:cs="Times New Roman"/>
                <w:b/>
                <w:i/>
                <w:color w:val="auto"/>
                <w:sz w:val="20"/>
                <w:lang w:val="en-US"/>
              </w:rPr>
              <w:t>Handwritten number recognition</w:t>
            </w:r>
            <w:r w:rsidRPr="00001A20">
              <w:rPr>
                <w:rFonts w:ascii="Times New Roman" w:hAnsi="Times New Roman" w:cs="Times New Roman"/>
                <w:i/>
                <w:color w:val="auto"/>
                <w:sz w:val="20"/>
                <w:lang w:val="en-US"/>
              </w:rPr>
              <w:tab/>
              <w:t>Oct. 2015 – Apr. 2016</w:t>
            </w:r>
          </w:p>
          <w:p w14:paraId="6CBD9815" w14:textId="346BA1E1" w:rsidR="000D6FC8" w:rsidRPr="00001A20" w:rsidRDefault="005118D6" w:rsidP="00E7687B">
            <w:pPr>
              <w:pStyle w:val="Corpsdetexte"/>
              <w:numPr>
                <w:ilvl w:val="0"/>
                <w:numId w:val="45"/>
              </w:numPr>
              <w:spacing w:after="140"/>
              <w:jc w:val="both"/>
              <w:rPr>
                <w:rFonts w:ascii="Times New Roman" w:hAnsi="Times New Roman" w:cs="Times New Roman"/>
                <w:color w:val="auto"/>
                <w:sz w:val="20"/>
                <w:szCs w:val="20"/>
                <w:lang w:val="en-US"/>
              </w:rPr>
            </w:pPr>
            <w:r w:rsidRPr="00001A20">
              <w:rPr>
                <w:rFonts w:ascii="Times New Roman" w:hAnsi="Times New Roman" w:cs="Times New Roman"/>
                <w:color w:val="auto"/>
                <w:sz w:val="20"/>
                <w:szCs w:val="20"/>
                <w:lang w:val="en-US"/>
              </w:rPr>
              <w:t>Implemented a feedforward neural n</w:t>
            </w:r>
            <w:r w:rsidR="000D6FC8" w:rsidRPr="00001A20">
              <w:rPr>
                <w:rFonts w:ascii="Times New Roman" w:hAnsi="Times New Roman" w:cs="Times New Roman"/>
                <w:color w:val="auto"/>
                <w:sz w:val="20"/>
                <w:szCs w:val="20"/>
                <w:lang w:val="en-US"/>
              </w:rPr>
              <w:t>etwork</w:t>
            </w:r>
            <w:r w:rsidR="006F26AF" w:rsidRPr="00001A20">
              <w:rPr>
                <w:rFonts w:ascii="Times New Roman" w:hAnsi="Times New Roman" w:cs="Times New Roman"/>
                <w:color w:val="auto"/>
                <w:sz w:val="20"/>
                <w:szCs w:val="20"/>
                <w:lang w:val="en-US"/>
              </w:rPr>
              <w:t>,</w:t>
            </w:r>
            <w:r w:rsidR="000D6FC8" w:rsidRPr="00001A20">
              <w:rPr>
                <w:rFonts w:ascii="Times New Roman" w:hAnsi="Times New Roman" w:cs="Times New Roman"/>
                <w:color w:val="auto"/>
                <w:sz w:val="20"/>
                <w:szCs w:val="20"/>
                <w:lang w:val="en-US"/>
              </w:rPr>
              <w:t xml:space="preserve"> </w:t>
            </w:r>
            <w:r w:rsidR="00CE325A" w:rsidRPr="00001A20">
              <w:rPr>
                <w:rFonts w:ascii="Times New Roman" w:hAnsi="Times New Roman" w:cs="Times New Roman"/>
                <w:color w:val="auto"/>
                <w:sz w:val="20"/>
                <w:szCs w:val="20"/>
                <w:lang w:val="en-US"/>
              </w:rPr>
              <w:t xml:space="preserve">a matrix library </w:t>
            </w:r>
            <w:r w:rsidR="006F26AF" w:rsidRPr="00001A20">
              <w:rPr>
                <w:rFonts w:ascii="Times New Roman" w:hAnsi="Times New Roman" w:cs="Times New Roman"/>
                <w:color w:val="auto"/>
                <w:sz w:val="20"/>
                <w:szCs w:val="20"/>
                <w:lang w:val="en-US"/>
              </w:rPr>
              <w:t xml:space="preserve">and the </w:t>
            </w:r>
            <w:r w:rsidR="00E7687B">
              <w:rPr>
                <w:rFonts w:ascii="Times New Roman" w:hAnsi="Times New Roman" w:cs="Times New Roman"/>
                <w:color w:val="auto"/>
                <w:sz w:val="20"/>
                <w:szCs w:val="20"/>
                <w:lang w:val="en-US"/>
              </w:rPr>
              <w:t xml:space="preserve">stochastic gradient descent in </w:t>
            </w:r>
            <w:r w:rsidR="00E7687B" w:rsidRPr="00E7687B">
              <w:rPr>
                <w:rFonts w:ascii="Times New Roman" w:hAnsi="Times New Roman" w:cs="Times New Roman"/>
                <w:i/>
                <w:color w:val="auto"/>
                <w:sz w:val="20"/>
                <w:szCs w:val="20"/>
                <w:lang w:val="en-US"/>
              </w:rPr>
              <w:t>C++,</w:t>
            </w:r>
            <w:r w:rsidR="00E7687B">
              <w:rPr>
                <w:rFonts w:ascii="Times New Roman" w:hAnsi="Times New Roman" w:cs="Times New Roman"/>
                <w:color w:val="auto"/>
                <w:sz w:val="20"/>
                <w:szCs w:val="20"/>
                <w:lang w:val="en-US"/>
              </w:rPr>
              <w:t xml:space="preserve"> ultimately achieving</w:t>
            </w:r>
            <w:r w:rsidR="000D6FC8" w:rsidRPr="00001A20">
              <w:rPr>
                <w:rFonts w:ascii="Times New Roman" w:hAnsi="Times New Roman" w:cs="Times New Roman"/>
                <w:color w:val="auto"/>
                <w:sz w:val="20"/>
                <w:szCs w:val="20"/>
                <w:lang w:val="en-US"/>
              </w:rPr>
              <w:t xml:space="preserve"> 98.24% of correct classification on the </w:t>
            </w:r>
            <w:r w:rsidR="000D6FC8" w:rsidRPr="00F76AC2">
              <w:rPr>
                <w:rFonts w:ascii="Times New Roman" w:hAnsi="Times New Roman" w:cs="Times New Roman"/>
                <w:i/>
                <w:color w:val="auto"/>
                <w:sz w:val="20"/>
                <w:szCs w:val="20"/>
                <w:lang w:val="en-US"/>
              </w:rPr>
              <w:t>MNIST</w:t>
            </w:r>
            <w:r w:rsidR="000D6FC8" w:rsidRPr="00001A20">
              <w:rPr>
                <w:rFonts w:ascii="Times New Roman" w:hAnsi="Times New Roman" w:cs="Times New Roman"/>
                <w:color w:val="auto"/>
                <w:sz w:val="20"/>
                <w:szCs w:val="20"/>
                <w:lang w:val="en-US"/>
              </w:rPr>
              <w:t xml:space="preserve"> dataset</w:t>
            </w:r>
            <w:r w:rsidR="00E7687B">
              <w:rPr>
                <w:rFonts w:ascii="Times New Roman" w:hAnsi="Times New Roman" w:cs="Times New Roman"/>
                <w:color w:val="auto"/>
                <w:sz w:val="20"/>
                <w:szCs w:val="20"/>
                <w:lang w:val="en-US"/>
              </w:rPr>
              <w:t>.</w:t>
            </w:r>
          </w:p>
          <w:p w14:paraId="40804BB3" w14:textId="6686F0BD" w:rsidR="000D6FC8" w:rsidRPr="00001A20" w:rsidRDefault="00581D72" w:rsidP="00660E7B">
            <w:pPr>
              <w:pStyle w:val="Titre2"/>
              <w:tabs>
                <w:tab w:val="clear" w:pos="8640"/>
                <w:tab w:val="right" w:pos="9498"/>
              </w:tabs>
              <w:spacing w:after="20"/>
              <w:ind w:right="-284"/>
              <w:rPr>
                <w:rFonts w:ascii="Times New Roman" w:hAnsi="Times New Roman" w:cs="Times New Roman"/>
                <w:color w:val="auto"/>
                <w:sz w:val="20"/>
                <w:lang w:val="en-US"/>
              </w:rPr>
            </w:pPr>
            <w:r w:rsidRPr="00001A20">
              <w:rPr>
                <w:rFonts w:ascii="Times New Roman" w:hAnsi="Times New Roman" w:cs="Times New Roman"/>
                <w:b/>
                <w:color w:val="auto"/>
                <w:sz w:val="20"/>
                <w:lang w:val="en-US"/>
              </w:rPr>
              <w:t>FFTOCEA</w:t>
            </w:r>
            <w:r w:rsidR="00E002E2" w:rsidRPr="00001A20">
              <w:rPr>
                <w:rFonts w:ascii="Times New Roman" w:hAnsi="Times New Roman" w:cs="Times New Roman"/>
                <w:b/>
                <w:color w:val="auto"/>
                <w:sz w:val="20"/>
                <w:lang w:val="en-US"/>
              </w:rPr>
              <w:t>N</w:t>
            </w:r>
            <w:r w:rsidR="000D6FC8" w:rsidRPr="00001A20">
              <w:rPr>
                <w:rFonts w:ascii="Times New Roman" w:hAnsi="Times New Roman" w:cs="Times New Roman"/>
                <w:color w:val="auto"/>
                <w:sz w:val="20"/>
                <w:lang w:val="en-US"/>
              </w:rPr>
              <w:tab/>
            </w:r>
            <w:r w:rsidR="00F56104" w:rsidRPr="00001A20">
              <w:rPr>
                <w:rFonts w:ascii="Times New Roman" w:hAnsi="Times New Roman" w:cs="Times New Roman"/>
                <w:b/>
                <w:color w:val="auto"/>
                <w:sz w:val="20"/>
                <w:lang w:val="en-US"/>
              </w:rPr>
              <w:t xml:space="preserve"> </w:t>
            </w:r>
            <w:r w:rsidR="00E7427C">
              <w:rPr>
                <w:rFonts w:ascii="Times New Roman" w:hAnsi="Times New Roman" w:cs="Times New Roman"/>
                <w:b/>
                <w:color w:val="auto"/>
                <w:szCs w:val="18"/>
                <w:lang w:val="en-US"/>
              </w:rPr>
              <w:t>Metz,</w:t>
            </w:r>
            <w:r w:rsidR="00E07FAF" w:rsidRPr="0069330B">
              <w:rPr>
                <w:rFonts w:ascii="Times New Roman" w:hAnsi="Times New Roman" w:cs="Times New Roman"/>
                <w:b/>
                <w:color w:val="auto"/>
                <w:szCs w:val="18"/>
                <w:lang w:val="en-US"/>
              </w:rPr>
              <w:t xml:space="preserve"> FRA</w:t>
            </w:r>
          </w:p>
          <w:p w14:paraId="5271EF73" w14:textId="2208740A" w:rsidR="00926AC5" w:rsidRPr="007F1E70" w:rsidRDefault="00F56104" w:rsidP="007F1E70">
            <w:pPr>
              <w:pStyle w:val="Titre2"/>
              <w:tabs>
                <w:tab w:val="clear" w:pos="8640"/>
                <w:tab w:val="right" w:pos="9498"/>
              </w:tabs>
              <w:spacing w:after="20"/>
              <w:ind w:right="-284"/>
              <w:rPr>
                <w:rFonts w:ascii="Times New Roman" w:hAnsi="Times New Roman" w:cs="Times New Roman"/>
                <w:b/>
                <w:bCs w:val="0"/>
                <w:i/>
                <w:color w:val="auto"/>
                <w:sz w:val="20"/>
                <w:lang w:val="en-US"/>
              </w:rPr>
            </w:pPr>
            <w:r w:rsidRPr="00001A20">
              <w:rPr>
                <w:rFonts w:ascii="Times New Roman" w:hAnsi="Times New Roman" w:cs="Times New Roman"/>
                <w:b/>
                <w:bCs w:val="0"/>
                <w:i/>
                <w:color w:val="auto"/>
                <w:sz w:val="20"/>
                <w:lang w:val="en-US"/>
              </w:rPr>
              <w:t>Personal project</w:t>
            </w:r>
            <w:r w:rsidRPr="00001A20">
              <w:rPr>
                <w:rFonts w:ascii="Times New Roman" w:hAnsi="Times New Roman" w:cs="Times New Roman"/>
                <w:i/>
                <w:color w:val="auto"/>
                <w:sz w:val="20"/>
                <w:lang w:val="en-US"/>
              </w:rPr>
              <w:t xml:space="preserve"> </w:t>
            </w:r>
            <w:r w:rsidR="00E002E2" w:rsidRPr="00001A20">
              <w:rPr>
                <w:rFonts w:ascii="Times New Roman" w:hAnsi="Times New Roman" w:cs="Times New Roman"/>
                <w:b/>
                <w:i/>
                <w:color w:val="auto"/>
                <w:sz w:val="20"/>
                <w:lang w:val="en-US"/>
              </w:rPr>
              <w:t>– Simulation of Ocean Water</w:t>
            </w:r>
            <w:r w:rsidR="006348B0" w:rsidRPr="00001A20">
              <w:rPr>
                <w:rFonts w:ascii="Times New Roman" w:hAnsi="Times New Roman" w:cs="Times New Roman"/>
                <w:color w:val="auto"/>
                <w:sz w:val="20"/>
                <w:lang w:val="en-US"/>
              </w:rPr>
              <w:tab/>
            </w:r>
            <w:r w:rsidRPr="00001A20">
              <w:rPr>
                <w:rFonts w:ascii="Times New Roman" w:hAnsi="Times New Roman" w:cs="Times New Roman"/>
                <w:i/>
                <w:color w:val="auto"/>
                <w:sz w:val="20"/>
                <w:lang w:val="en-US"/>
              </w:rPr>
              <w:t>Jul. 2014</w:t>
            </w:r>
          </w:p>
          <w:p w14:paraId="04AF1196" w14:textId="448C0914" w:rsidR="0042168C" w:rsidRPr="00001A20" w:rsidRDefault="00926AC5" w:rsidP="007F1E70">
            <w:pPr>
              <w:pStyle w:val="Corpsdetexte"/>
              <w:keepNext/>
              <w:keepLines/>
              <w:numPr>
                <w:ilvl w:val="0"/>
                <w:numId w:val="41"/>
              </w:numPr>
              <w:spacing w:after="140"/>
              <w:jc w:val="both"/>
              <w:rPr>
                <w:rFonts w:ascii="Times New Roman" w:hAnsi="Times New Roman" w:cs="Times New Roman"/>
                <w:color w:val="auto"/>
                <w:sz w:val="28"/>
                <w:szCs w:val="28"/>
                <w:lang w:val="en-US"/>
              </w:rPr>
            </w:pPr>
            <w:r w:rsidRPr="00001A20">
              <w:rPr>
                <w:rFonts w:ascii="Times New Roman" w:hAnsi="Times New Roman" w:cs="Times New Roman"/>
                <w:color w:val="auto"/>
                <w:sz w:val="20"/>
                <w:lang w:val="en-US"/>
              </w:rPr>
              <w:t>Implemented the Cooley-Tukey FFT algorithm</w:t>
            </w:r>
            <w:r w:rsidR="007F1E70">
              <w:rPr>
                <w:rFonts w:ascii="Times New Roman" w:hAnsi="Times New Roman" w:cs="Times New Roman"/>
                <w:color w:val="auto"/>
                <w:sz w:val="20"/>
                <w:lang w:val="en-US"/>
              </w:rPr>
              <w:t xml:space="preserve"> for</w:t>
            </w:r>
            <w:r w:rsidRPr="00001A20">
              <w:rPr>
                <w:rFonts w:ascii="Times New Roman" w:hAnsi="Times New Roman" w:cs="Times New Roman"/>
                <w:color w:val="auto"/>
                <w:sz w:val="20"/>
                <w:lang w:val="en-US"/>
              </w:rPr>
              <w:t xml:space="preserve"> </w:t>
            </w:r>
            <w:r w:rsidR="007F1E70">
              <w:rPr>
                <w:rFonts w:ascii="Times New Roman" w:hAnsi="Times New Roman" w:cs="Times New Roman"/>
                <w:color w:val="auto"/>
                <w:sz w:val="20"/>
                <w:lang w:val="en-US"/>
              </w:rPr>
              <w:t>the r</w:t>
            </w:r>
            <w:r w:rsidR="007F1E70" w:rsidRPr="00001A20">
              <w:rPr>
                <w:rFonts w:ascii="Times New Roman" w:hAnsi="Times New Roman" w:cs="Times New Roman"/>
                <w:color w:val="auto"/>
                <w:sz w:val="20"/>
                <w:lang w:val="en-US"/>
              </w:rPr>
              <w:t>eal-time simulation of ocean</w:t>
            </w:r>
            <w:r w:rsidR="007F1E70">
              <w:rPr>
                <w:rFonts w:ascii="Times New Roman" w:hAnsi="Times New Roman" w:cs="Times New Roman"/>
                <w:color w:val="auto"/>
                <w:sz w:val="20"/>
                <w:lang w:val="en-US"/>
              </w:rPr>
              <w:t xml:space="preserve"> water in </w:t>
            </w:r>
            <w:r w:rsidR="007F1E70" w:rsidRPr="007F1E70">
              <w:rPr>
                <w:rFonts w:ascii="Times New Roman" w:hAnsi="Times New Roman" w:cs="Times New Roman"/>
                <w:i/>
                <w:color w:val="auto"/>
                <w:sz w:val="20"/>
                <w:lang w:val="en-US"/>
              </w:rPr>
              <w:t>C++</w:t>
            </w:r>
            <w:r w:rsidR="009D00BB">
              <w:rPr>
                <w:rFonts w:ascii="Times New Roman" w:hAnsi="Times New Roman" w:cs="Times New Roman"/>
                <w:color w:val="auto"/>
                <w:sz w:val="20"/>
                <w:lang w:val="en-US"/>
              </w:rPr>
              <w:t>,</w:t>
            </w:r>
            <w:r w:rsidR="007F1E70">
              <w:rPr>
                <w:rFonts w:ascii="Times New Roman" w:hAnsi="Times New Roman" w:cs="Times New Roman"/>
                <w:color w:val="auto"/>
                <w:sz w:val="20"/>
                <w:lang w:val="en-US"/>
              </w:rPr>
              <w:t xml:space="preserve"> with </w:t>
            </w:r>
            <w:r w:rsidR="007F1E70" w:rsidRPr="007F1E70">
              <w:rPr>
                <w:rFonts w:ascii="Times New Roman" w:hAnsi="Times New Roman" w:cs="Times New Roman"/>
                <w:i/>
                <w:color w:val="auto"/>
                <w:sz w:val="20"/>
                <w:lang w:val="en-US"/>
              </w:rPr>
              <w:t>OpenGL</w:t>
            </w:r>
            <w:r w:rsidR="007F1E70">
              <w:rPr>
                <w:rFonts w:ascii="Times New Roman" w:hAnsi="Times New Roman" w:cs="Times New Roman"/>
                <w:color w:val="auto"/>
                <w:sz w:val="20"/>
                <w:lang w:val="en-US"/>
              </w:rPr>
              <w:t>.</w:t>
            </w:r>
          </w:p>
        </w:tc>
      </w:tr>
      <w:tr w:rsidR="005271F4" w:rsidRPr="00001A20" w14:paraId="3048674C" w14:textId="77777777" w:rsidTr="00732B58">
        <w:trPr>
          <w:trHeight w:val="519"/>
        </w:trPr>
        <w:tc>
          <w:tcPr>
            <w:tcW w:w="577" w:type="pct"/>
            <w:tcBorders>
              <w:left w:val="nil"/>
              <w:bottom w:val="nil"/>
              <w:right w:val="nil"/>
            </w:tcBorders>
          </w:tcPr>
          <w:p w14:paraId="6BFF386D" w14:textId="7B9E49AD" w:rsidR="000D6FC8" w:rsidRPr="00001A20" w:rsidRDefault="000D6FC8" w:rsidP="00B476F2">
            <w:pPr>
              <w:pStyle w:val="Titre1"/>
              <w:spacing w:before="40"/>
              <w:rPr>
                <w:rFonts w:ascii="Times New Roman" w:hAnsi="Times New Roman" w:cs="Times New Roman"/>
                <w:color w:val="auto"/>
                <w:sz w:val="16"/>
                <w:szCs w:val="16"/>
                <w:lang w:val="en-US"/>
              </w:rPr>
            </w:pPr>
            <w:r w:rsidRPr="00001A20">
              <w:rPr>
                <w:rFonts w:ascii="Times New Roman" w:hAnsi="Times New Roman" w:cs="Times New Roman"/>
                <w:color w:val="auto"/>
                <w:sz w:val="16"/>
                <w:szCs w:val="16"/>
                <w:lang w:val="en-US"/>
              </w:rPr>
              <w:t>SKILLS</w:t>
            </w:r>
          </w:p>
        </w:tc>
        <w:tc>
          <w:tcPr>
            <w:tcW w:w="127" w:type="pct"/>
            <w:tcBorders>
              <w:left w:val="nil"/>
              <w:bottom w:val="nil"/>
              <w:right w:val="nil"/>
            </w:tcBorders>
          </w:tcPr>
          <w:p w14:paraId="39249F44" w14:textId="77777777" w:rsidR="000D6FC8" w:rsidRPr="00001A20" w:rsidRDefault="000D6FC8" w:rsidP="000D6FC8">
            <w:pPr>
              <w:rPr>
                <w:rFonts w:ascii="Times New Roman" w:hAnsi="Times New Roman" w:cs="Times New Roman"/>
                <w:szCs w:val="20"/>
                <w:lang w:val="en-US"/>
              </w:rPr>
            </w:pPr>
          </w:p>
        </w:tc>
        <w:tc>
          <w:tcPr>
            <w:tcW w:w="2242" w:type="pct"/>
            <w:tcBorders>
              <w:left w:val="nil"/>
              <w:bottom w:val="nil"/>
              <w:right w:val="nil"/>
            </w:tcBorders>
          </w:tcPr>
          <w:p w14:paraId="4CFEBC4F" w14:textId="77777777" w:rsidR="000D6FC8" w:rsidRPr="00001A20" w:rsidRDefault="000D6FC8" w:rsidP="001A67F6">
            <w:pPr>
              <w:pStyle w:val="Corpsdetexte"/>
              <w:spacing w:before="20" w:after="0"/>
              <w:rPr>
                <w:rFonts w:ascii="Times New Roman" w:hAnsi="Times New Roman" w:cs="Times New Roman"/>
                <w:color w:val="auto"/>
                <w:szCs w:val="20"/>
                <w:lang w:val="en-US"/>
              </w:rPr>
            </w:pPr>
            <w:r w:rsidRPr="00001A20">
              <w:rPr>
                <w:rFonts w:ascii="Times New Roman" w:hAnsi="Times New Roman" w:cs="Times New Roman"/>
                <w:b/>
                <w:color w:val="auto"/>
                <w:sz w:val="20"/>
                <w:szCs w:val="20"/>
                <w:lang w:val="en-US"/>
              </w:rPr>
              <w:t>Programming (advanced):</w:t>
            </w:r>
            <w:r w:rsidRPr="00001A20">
              <w:rPr>
                <w:rFonts w:ascii="Times New Roman" w:hAnsi="Times New Roman" w:cs="Times New Roman"/>
                <w:color w:val="auto"/>
                <w:sz w:val="20"/>
                <w:szCs w:val="20"/>
                <w:lang w:val="en-US"/>
              </w:rPr>
              <w:t xml:space="preserve"> C++, java</w:t>
            </w:r>
          </w:p>
          <w:p w14:paraId="638AFCE9" w14:textId="77777777" w:rsidR="000D6FC8" w:rsidRPr="00001A20" w:rsidRDefault="000D6FC8" w:rsidP="001A67F6">
            <w:pPr>
              <w:pStyle w:val="Corpsdetexte"/>
              <w:spacing w:before="20" w:after="0"/>
              <w:rPr>
                <w:rFonts w:ascii="Times New Roman" w:hAnsi="Times New Roman" w:cs="Times New Roman"/>
                <w:color w:val="auto"/>
                <w:sz w:val="20"/>
                <w:szCs w:val="20"/>
                <w:lang w:val="en-US"/>
              </w:rPr>
            </w:pPr>
            <w:r w:rsidRPr="00001A20">
              <w:rPr>
                <w:rFonts w:ascii="Times New Roman" w:hAnsi="Times New Roman" w:cs="Times New Roman"/>
                <w:b/>
                <w:color w:val="auto"/>
                <w:sz w:val="20"/>
                <w:szCs w:val="20"/>
                <w:lang w:val="en-US"/>
              </w:rPr>
              <w:t>Programming (intermediate):</w:t>
            </w:r>
            <w:r w:rsidRPr="00001A20">
              <w:rPr>
                <w:rFonts w:ascii="Times New Roman" w:hAnsi="Times New Roman" w:cs="Times New Roman"/>
                <w:color w:val="auto"/>
                <w:sz w:val="20"/>
                <w:szCs w:val="20"/>
                <w:lang w:val="en-US"/>
              </w:rPr>
              <w:t xml:space="preserve"> python, php, javascript</w:t>
            </w:r>
          </w:p>
          <w:p w14:paraId="66156B28" w14:textId="77777777" w:rsidR="000D6FC8" w:rsidRPr="00001A20" w:rsidRDefault="000D6FC8" w:rsidP="00F04492">
            <w:pPr>
              <w:pStyle w:val="Corpsdetexte"/>
              <w:spacing w:before="20" w:after="160"/>
              <w:rPr>
                <w:rFonts w:ascii="Times New Roman" w:hAnsi="Times New Roman" w:cs="Times New Roman"/>
                <w:b/>
                <w:color w:val="auto"/>
                <w:sz w:val="20"/>
                <w:szCs w:val="20"/>
                <w:lang w:val="en-US"/>
              </w:rPr>
            </w:pPr>
            <w:r w:rsidRPr="00001A20">
              <w:rPr>
                <w:rFonts w:ascii="Times New Roman" w:hAnsi="Times New Roman" w:cs="Times New Roman"/>
                <w:b/>
                <w:color w:val="auto"/>
                <w:sz w:val="20"/>
                <w:szCs w:val="20"/>
                <w:lang w:val="en-US"/>
              </w:rPr>
              <w:t xml:space="preserve">Frameworks: </w:t>
            </w:r>
            <w:r w:rsidRPr="00001A20">
              <w:rPr>
                <w:rFonts w:ascii="Times New Roman" w:hAnsi="Times New Roman" w:cs="Times New Roman"/>
                <w:color w:val="auto"/>
                <w:sz w:val="20"/>
                <w:szCs w:val="20"/>
                <w:lang w:val="en-US"/>
              </w:rPr>
              <w:t>Angular.js, Node.js, Polymer, Qt</w:t>
            </w:r>
          </w:p>
        </w:tc>
        <w:tc>
          <w:tcPr>
            <w:tcW w:w="2054" w:type="pct"/>
            <w:tcBorders>
              <w:left w:val="nil"/>
              <w:bottom w:val="nil"/>
              <w:right w:val="nil"/>
            </w:tcBorders>
          </w:tcPr>
          <w:p w14:paraId="5EBCC8AD" w14:textId="77777777" w:rsidR="000D6FC8" w:rsidRPr="00001A20" w:rsidRDefault="000D6FC8" w:rsidP="00896AC3">
            <w:pPr>
              <w:pStyle w:val="Corpsdetexte"/>
              <w:spacing w:before="20" w:after="0"/>
              <w:ind w:right="495"/>
              <w:rPr>
                <w:rFonts w:ascii="Times New Roman" w:hAnsi="Times New Roman" w:cs="Times New Roman"/>
                <w:color w:val="auto"/>
                <w:sz w:val="20"/>
                <w:szCs w:val="20"/>
                <w:lang w:val="en-US"/>
              </w:rPr>
            </w:pPr>
            <w:r w:rsidRPr="00001A20">
              <w:rPr>
                <w:rFonts w:ascii="Times New Roman" w:hAnsi="Times New Roman" w:cs="Times New Roman"/>
                <w:b/>
                <w:color w:val="auto"/>
                <w:sz w:val="20"/>
                <w:szCs w:val="20"/>
                <w:lang w:val="en-US"/>
              </w:rPr>
              <w:t>Softwares:</w:t>
            </w:r>
            <w:r w:rsidRPr="00001A20">
              <w:rPr>
                <w:rFonts w:ascii="Times New Roman" w:hAnsi="Times New Roman" w:cs="Times New Roman"/>
                <w:color w:val="auto"/>
                <w:sz w:val="20"/>
                <w:szCs w:val="20"/>
                <w:lang w:val="en-US"/>
              </w:rPr>
              <w:t xml:space="preserve"> Git, Matlab, LaTeX, Office</w:t>
            </w:r>
          </w:p>
          <w:p w14:paraId="6648E803" w14:textId="08C9C1E1" w:rsidR="00EB48C8" w:rsidRDefault="000D6FC8" w:rsidP="00C41636">
            <w:pPr>
              <w:pStyle w:val="Corpsdetexte"/>
              <w:tabs>
                <w:tab w:val="right" w:pos="3969"/>
              </w:tabs>
              <w:spacing w:before="20" w:after="0"/>
              <w:ind w:right="566"/>
              <w:rPr>
                <w:rFonts w:ascii="Times New Roman" w:hAnsi="Times New Roman" w:cs="Times New Roman"/>
                <w:color w:val="auto"/>
                <w:sz w:val="20"/>
                <w:szCs w:val="20"/>
                <w:lang w:val="en-US"/>
              </w:rPr>
            </w:pPr>
            <w:r w:rsidRPr="00001A20">
              <w:rPr>
                <w:rFonts w:ascii="Times New Roman" w:hAnsi="Times New Roman" w:cs="Times New Roman"/>
                <w:b/>
                <w:color w:val="auto"/>
                <w:sz w:val="20"/>
                <w:szCs w:val="20"/>
                <w:lang w:val="en-US"/>
              </w:rPr>
              <w:t>Languages:</w:t>
            </w:r>
            <w:r w:rsidR="00937515">
              <w:rPr>
                <w:rFonts w:ascii="Times New Roman" w:hAnsi="Times New Roman" w:cs="Times New Roman"/>
                <w:b/>
                <w:color w:val="auto"/>
                <w:sz w:val="20"/>
                <w:szCs w:val="20"/>
                <w:lang w:val="en-US"/>
              </w:rPr>
              <w:t xml:space="preserve"> </w:t>
            </w:r>
            <w:r w:rsidR="00C900BE" w:rsidRPr="00001A20">
              <w:rPr>
                <w:rFonts w:ascii="Times New Roman" w:hAnsi="Times New Roman" w:cs="Times New Roman"/>
                <w:color w:val="auto"/>
                <w:sz w:val="20"/>
                <w:szCs w:val="20"/>
                <w:lang w:val="en-US"/>
              </w:rPr>
              <w:t xml:space="preserve">English </w:t>
            </w:r>
            <w:r w:rsidRPr="00001A20">
              <w:rPr>
                <w:rFonts w:ascii="Times New Roman" w:hAnsi="Times New Roman" w:cs="Times New Roman"/>
                <w:color w:val="auto"/>
                <w:sz w:val="20"/>
                <w:szCs w:val="20"/>
                <w:lang w:val="en-US"/>
              </w:rPr>
              <w:t>(professional proficiency)</w:t>
            </w:r>
          </w:p>
          <w:p w14:paraId="37CC3635" w14:textId="5202005C" w:rsidR="000D6FC8" w:rsidRPr="00001A20" w:rsidRDefault="00C41636" w:rsidP="00C41636">
            <w:pPr>
              <w:pStyle w:val="Corpsdetexte"/>
              <w:tabs>
                <w:tab w:val="right" w:pos="2552"/>
              </w:tabs>
              <w:spacing w:before="20" w:after="0"/>
              <w:ind w:right="566"/>
              <w:rPr>
                <w:rFonts w:ascii="Times New Roman" w:hAnsi="Times New Roman" w:cs="Times New Roman"/>
                <w:color w:val="auto"/>
                <w:sz w:val="20"/>
                <w:szCs w:val="20"/>
                <w:lang w:val="en-US"/>
              </w:rPr>
            </w:pPr>
            <w:r>
              <w:rPr>
                <w:rFonts w:ascii="Times New Roman" w:hAnsi="Times New Roman" w:cs="Times New Roman"/>
                <w:color w:val="auto"/>
                <w:sz w:val="20"/>
                <w:lang w:val="en-US"/>
              </w:rPr>
              <w:t xml:space="preserve">  </w:t>
            </w:r>
            <w:bookmarkStart w:id="0" w:name="_GoBack"/>
            <w:r>
              <w:rPr>
                <w:rFonts w:ascii="Times New Roman" w:hAnsi="Times New Roman" w:cs="Times New Roman"/>
                <w:color w:val="auto"/>
                <w:sz w:val="20"/>
                <w:lang w:val="en-US"/>
              </w:rPr>
              <w:t xml:space="preserve">  </w:t>
            </w:r>
            <w:bookmarkEnd w:id="0"/>
            <w:r>
              <w:rPr>
                <w:rFonts w:ascii="Times New Roman" w:hAnsi="Times New Roman" w:cs="Times New Roman"/>
                <w:color w:val="auto"/>
                <w:sz w:val="20"/>
                <w:lang w:val="en-US"/>
              </w:rPr>
              <w:t xml:space="preserve">      </w:t>
            </w:r>
            <w:r w:rsidR="00937515">
              <w:rPr>
                <w:rFonts w:ascii="Times New Roman" w:hAnsi="Times New Roman" w:cs="Times New Roman"/>
                <w:color w:val="auto"/>
                <w:sz w:val="20"/>
                <w:lang w:val="en-US"/>
              </w:rPr>
              <w:t xml:space="preserve">          </w:t>
            </w:r>
            <w:r>
              <w:rPr>
                <w:rFonts w:ascii="Times New Roman" w:hAnsi="Times New Roman" w:cs="Times New Roman"/>
                <w:color w:val="auto"/>
                <w:sz w:val="20"/>
                <w:lang w:val="en-US"/>
              </w:rPr>
              <w:t xml:space="preserve"> </w:t>
            </w:r>
            <w:r w:rsidR="009C6542" w:rsidRPr="00001A20">
              <w:rPr>
                <w:rFonts w:ascii="Times New Roman" w:hAnsi="Times New Roman" w:cs="Times New Roman"/>
                <w:color w:val="auto"/>
                <w:sz w:val="20"/>
                <w:szCs w:val="20"/>
                <w:lang w:val="en-US"/>
              </w:rPr>
              <w:t>French (native)</w:t>
            </w:r>
          </w:p>
        </w:tc>
      </w:tr>
      <w:tr w:rsidR="00896AC3" w:rsidRPr="00001A20" w14:paraId="062BC449" w14:textId="77777777" w:rsidTr="00732B58">
        <w:trPr>
          <w:trHeight w:val="74"/>
        </w:trPr>
        <w:tc>
          <w:tcPr>
            <w:tcW w:w="577" w:type="pct"/>
            <w:tcBorders>
              <w:top w:val="nil"/>
              <w:left w:val="nil"/>
              <w:bottom w:val="nil"/>
              <w:right w:val="nil"/>
            </w:tcBorders>
          </w:tcPr>
          <w:p w14:paraId="7A4C9A77" w14:textId="77777777" w:rsidR="00B21DB6" w:rsidRPr="00001A20" w:rsidRDefault="00B21DB6" w:rsidP="002224F2">
            <w:pPr>
              <w:pStyle w:val="Titre1"/>
              <w:spacing w:before="20"/>
              <w:rPr>
                <w:rFonts w:ascii="Times New Roman" w:hAnsi="Times New Roman" w:cs="Times New Roman"/>
                <w:color w:val="auto"/>
                <w:sz w:val="16"/>
                <w:szCs w:val="16"/>
                <w:lang w:val="en-US"/>
              </w:rPr>
            </w:pPr>
            <w:r w:rsidRPr="00001A20">
              <w:rPr>
                <w:rFonts w:ascii="Times New Roman" w:hAnsi="Times New Roman" w:cs="Times New Roman"/>
                <w:color w:val="auto"/>
                <w:sz w:val="16"/>
                <w:szCs w:val="16"/>
                <w:lang w:val="en-US"/>
              </w:rPr>
              <w:t>TESTS</w:t>
            </w:r>
          </w:p>
        </w:tc>
        <w:tc>
          <w:tcPr>
            <w:tcW w:w="127" w:type="pct"/>
            <w:tcBorders>
              <w:top w:val="nil"/>
              <w:left w:val="nil"/>
              <w:bottom w:val="nil"/>
              <w:right w:val="nil"/>
            </w:tcBorders>
          </w:tcPr>
          <w:p w14:paraId="67CEC808" w14:textId="77777777" w:rsidR="00B21DB6" w:rsidRPr="00001A20" w:rsidRDefault="00B21DB6" w:rsidP="000D6FC8">
            <w:pPr>
              <w:rPr>
                <w:rFonts w:ascii="Times New Roman" w:hAnsi="Times New Roman" w:cs="Times New Roman"/>
                <w:szCs w:val="20"/>
                <w:lang w:val="en-US"/>
              </w:rPr>
            </w:pPr>
          </w:p>
        </w:tc>
        <w:tc>
          <w:tcPr>
            <w:tcW w:w="4296" w:type="pct"/>
            <w:gridSpan w:val="2"/>
            <w:tcBorders>
              <w:top w:val="nil"/>
              <w:left w:val="nil"/>
              <w:bottom w:val="nil"/>
              <w:right w:val="nil"/>
            </w:tcBorders>
          </w:tcPr>
          <w:p w14:paraId="69734505" w14:textId="759DA3BF" w:rsidR="00B21DB6" w:rsidRPr="00001A20" w:rsidRDefault="00B21DB6" w:rsidP="000D6FC8">
            <w:pPr>
              <w:pStyle w:val="Corpsdetexte"/>
              <w:spacing w:after="0"/>
              <w:rPr>
                <w:rFonts w:ascii="Times New Roman" w:hAnsi="Times New Roman" w:cs="Times New Roman"/>
                <w:color w:val="auto"/>
                <w:sz w:val="20"/>
                <w:szCs w:val="20"/>
                <w:lang w:val="en-US"/>
              </w:rPr>
            </w:pPr>
            <w:r w:rsidRPr="00001A20">
              <w:rPr>
                <w:rFonts w:ascii="Times New Roman" w:hAnsi="Times New Roman" w:cs="Times New Roman"/>
                <w:b/>
                <w:color w:val="auto"/>
                <w:sz w:val="20"/>
                <w:szCs w:val="20"/>
                <w:lang w:val="en-US"/>
              </w:rPr>
              <w:t>GRE:</w:t>
            </w:r>
            <w:r w:rsidRPr="00001A20">
              <w:rPr>
                <w:rFonts w:ascii="Times New Roman" w:hAnsi="Times New Roman" w:cs="Times New Roman"/>
                <w:color w:val="auto"/>
                <w:sz w:val="20"/>
                <w:szCs w:val="20"/>
                <w:lang w:val="en-US"/>
              </w:rPr>
              <w:t xml:space="preserve"> 168/170 (Quant) – 158/170 (Verb) – 4/6 (Writing)</w:t>
            </w:r>
          </w:p>
        </w:tc>
      </w:tr>
      <w:tr w:rsidR="00896AC3" w:rsidRPr="00001A20" w14:paraId="52178017" w14:textId="77777777" w:rsidTr="00732B58">
        <w:trPr>
          <w:trHeight w:val="158"/>
        </w:trPr>
        <w:tc>
          <w:tcPr>
            <w:tcW w:w="577" w:type="pct"/>
            <w:tcBorders>
              <w:top w:val="nil"/>
              <w:left w:val="nil"/>
              <w:bottom w:val="nil"/>
              <w:right w:val="nil"/>
            </w:tcBorders>
          </w:tcPr>
          <w:p w14:paraId="76CBFAD1" w14:textId="77777777" w:rsidR="000D6FC8" w:rsidRPr="00001A20" w:rsidRDefault="000D6FC8" w:rsidP="002224F2">
            <w:pPr>
              <w:pStyle w:val="Titre1"/>
              <w:spacing w:before="20"/>
              <w:rPr>
                <w:rFonts w:ascii="Times New Roman" w:hAnsi="Times New Roman" w:cs="Times New Roman"/>
                <w:color w:val="auto"/>
                <w:sz w:val="16"/>
                <w:szCs w:val="16"/>
                <w:lang w:val="en-US"/>
              </w:rPr>
            </w:pPr>
            <w:r w:rsidRPr="00001A20">
              <w:rPr>
                <w:rFonts w:ascii="Times New Roman" w:hAnsi="Times New Roman" w:cs="Times New Roman"/>
                <w:color w:val="auto"/>
                <w:sz w:val="16"/>
                <w:szCs w:val="16"/>
                <w:lang w:val="en-US"/>
              </w:rPr>
              <w:t>RANKINGS</w:t>
            </w:r>
          </w:p>
        </w:tc>
        <w:tc>
          <w:tcPr>
            <w:tcW w:w="127" w:type="pct"/>
            <w:tcBorders>
              <w:top w:val="nil"/>
              <w:left w:val="nil"/>
              <w:bottom w:val="nil"/>
              <w:right w:val="nil"/>
            </w:tcBorders>
          </w:tcPr>
          <w:p w14:paraId="0A6223D5" w14:textId="77777777" w:rsidR="000D6FC8" w:rsidRPr="00001A20" w:rsidRDefault="000D6FC8" w:rsidP="000D6FC8">
            <w:pPr>
              <w:rPr>
                <w:rFonts w:ascii="Times New Roman" w:hAnsi="Times New Roman" w:cs="Times New Roman"/>
                <w:szCs w:val="20"/>
                <w:lang w:val="en-US"/>
              </w:rPr>
            </w:pPr>
          </w:p>
        </w:tc>
        <w:tc>
          <w:tcPr>
            <w:tcW w:w="4296" w:type="pct"/>
            <w:gridSpan w:val="2"/>
            <w:tcBorders>
              <w:top w:val="nil"/>
              <w:left w:val="nil"/>
              <w:bottom w:val="nil"/>
              <w:right w:val="nil"/>
            </w:tcBorders>
          </w:tcPr>
          <w:p w14:paraId="72055840" w14:textId="77777777" w:rsidR="000D6FC8" w:rsidRPr="00001A20" w:rsidRDefault="000D6FC8" w:rsidP="00F04492">
            <w:pPr>
              <w:pStyle w:val="Corpsdetexte"/>
              <w:spacing w:after="160"/>
              <w:rPr>
                <w:rFonts w:ascii="Times New Roman" w:hAnsi="Times New Roman" w:cs="Times New Roman"/>
                <w:color w:val="auto"/>
                <w:sz w:val="20"/>
                <w:szCs w:val="20"/>
                <w:lang w:val="en-US"/>
              </w:rPr>
            </w:pPr>
            <w:r w:rsidRPr="00001A20">
              <w:rPr>
                <w:rFonts w:ascii="Times New Roman" w:hAnsi="Times New Roman" w:cs="Times New Roman"/>
                <w:b/>
                <w:color w:val="auto"/>
                <w:sz w:val="20"/>
                <w:szCs w:val="20"/>
                <w:lang w:val="en-US"/>
              </w:rPr>
              <w:t>NewbieContest.org – Online Hacking Challenges:</w:t>
            </w:r>
            <w:r w:rsidRPr="00001A20">
              <w:rPr>
                <w:rFonts w:ascii="Times New Roman" w:hAnsi="Times New Roman" w:cs="Times New Roman"/>
                <w:color w:val="auto"/>
                <w:sz w:val="20"/>
                <w:szCs w:val="20"/>
                <w:lang w:val="en-US"/>
              </w:rPr>
              <w:t xml:space="preserve"> ranked 192/41858 (Aug. 2016)</w:t>
            </w:r>
          </w:p>
        </w:tc>
      </w:tr>
      <w:tr w:rsidR="00896AC3" w:rsidRPr="00001A20" w14:paraId="6EF531AB" w14:textId="77777777" w:rsidTr="00732B58">
        <w:trPr>
          <w:trHeight w:val="79"/>
        </w:trPr>
        <w:tc>
          <w:tcPr>
            <w:tcW w:w="577" w:type="pct"/>
            <w:tcBorders>
              <w:top w:val="nil"/>
              <w:left w:val="nil"/>
              <w:bottom w:val="nil"/>
              <w:right w:val="nil"/>
            </w:tcBorders>
          </w:tcPr>
          <w:p w14:paraId="32BB0E50" w14:textId="61862ED4" w:rsidR="000D6FC8" w:rsidRPr="00001A20" w:rsidRDefault="000D6FC8" w:rsidP="00B476F2">
            <w:pPr>
              <w:pStyle w:val="Titre1"/>
              <w:tabs>
                <w:tab w:val="left" w:pos="304"/>
                <w:tab w:val="right" w:pos="1696"/>
              </w:tabs>
              <w:spacing w:before="20"/>
              <w:rPr>
                <w:rFonts w:ascii="Times New Roman" w:hAnsi="Times New Roman" w:cs="Times New Roman"/>
                <w:color w:val="auto"/>
                <w:sz w:val="16"/>
                <w:szCs w:val="16"/>
                <w:lang w:val="en-US"/>
              </w:rPr>
            </w:pPr>
            <w:r w:rsidRPr="00001A20">
              <w:rPr>
                <w:rFonts w:ascii="Times New Roman" w:hAnsi="Times New Roman" w:cs="Times New Roman"/>
                <w:color w:val="auto"/>
                <w:sz w:val="20"/>
                <w:szCs w:val="20"/>
                <w:lang w:val="en-US"/>
              </w:rPr>
              <w:tab/>
            </w:r>
            <w:r w:rsidR="00141CF3" w:rsidRPr="00001A20">
              <w:rPr>
                <w:rFonts w:ascii="Times New Roman" w:hAnsi="Times New Roman" w:cs="Times New Roman"/>
                <w:color w:val="auto"/>
                <w:sz w:val="16"/>
                <w:szCs w:val="16"/>
                <w:lang w:val="en-US"/>
              </w:rPr>
              <w:t>INTERESTS</w:t>
            </w:r>
          </w:p>
        </w:tc>
        <w:tc>
          <w:tcPr>
            <w:tcW w:w="127" w:type="pct"/>
            <w:tcBorders>
              <w:top w:val="nil"/>
              <w:left w:val="nil"/>
              <w:bottom w:val="nil"/>
              <w:right w:val="nil"/>
            </w:tcBorders>
          </w:tcPr>
          <w:p w14:paraId="4D20F0B9" w14:textId="77777777" w:rsidR="000D6FC8" w:rsidRPr="00001A20" w:rsidRDefault="000D6FC8" w:rsidP="000D6FC8">
            <w:pPr>
              <w:rPr>
                <w:rFonts w:ascii="Times New Roman" w:hAnsi="Times New Roman" w:cs="Times New Roman"/>
                <w:szCs w:val="20"/>
                <w:lang w:val="en-US"/>
              </w:rPr>
            </w:pPr>
          </w:p>
        </w:tc>
        <w:tc>
          <w:tcPr>
            <w:tcW w:w="4296" w:type="pct"/>
            <w:gridSpan w:val="2"/>
            <w:tcBorders>
              <w:top w:val="nil"/>
              <w:left w:val="nil"/>
              <w:bottom w:val="nil"/>
              <w:right w:val="nil"/>
            </w:tcBorders>
          </w:tcPr>
          <w:p w14:paraId="03BFC500" w14:textId="18790C7F" w:rsidR="000D6FC8" w:rsidRPr="00001A20" w:rsidRDefault="00027193" w:rsidP="00AD02B1">
            <w:pPr>
              <w:jc w:val="both"/>
              <w:rPr>
                <w:rFonts w:ascii="Times New Roman" w:hAnsi="Times New Roman" w:cs="Times New Roman"/>
                <w:szCs w:val="20"/>
                <w:lang w:val="en-US"/>
              </w:rPr>
            </w:pPr>
            <w:r>
              <w:rPr>
                <w:rFonts w:ascii="Times New Roman" w:hAnsi="Times New Roman" w:cs="Times New Roman"/>
                <w:szCs w:val="20"/>
                <w:lang w:val="en-US"/>
              </w:rPr>
              <w:t>I keep exploring the world, bringing with me the last algorithm book</w:t>
            </w:r>
            <w:r w:rsidR="002A7431" w:rsidRPr="002A7431">
              <w:rPr>
                <w:rFonts w:ascii="Times New Roman" w:hAnsi="Times New Roman" w:cs="Times New Roman"/>
                <w:szCs w:val="20"/>
                <w:lang w:val="en-US"/>
              </w:rPr>
              <w:t xml:space="preserve"> </w:t>
            </w:r>
            <w:r>
              <w:rPr>
                <w:rFonts w:ascii="Times New Roman" w:hAnsi="Times New Roman" w:cs="Times New Roman"/>
                <w:szCs w:val="20"/>
                <w:lang w:val="en-US"/>
              </w:rPr>
              <w:t>that caught my curiosity</w:t>
            </w:r>
            <w:r w:rsidR="00AD02B1">
              <w:rPr>
                <w:rFonts w:ascii="Times New Roman" w:hAnsi="Times New Roman" w:cs="Times New Roman"/>
                <w:szCs w:val="20"/>
                <w:lang w:val="en-US"/>
              </w:rPr>
              <w:t>.</w:t>
            </w:r>
            <w:r>
              <w:rPr>
                <w:rFonts w:ascii="Times New Roman" w:hAnsi="Times New Roman" w:cs="Times New Roman"/>
                <w:szCs w:val="20"/>
                <w:lang w:val="en-US"/>
              </w:rPr>
              <w:t xml:space="preserve"> </w:t>
            </w:r>
            <w:r w:rsidR="00132067">
              <w:rPr>
                <w:rFonts w:ascii="Times New Roman" w:hAnsi="Times New Roman" w:cs="Times New Roman"/>
                <w:szCs w:val="20"/>
                <w:lang w:val="en-US"/>
              </w:rPr>
              <w:t>Asia</w:t>
            </w:r>
            <w:r w:rsidR="00AF2180">
              <w:rPr>
                <w:rFonts w:ascii="Times New Roman" w:hAnsi="Times New Roman" w:cs="Times New Roman"/>
                <w:szCs w:val="20"/>
                <w:lang w:val="en-US"/>
              </w:rPr>
              <w:t xml:space="preserve"> is next on my list</w:t>
            </w:r>
            <w:r w:rsidR="00132067">
              <w:rPr>
                <w:rFonts w:ascii="Times New Roman" w:hAnsi="Times New Roman" w:cs="Times New Roman"/>
                <w:szCs w:val="20"/>
                <w:lang w:val="en-US"/>
              </w:rPr>
              <w:t>.</w:t>
            </w:r>
            <w:r w:rsidR="002A7431" w:rsidRPr="002A7431">
              <w:rPr>
                <w:rFonts w:ascii="Times New Roman" w:hAnsi="Times New Roman" w:cs="Times New Roman"/>
                <w:szCs w:val="20"/>
                <w:lang w:val="en-US"/>
              </w:rPr>
              <w:t xml:space="preserve"> </w:t>
            </w:r>
            <w:r w:rsidR="000828CF">
              <w:rPr>
                <w:rFonts w:ascii="Times New Roman" w:hAnsi="Times New Roman" w:cs="Times New Roman"/>
                <w:szCs w:val="20"/>
                <w:lang w:val="en-US"/>
              </w:rPr>
              <w:t xml:space="preserve">I love </w:t>
            </w:r>
            <w:r w:rsidR="00607A62">
              <w:rPr>
                <w:rFonts w:ascii="Times New Roman" w:hAnsi="Times New Roman" w:cs="Times New Roman"/>
                <w:szCs w:val="20"/>
                <w:lang w:val="en-US"/>
              </w:rPr>
              <w:t>pastries</w:t>
            </w:r>
            <w:r w:rsidR="000828CF">
              <w:rPr>
                <w:rFonts w:ascii="Times New Roman" w:hAnsi="Times New Roman" w:cs="Times New Roman"/>
                <w:szCs w:val="20"/>
                <w:lang w:val="en-US"/>
              </w:rPr>
              <w:t>,</w:t>
            </w:r>
            <w:r w:rsidR="002A7431" w:rsidRPr="002A7431">
              <w:rPr>
                <w:rFonts w:ascii="Times New Roman" w:hAnsi="Times New Roman" w:cs="Times New Roman"/>
                <w:szCs w:val="20"/>
                <w:lang w:val="en-US"/>
              </w:rPr>
              <w:t xml:space="preserve"> </w:t>
            </w:r>
            <w:r>
              <w:rPr>
                <w:rFonts w:ascii="Times New Roman" w:hAnsi="Times New Roman" w:cs="Times New Roman"/>
                <w:szCs w:val="20"/>
                <w:lang w:val="en-US"/>
              </w:rPr>
              <w:t xml:space="preserve">badminton, </w:t>
            </w:r>
            <w:r w:rsidR="000828CF">
              <w:rPr>
                <w:rFonts w:ascii="Times New Roman" w:hAnsi="Times New Roman" w:cs="Times New Roman"/>
                <w:szCs w:val="20"/>
                <w:lang w:val="en-US"/>
              </w:rPr>
              <w:t>hiking</w:t>
            </w:r>
            <w:r w:rsidR="002C2BB4">
              <w:rPr>
                <w:rFonts w:ascii="Times New Roman" w:hAnsi="Times New Roman" w:cs="Times New Roman"/>
                <w:szCs w:val="20"/>
                <w:lang w:val="en-US"/>
              </w:rPr>
              <w:t xml:space="preserve"> and biking</w:t>
            </w:r>
            <w:r w:rsidR="00AD02B1">
              <w:rPr>
                <w:rFonts w:ascii="Times New Roman" w:hAnsi="Times New Roman" w:cs="Times New Roman"/>
                <w:szCs w:val="20"/>
                <w:lang w:val="en-US"/>
              </w:rPr>
              <w:t xml:space="preserve">. </w:t>
            </w:r>
            <w:r>
              <w:rPr>
                <w:rFonts w:ascii="Times New Roman" w:hAnsi="Times New Roman" w:cs="Times New Roman"/>
                <w:szCs w:val="20"/>
                <w:lang w:val="en-US"/>
              </w:rPr>
              <w:t xml:space="preserve">I </w:t>
            </w:r>
            <w:r w:rsidR="00AD02B1">
              <w:rPr>
                <w:rFonts w:ascii="Times New Roman" w:hAnsi="Times New Roman" w:cs="Times New Roman"/>
                <w:szCs w:val="20"/>
                <w:lang w:val="en-US"/>
              </w:rPr>
              <w:t>am currently learning</w:t>
            </w:r>
            <w:r>
              <w:rPr>
                <w:rFonts w:ascii="Times New Roman" w:hAnsi="Times New Roman" w:cs="Times New Roman"/>
                <w:szCs w:val="20"/>
                <w:lang w:val="en-US"/>
              </w:rPr>
              <w:t xml:space="preserve"> the wonderful Go game</w:t>
            </w:r>
            <w:r w:rsidR="00132067">
              <w:rPr>
                <w:rFonts w:ascii="Times New Roman" w:hAnsi="Times New Roman" w:cs="Times New Roman"/>
                <w:szCs w:val="20"/>
                <w:lang w:val="en-US"/>
              </w:rPr>
              <w:t>!</w:t>
            </w:r>
          </w:p>
        </w:tc>
      </w:tr>
    </w:tbl>
    <w:p w14:paraId="0196227F" w14:textId="69C4361D" w:rsidR="00150825" w:rsidRPr="00001A20" w:rsidRDefault="00150825" w:rsidP="00C05E6E">
      <w:pPr>
        <w:tabs>
          <w:tab w:val="left" w:pos="3728"/>
        </w:tabs>
      </w:pPr>
    </w:p>
    <w:sectPr w:rsidR="00150825" w:rsidRPr="00001A20" w:rsidSect="000149A7">
      <w:footerReference w:type="default" r:id="rId10"/>
      <w:pgSz w:w="11909" w:h="16834" w:code="9"/>
      <w:pgMar w:top="454" w:right="720" w:bottom="227" w:left="720" w:header="28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C76FE" w14:textId="77777777" w:rsidR="002A7431" w:rsidRDefault="002A7431">
      <w:r>
        <w:separator/>
      </w:r>
    </w:p>
  </w:endnote>
  <w:endnote w:type="continuationSeparator" w:id="0">
    <w:p w14:paraId="6F30D023" w14:textId="77777777" w:rsidR="002A7431" w:rsidRDefault="002A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7B656" w14:textId="77777777" w:rsidR="002A7431" w:rsidRDefault="002A7431">
    <w:pPr>
      <w:pStyle w:val="Pieddepage"/>
    </w:pPr>
    <w:r>
      <w:fldChar w:fldCharType="begin"/>
    </w:r>
    <w:r>
      <w:instrText>Page</w:instrText>
    </w:r>
    <w:r>
      <w:fldChar w:fldCharType="separate"/>
    </w:r>
    <w:r w:rsidR="00187905">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2B144" w14:textId="77777777" w:rsidR="002A7431" w:rsidRDefault="002A7431">
      <w:r>
        <w:separator/>
      </w:r>
    </w:p>
  </w:footnote>
  <w:footnote w:type="continuationSeparator" w:id="0">
    <w:p w14:paraId="379CCE28" w14:textId="77777777" w:rsidR="002A7431" w:rsidRDefault="002A74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enumros2"/>
      <w:lvlText w:val="%1."/>
      <w:lvlJc w:val="left"/>
      <w:pPr>
        <w:tabs>
          <w:tab w:val="num" w:pos="720"/>
        </w:tabs>
        <w:ind w:left="720" w:hanging="360"/>
      </w:pPr>
    </w:lvl>
  </w:abstractNum>
  <w:abstractNum w:abstractNumId="4">
    <w:nsid w:val="FFFFFF80"/>
    <w:multiLevelType w:val="singleLevel"/>
    <w:tmpl w:val="EC00777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enumros"/>
      <w:lvlText w:val="%1."/>
      <w:lvlJc w:val="left"/>
      <w:pPr>
        <w:tabs>
          <w:tab w:val="num" w:pos="360"/>
        </w:tabs>
        <w:ind w:left="360" w:hanging="360"/>
      </w:pPr>
    </w:lvl>
  </w:abstractNum>
  <w:abstractNum w:abstractNumId="9">
    <w:nsid w:val="FFFFFF89"/>
    <w:multiLevelType w:val="singleLevel"/>
    <w:tmpl w:val="B3CC476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00A1CA8"/>
    <w:multiLevelType w:val="hybridMultilevel"/>
    <w:tmpl w:val="45A8B7CC"/>
    <w:lvl w:ilvl="0" w:tplc="A6C43F1C">
      <w:start w:val="1"/>
      <w:numFmt w:val="bullet"/>
      <w:lvlText w:val=""/>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11533E1"/>
    <w:multiLevelType w:val="hybridMultilevel"/>
    <w:tmpl w:val="FCD87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1D85E06"/>
    <w:multiLevelType w:val="hybridMultilevel"/>
    <w:tmpl w:val="937805E6"/>
    <w:lvl w:ilvl="0" w:tplc="245E89DE">
      <w:start w:val="1"/>
      <w:numFmt w:val="bullet"/>
      <w:lvlText w:val=""/>
      <w:lvlJc w:val="left"/>
      <w:pPr>
        <w:ind w:left="340" w:hanging="227"/>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AFD319E"/>
    <w:multiLevelType w:val="hybridMultilevel"/>
    <w:tmpl w:val="61A43F8A"/>
    <w:lvl w:ilvl="0" w:tplc="F8381FD0">
      <w:start w:val="1"/>
      <w:numFmt w:val="bullet"/>
      <w:lvlText w:val=""/>
      <w:lvlJc w:val="left"/>
      <w:pPr>
        <w:ind w:left="340" w:hanging="227"/>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3B12EFF"/>
    <w:multiLevelType w:val="hybridMultilevel"/>
    <w:tmpl w:val="5298F3BC"/>
    <w:lvl w:ilvl="0" w:tplc="672EE6AC">
      <w:start w:val="1"/>
      <w:numFmt w:val="bullet"/>
      <w:lvlText w:val=""/>
      <w:lvlJc w:val="left"/>
      <w:pPr>
        <w:ind w:left="340" w:hanging="227"/>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FF7E7C"/>
    <w:multiLevelType w:val="hybridMultilevel"/>
    <w:tmpl w:val="D4D8185A"/>
    <w:lvl w:ilvl="0" w:tplc="B492BA56">
      <w:start w:val="1"/>
      <w:numFmt w:val="bullet"/>
      <w:lvlText w:val=""/>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123066B"/>
    <w:multiLevelType w:val="hybridMultilevel"/>
    <w:tmpl w:val="A9CC7DFE"/>
    <w:lvl w:ilvl="0" w:tplc="1400B80E">
      <w:start w:val="1"/>
      <w:numFmt w:val="bullet"/>
      <w:lvlText w:val=""/>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2BF309C"/>
    <w:multiLevelType w:val="multilevel"/>
    <w:tmpl w:val="1F568A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9BF3281"/>
    <w:multiLevelType w:val="hybridMultilevel"/>
    <w:tmpl w:val="61FA3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AD15AC5"/>
    <w:multiLevelType w:val="hybridMultilevel"/>
    <w:tmpl w:val="12940C24"/>
    <w:lvl w:ilvl="0" w:tplc="DEEA7A8C">
      <w:start w:val="1"/>
      <w:numFmt w:val="bullet"/>
      <w:lvlText w:val=""/>
      <w:lvlJc w:val="left"/>
      <w:pPr>
        <w:ind w:left="340" w:hanging="227"/>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C4C11D4"/>
    <w:multiLevelType w:val="hybridMultilevel"/>
    <w:tmpl w:val="2D100304"/>
    <w:lvl w:ilvl="0" w:tplc="A6C43F1C">
      <w:start w:val="1"/>
      <w:numFmt w:val="bullet"/>
      <w:lvlText w:val=""/>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9F105AA"/>
    <w:multiLevelType w:val="hybridMultilevel"/>
    <w:tmpl w:val="B1129D8E"/>
    <w:lvl w:ilvl="0" w:tplc="E6722F70">
      <w:start w:val="1"/>
      <w:numFmt w:val="bullet"/>
      <w:lvlText w:val=""/>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F0862A7"/>
    <w:multiLevelType w:val="hybridMultilevel"/>
    <w:tmpl w:val="D5F46ACE"/>
    <w:lvl w:ilvl="0" w:tplc="A6C43F1C">
      <w:start w:val="1"/>
      <w:numFmt w:val="bullet"/>
      <w:lvlText w:val=""/>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0BB1796"/>
    <w:multiLevelType w:val="hybridMultilevel"/>
    <w:tmpl w:val="215412E4"/>
    <w:lvl w:ilvl="0" w:tplc="1C30B90E">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0FD6555"/>
    <w:multiLevelType w:val="hybridMultilevel"/>
    <w:tmpl w:val="82AA4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DF6BA9"/>
    <w:multiLevelType w:val="multilevel"/>
    <w:tmpl w:val="12EC397C"/>
    <w:lvl w:ilvl="0">
      <w:start w:val="1"/>
      <w:numFmt w:val="bullet"/>
      <w:lvlText w:val=""/>
      <w:lvlJc w:val="left"/>
      <w:pPr>
        <w:ind w:left="720" w:hanging="360"/>
      </w:pPr>
      <w:rPr>
        <w:rFonts w:ascii="Symbol" w:hAnsi="Symbol" w:hint="default"/>
        <w:color w:val="auto"/>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4C146D3B"/>
    <w:multiLevelType w:val="hybridMultilevel"/>
    <w:tmpl w:val="7806D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C3A1944"/>
    <w:multiLevelType w:val="hybridMultilevel"/>
    <w:tmpl w:val="5870380C"/>
    <w:lvl w:ilvl="0" w:tplc="7474241C">
      <w:start w:val="1"/>
      <w:numFmt w:val="bullet"/>
      <w:lvlText w:val=""/>
      <w:lvlJc w:val="left"/>
      <w:pPr>
        <w:ind w:left="340" w:hanging="227"/>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B924EE"/>
    <w:multiLevelType w:val="hybridMultilevel"/>
    <w:tmpl w:val="DFE29884"/>
    <w:lvl w:ilvl="0" w:tplc="1C30B90E">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8C83681"/>
    <w:multiLevelType w:val="multilevel"/>
    <w:tmpl w:val="7806DB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596E2731"/>
    <w:multiLevelType w:val="hybridMultilevel"/>
    <w:tmpl w:val="8146F79C"/>
    <w:lvl w:ilvl="0" w:tplc="1C30B90E">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7A6CE0"/>
    <w:multiLevelType w:val="hybridMultilevel"/>
    <w:tmpl w:val="12EC397C"/>
    <w:lvl w:ilvl="0" w:tplc="A6C43F1C">
      <w:start w:val="1"/>
      <w:numFmt w:val="bullet"/>
      <w:lvlText w:val=""/>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E9E167C"/>
    <w:multiLevelType w:val="multilevel"/>
    <w:tmpl w:val="A9CC7DFE"/>
    <w:lvl w:ilvl="0">
      <w:start w:val="1"/>
      <w:numFmt w:val="bullet"/>
      <w:lvlText w:val=""/>
      <w:lvlJc w:val="left"/>
      <w:pPr>
        <w:ind w:left="720" w:hanging="360"/>
      </w:pPr>
      <w:rPr>
        <w:rFonts w:ascii="Symbol" w:hAnsi="Symbol" w:hint="default"/>
        <w:color w:val="auto"/>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5F1914F7"/>
    <w:multiLevelType w:val="multilevel"/>
    <w:tmpl w:val="DFE29884"/>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1455EEA"/>
    <w:multiLevelType w:val="hybridMultilevel"/>
    <w:tmpl w:val="274E253C"/>
    <w:lvl w:ilvl="0" w:tplc="7CD69C12">
      <w:start w:val="1"/>
      <w:numFmt w:val="bullet"/>
      <w:lvlText w:val=""/>
      <w:lvlJc w:val="left"/>
      <w:pPr>
        <w:ind w:left="340" w:hanging="227"/>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23B2CED"/>
    <w:multiLevelType w:val="multilevel"/>
    <w:tmpl w:val="DFE29884"/>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4B65CBA"/>
    <w:multiLevelType w:val="hybridMultilevel"/>
    <w:tmpl w:val="5F080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62273A4"/>
    <w:multiLevelType w:val="multilevel"/>
    <w:tmpl w:val="DD44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74C18BA"/>
    <w:multiLevelType w:val="multilevel"/>
    <w:tmpl w:val="75BE906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67876195"/>
    <w:multiLevelType w:val="multilevel"/>
    <w:tmpl w:val="D4D8185A"/>
    <w:lvl w:ilvl="0">
      <w:start w:val="1"/>
      <w:numFmt w:val="bullet"/>
      <w:lvlText w:val=""/>
      <w:lvlJc w:val="left"/>
      <w:pPr>
        <w:ind w:left="720" w:hanging="360"/>
      </w:pPr>
      <w:rPr>
        <w:rFonts w:ascii="Symbol" w:hAnsi="Symbol" w:hint="default"/>
        <w:color w:val="auto"/>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nsid w:val="6D2E45F5"/>
    <w:multiLevelType w:val="multilevel"/>
    <w:tmpl w:val="215412E4"/>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nsid w:val="6DE06CA0"/>
    <w:multiLevelType w:val="multilevel"/>
    <w:tmpl w:val="FCD877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nsid w:val="70C46F26"/>
    <w:multiLevelType w:val="hybridMultilevel"/>
    <w:tmpl w:val="3134E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11B614B"/>
    <w:multiLevelType w:val="hybridMultilevel"/>
    <w:tmpl w:val="C242E6BC"/>
    <w:lvl w:ilvl="0" w:tplc="6E88D9D4">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83E3F12"/>
    <w:multiLevelType w:val="multilevel"/>
    <w:tmpl w:val="DFE29884"/>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nsid w:val="78CB6316"/>
    <w:multiLevelType w:val="hybridMultilevel"/>
    <w:tmpl w:val="18C6A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AE86234"/>
    <w:multiLevelType w:val="hybridMultilevel"/>
    <w:tmpl w:val="71EE26C0"/>
    <w:lvl w:ilvl="0" w:tplc="E4FAFF1E">
      <w:start w:val="1"/>
      <w:numFmt w:val="bullet"/>
      <w:lvlText w:val=""/>
      <w:lvlJc w:val="left"/>
      <w:pPr>
        <w:ind w:left="340" w:hanging="227"/>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B7A50D3"/>
    <w:multiLevelType w:val="hybridMultilevel"/>
    <w:tmpl w:val="828256BA"/>
    <w:lvl w:ilvl="0" w:tplc="E4FAFF1E">
      <w:start w:val="1"/>
      <w:numFmt w:val="bullet"/>
      <w:lvlText w:val=""/>
      <w:lvlJc w:val="left"/>
      <w:pPr>
        <w:ind w:left="340" w:hanging="227"/>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18"/>
  </w:num>
  <w:num w:numId="13">
    <w:abstractNumId w:val="24"/>
  </w:num>
  <w:num w:numId="14">
    <w:abstractNumId w:val="43"/>
  </w:num>
  <w:num w:numId="15">
    <w:abstractNumId w:val="45"/>
  </w:num>
  <w:num w:numId="16">
    <w:abstractNumId w:val="42"/>
  </w:num>
  <w:num w:numId="17">
    <w:abstractNumId w:val="16"/>
  </w:num>
  <w:num w:numId="18">
    <w:abstractNumId w:val="31"/>
  </w:num>
  <w:num w:numId="19">
    <w:abstractNumId w:val="17"/>
  </w:num>
  <w:num w:numId="20">
    <w:abstractNumId w:val="20"/>
  </w:num>
  <w:num w:numId="21">
    <w:abstractNumId w:val="22"/>
  </w:num>
  <w:num w:numId="22">
    <w:abstractNumId w:val="37"/>
  </w:num>
  <w:num w:numId="23">
    <w:abstractNumId w:val="23"/>
  </w:num>
  <w:num w:numId="24">
    <w:abstractNumId w:val="30"/>
  </w:num>
  <w:num w:numId="25">
    <w:abstractNumId w:val="28"/>
  </w:num>
  <w:num w:numId="26">
    <w:abstractNumId w:val="15"/>
  </w:num>
  <w:num w:numId="27">
    <w:abstractNumId w:val="26"/>
  </w:num>
  <w:num w:numId="28">
    <w:abstractNumId w:val="29"/>
  </w:num>
  <w:num w:numId="29">
    <w:abstractNumId w:val="21"/>
  </w:num>
  <w:num w:numId="30">
    <w:abstractNumId w:val="10"/>
  </w:num>
  <w:num w:numId="31">
    <w:abstractNumId w:val="38"/>
  </w:num>
  <w:num w:numId="32">
    <w:abstractNumId w:val="11"/>
  </w:num>
  <w:num w:numId="33">
    <w:abstractNumId w:val="25"/>
  </w:num>
  <w:num w:numId="34">
    <w:abstractNumId w:val="12"/>
  </w:num>
  <w:num w:numId="35">
    <w:abstractNumId w:val="32"/>
  </w:num>
  <w:num w:numId="36">
    <w:abstractNumId w:val="27"/>
  </w:num>
  <w:num w:numId="37">
    <w:abstractNumId w:val="41"/>
  </w:num>
  <w:num w:numId="38">
    <w:abstractNumId w:val="14"/>
  </w:num>
  <w:num w:numId="39">
    <w:abstractNumId w:val="44"/>
  </w:num>
  <w:num w:numId="40">
    <w:abstractNumId w:val="39"/>
  </w:num>
  <w:num w:numId="41">
    <w:abstractNumId w:val="34"/>
  </w:num>
  <w:num w:numId="42">
    <w:abstractNumId w:val="35"/>
  </w:num>
  <w:num w:numId="43">
    <w:abstractNumId w:val="19"/>
  </w:num>
  <w:num w:numId="44">
    <w:abstractNumId w:val="33"/>
  </w:num>
  <w:num w:numId="45">
    <w:abstractNumId w:val="13"/>
  </w:num>
  <w:num w:numId="46">
    <w:abstractNumId w:val="40"/>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D2F0C"/>
    <w:rsid w:val="00001A20"/>
    <w:rsid w:val="000022F9"/>
    <w:rsid w:val="00002D70"/>
    <w:rsid w:val="000042AF"/>
    <w:rsid w:val="00011551"/>
    <w:rsid w:val="0001208C"/>
    <w:rsid w:val="000123B6"/>
    <w:rsid w:val="00013957"/>
    <w:rsid w:val="00014130"/>
    <w:rsid w:val="000146FF"/>
    <w:rsid w:val="000147B7"/>
    <w:rsid w:val="000149A7"/>
    <w:rsid w:val="00017353"/>
    <w:rsid w:val="00020BC8"/>
    <w:rsid w:val="00021171"/>
    <w:rsid w:val="00026283"/>
    <w:rsid w:val="00026E7E"/>
    <w:rsid w:val="00027130"/>
    <w:rsid w:val="00027193"/>
    <w:rsid w:val="000317DE"/>
    <w:rsid w:val="000329EC"/>
    <w:rsid w:val="0003460E"/>
    <w:rsid w:val="000364C1"/>
    <w:rsid w:val="00036E50"/>
    <w:rsid w:val="000423D0"/>
    <w:rsid w:val="000432CE"/>
    <w:rsid w:val="000444E7"/>
    <w:rsid w:val="00047AEC"/>
    <w:rsid w:val="0005010E"/>
    <w:rsid w:val="00051AF2"/>
    <w:rsid w:val="0005202E"/>
    <w:rsid w:val="00053B1C"/>
    <w:rsid w:val="00056267"/>
    <w:rsid w:val="00060665"/>
    <w:rsid w:val="00062929"/>
    <w:rsid w:val="00062A2D"/>
    <w:rsid w:val="000630BE"/>
    <w:rsid w:val="00063892"/>
    <w:rsid w:val="000644D3"/>
    <w:rsid w:val="00064560"/>
    <w:rsid w:val="0006633A"/>
    <w:rsid w:val="00066DF2"/>
    <w:rsid w:val="000702D3"/>
    <w:rsid w:val="00071BE6"/>
    <w:rsid w:val="00074005"/>
    <w:rsid w:val="0007695A"/>
    <w:rsid w:val="00081105"/>
    <w:rsid w:val="00082489"/>
    <w:rsid w:val="000828CF"/>
    <w:rsid w:val="000828DF"/>
    <w:rsid w:val="00083862"/>
    <w:rsid w:val="000850EC"/>
    <w:rsid w:val="000873CA"/>
    <w:rsid w:val="000916E9"/>
    <w:rsid w:val="00091EF2"/>
    <w:rsid w:val="000949E1"/>
    <w:rsid w:val="00094C5C"/>
    <w:rsid w:val="000953D9"/>
    <w:rsid w:val="000963DF"/>
    <w:rsid w:val="00096F4D"/>
    <w:rsid w:val="000972C9"/>
    <w:rsid w:val="000A0407"/>
    <w:rsid w:val="000A040A"/>
    <w:rsid w:val="000A510D"/>
    <w:rsid w:val="000A5B3D"/>
    <w:rsid w:val="000A5B58"/>
    <w:rsid w:val="000A5BEC"/>
    <w:rsid w:val="000A7BCC"/>
    <w:rsid w:val="000B79FB"/>
    <w:rsid w:val="000C34C4"/>
    <w:rsid w:val="000C74EB"/>
    <w:rsid w:val="000D5AA7"/>
    <w:rsid w:val="000D64CE"/>
    <w:rsid w:val="000D6FC8"/>
    <w:rsid w:val="000E0E1A"/>
    <w:rsid w:val="000E176C"/>
    <w:rsid w:val="000E1D74"/>
    <w:rsid w:val="000E29A5"/>
    <w:rsid w:val="000E2B69"/>
    <w:rsid w:val="000E3AA0"/>
    <w:rsid w:val="000E43B8"/>
    <w:rsid w:val="000F60F6"/>
    <w:rsid w:val="00102058"/>
    <w:rsid w:val="001032FB"/>
    <w:rsid w:val="00104186"/>
    <w:rsid w:val="0010495C"/>
    <w:rsid w:val="00105545"/>
    <w:rsid w:val="00111CD3"/>
    <w:rsid w:val="0011232D"/>
    <w:rsid w:val="00112726"/>
    <w:rsid w:val="001156A9"/>
    <w:rsid w:val="00120021"/>
    <w:rsid w:val="00120394"/>
    <w:rsid w:val="0012426E"/>
    <w:rsid w:val="00125648"/>
    <w:rsid w:val="00126FA4"/>
    <w:rsid w:val="001311ED"/>
    <w:rsid w:val="00132067"/>
    <w:rsid w:val="00133C94"/>
    <w:rsid w:val="00136220"/>
    <w:rsid w:val="001402D2"/>
    <w:rsid w:val="00141CF3"/>
    <w:rsid w:val="00142EBF"/>
    <w:rsid w:val="00143E41"/>
    <w:rsid w:val="00144341"/>
    <w:rsid w:val="00145009"/>
    <w:rsid w:val="001458C0"/>
    <w:rsid w:val="001465FF"/>
    <w:rsid w:val="001502EE"/>
    <w:rsid w:val="00150825"/>
    <w:rsid w:val="00153460"/>
    <w:rsid w:val="00155315"/>
    <w:rsid w:val="0016220B"/>
    <w:rsid w:val="00171295"/>
    <w:rsid w:val="0017368A"/>
    <w:rsid w:val="00174BDD"/>
    <w:rsid w:val="00182E9D"/>
    <w:rsid w:val="00185020"/>
    <w:rsid w:val="0018507A"/>
    <w:rsid w:val="001853BB"/>
    <w:rsid w:val="001859FD"/>
    <w:rsid w:val="00187905"/>
    <w:rsid w:val="001907A7"/>
    <w:rsid w:val="001907D3"/>
    <w:rsid w:val="001914F9"/>
    <w:rsid w:val="00191967"/>
    <w:rsid w:val="00191F7E"/>
    <w:rsid w:val="00193866"/>
    <w:rsid w:val="0019446C"/>
    <w:rsid w:val="001A002C"/>
    <w:rsid w:val="001A032D"/>
    <w:rsid w:val="001A0654"/>
    <w:rsid w:val="001A24C0"/>
    <w:rsid w:val="001A2B72"/>
    <w:rsid w:val="001A4528"/>
    <w:rsid w:val="001A4E7A"/>
    <w:rsid w:val="001A67F6"/>
    <w:rsid w:val="001A7D03"/>
    <w:rsid w:val="001B030C"/>
    <w:rsid w:val="001B0C0A"/>
    <w:rsid w:val="001B126E"/>
    <w:rsid w:val="001B2497"/>
    <w:rsid w:val="001B2F58"/>
    <w:rsid w:val="001B3F97"/>
    <w:rsid w:val="001B6415"/>
    <w:rsid w:val="001B77A8"/>
    <w:rsid w:val="001B7C0D"/>
    <w:rsid w:val="001C0DB9"/>
    <w:rsid w:val="001C1C5A"/>
    <w:rsid w:val="001C7C5A"/>
    <w:rsid w:val="001D1472"/>
    <w:rsid w:val="001D1794"/>
    <w:rsid w:val="001D26D8"/>
    <w:rsid w:val="001D55AF"/>
    <w:rsid w:val="001E0C6D"/>
    <w:rsid w:val="001E57A8"/>
    <w:rsid w:val="001E5A6F"/>
    <w:rsid w:val="001F0A1D"/>
    <w:rsid w:val="001F41C1"/>
    <w:rsid w:val="001F4242"/>
    <w:rsid w:val="001F6EEA"/>
    <w:rsid w:val="001F6FFC"/>
    <w:rsid w:val="00200AFD"/>
    <w:rsid w:val="0020335D"/>
    <w:rsid w:val="00207019"/>
    <w:rsid w:val="00207E03"/>
    <w:rsid w:val="0021042A"/>
    <w:rsid w:val="002126DF"/>
    <w:rsid w:val="002165F4"/>
    <w:rsid w:val="00217346"/>
    <w:rsid w:val="002224F2"/>
    <w:rsid w:val="00224122"/>
    <w:rsid w:val="00224493"/>
    <w:rsid w:val="002315C0"/>
    <w:rsid w:val="00231826"/>
    <w:rsid w:val="00231F8C"/>
    <w:rsid w:val="00233965"/>
    <w:rsid w:val="00236199"/>
    <w:rsid w:val="0024038E"/>
    <w:rsid w:val="002419E7"/>
    <w:rsid w:val="00246304"/>
    <w:rsid w:val="00254E81"/>
    <w:rsid w:val="00255445"/>
    <w:rsid w:val="00256CC4"/>
    <w:rsid w:val="00257C90"/>
    <w:rsid w:val="0026035C"/>
    <w:rsid w:val="00260FF9"/>
    <w:rsid w:val="00262CD0"/>
    <w:rsid w:val="00264BCC"/>
    <w:rsid w:val="002653DE"/>
    <w:rsid w:val="002667B9"/>
    <w:rsid w:val="002706FB"/>
    <w:rsid w:val="00270B0D"/>
    <w:rsid w:val="00271B76"/>
    <w:rsid w:val="002767B8"/>
    <w:rsid w:val="002837CA"/>
    <w:rsid w:val="00283A8D"/>
    <w:rsid w:val="002848B1"/>
    <w:rsid w:val="002860DD"/>
    <w:rsid w:val="0028749F"/>
    <w:rsid w:val="00293970"/>
    <w:rsid w:val="0029696C"/>
    <w:rsid w:val="00296E5E"/>
    <w:rsid w:val="00297E9B"/>
    <w:rsid w:val="002A09F1"/>
    <w:rsid w:val="002A726C"/>
    <w:rsid w:val="002A7431"/>
    <w:rsid w:val="002A78F1"/>
    <w:rsid w:val="002B0BC9"/>
    <w:rsid w:val="002B10E0"/>
    <w:rsid w:val="002B1DAC"/>
    <w:rsid w:val="002B314B"/>
    <w:rsid w:val="002B38DC"/>
    <w:rsid w:val="002B3DEB"/>
    <w:rsid w:val="002B4935"/>
    <w:rsid w:val="002C10B0"/>
    <w:rsid w:val="002C18C3"/>
    <w:rsid w:val="002C2677"/>
    <w:rsid w:val="002C2BB4"/>
    <w:rsid w:val="002C3D8A"/>
    <w:rsid w:val="002C6A2D"/>
    <w:rsid w:val="002C6CB5"/>
    <w:rsid w:val="002C6D30"/>
    <w:rsid w:val="002C6D49"/>
    <w:rsid w:val="002C7122"/>
    <w:rsid w:val="002C7D15"/>
    <w:rsid w:val="002C7E01"/>
    <w:rsid w:val="002D3C4B"/>
    <w:rsid w:val="002D550B"/>
    <w:rsid w:val="002D7CD2"/>
    <w:rsid w:val="002E1204"/>
    <w:rsid w:val="002E360C"/>
    <w:rsid w:val="002E5977"/>
    <w:rsid w:val="002F1623"/>
    <w:rsid w:val="002F5779"/>
    <w:rsid w:val="002F5AD5"/>
    <w:rsid w:val="002F7EB4"/>
    <w:rsid w:val="00303537"/>
    <w:rsid w:val="00304951"/>
    <w:rsid w:val="003117B0"/>
    <w:rsid w:val="00312A96"/>
    <w:rsid w:val="00315901"/>
    <w:rsid w:val="00320E99"/>
    <w:rsid w:val="003227E9"/>
    <w:rsid w:val="00324157"/>
    <w:rsid w:val="00326002"/>
    <w:rsid w:val="00326E25"/>
    <w:rsid w:val="00327674"/>
    <w:rsid w:val="003359BC"/>
    <w:rsid w:val="0033700D"/>
    <w:rsid w:val="003418E3"/>
    <w:rsid w:val="00343350"/>
    <w:rsid w:val="00343452"/>
    <w:rsid w:val="00345303"/>
    <w:rsid w:val="003465AE"/>
    <w:rsid w:val="00346D12"/>
    <w:rsid w:val="00350FC1"/>
    <w:rsid w:val="003523D0"/>
    <w:rsid w:val="003526DE"/>
    <w:rsid w:val="00360275"/>
    <w:rsid w:val="00361058"/>
    <w:rsid w:val="0036230C"/>
    <w:rsid w:val="003649B0"/>
    <w:rsid w:val="00375E01"/>
    <w:rsid w:val="00380FBA"/>
    <w:rsid w:val="003841A7"/>
    <w:rsid w:val="003847D8"/>
    <w:rsid w:val="00385046"/>
    <w:rsid w:val="00385B45"/>
    <w:rsid w:val="0039165E"/>
    <w:rsid w:val="00392694"/>
    <w:rsid w:val="00392D9A"/>
    <w:rsid w:val="00393767"/>
    <w:rsid w:val="00394DB4"/>
    <w:rsid w:val="00396B91"/>
    <w:rsid w:val="003A0373"/>
    <w:rsid w:val="003A1EBE"/>
    <w:rsid w:val="003A2AC1"/>
    <w:rsid w:val="003A47F0"/>
    <w:rsid w:val="003A4AFF"/>
    <w:rsid w:val="003A4B7A"/>
    <w:rsid w:val="003A62E9"/>
    <w:rsid w:val="003A653B"/>
    <w:rsid w:val="003B0726"/>
    <w:rsid w:val="003B34B2"/>
    <w:rsid w:val="003B3FD2"/>
    <w:rsid w:val="003B50ED"/>
    <w:rsid w:val="003B545B"/>
    <w:rsid w:val="003B5A8A"/>
    <w:rsid w:val="003B6405"/>
    <w:rsid w:val="003B77D0"/>
    <w:rsid w:val="003C1F58"/>
    <w:rsid w:val="003C24C0"/>
    <w:rsid w:val="003C7E32"/>
    <w:rsid w:val="003D138F"/>
    <w:rsid w:val="003D22AA"/>
    <w:rsid w:val="003D2B33"/>
    <w:rsid w:val="003D37BD"/>
    <w:rsid w:val="003D4546"/>
    <w:rsid w:val="003D45C0"/>
    <w:rsid w:val="003D4E2A"/>
    <w:rsid w:val="003D6130"/>
    <w:rsid w:val="003D7180"/>
    <w:rsid w:val="003E0282"/>
    <w:rsid w:val="003E2001"/>
    <w:rsid w:val="003E26FE"/>
    <w:rsid w:val="003E4C32"/>
    <w:rsid w:val="003E4E63"/>
    <w:rsid w:val="003E5049"/>
    <w:rsid w:val="003E575E"/>
    <w:rsid w:val="003E5854"/>
    <w:rsid w:val="003F0859"/>
    <w:rsid w:val="003F0B8D"/>
    <w:rsid w:val="003F17CE"/>
    <w:rsid w:val="003F189B"/>
    <w:rsid w:val="003F27AC"/>
    <w:rsid w:val="003F3195"/>
    <w:rsid w:val="003F5D36"/>
    <w:rsid w:val="0040270D"/>
    <w:rsid w:val="0040470E"/>
    <w:rsid w:val="00404E74"/>
    <w:rsid w:val="004056F4"/>
    <w:rsid w:val="004061BF"/>
    <w:rsid w:val="00407597"/>
    <w:rsid w:val="00407D35"/>
    <w:rsid w:val="004104FD"/>
    <w:rsid w:val="004160CA"/>
    <w:rsid w:val="00416290"/>
    <w:rsid w:val="0042168C"/>
    <w:rsid w:val="00421C8F"/>
    <w:rsid w:val="00422D56"/>
    <w:rsid w:val="00424BA5"/>
    <w:rsid w:val="00426421"/>
    <w:rsid w:val="004275BA"/>
    <w:rsid w:val="004332EC"/>
    <w:rsid w:val="00433B9D"/>
    <w:rsid w:val="0043404D"/>
    <w:rsid w:val="00434BE1"/>
    <w:rsid w:val="004361F2"/>
    <w:rsid w:val="004367EE"/>
    <w:rsid w:val="00436825"/>
    <w:rsid w:val="0043788C"/>
    <w:rsid w:val="00441468"/>
    <w:rsid w:val="00453854"/>
    <w:rsid w:val="00454B0D"/>
    <w:rsid w:val="00457E9A"/>
    <w:rsid w:val="00460223"/>
    <w:rsid w:val="0046056E"/>
    <w:rsid w:val="00460E86"/>
    <w:rsid w:val="00461C79"/>
    <w:rsid w:val="00463F4E"/>
    <w:rsid w:val="0046690D"/>
    <w:rsid w:val="00466D7E"/>
    <w:rsid w:val="0046758B"/>
    <w:rsid w:val="0047187B"/>
    <w:rsid w:val="00473A37"/>
    <w:rsid w:val="00474710"/>
    <w:rsid w:val="00477F63"/>
    <w:rsid w:val="00480D20"/>
    <w:rsid w:val="004820A6"/>
    <w:rsid w:val="00485015"/>
    <w:rsid w:val="004857BF"/>
    <w:rsid w:val="0048597B"/>
    <w:rsid w:val="00486C8F"/>
    <w:rsid w:val="00486DA4"/>
    <w:rsid w:val="00490A02"/>
    <w:rsid w:val="00492F89"/>
    <w:rsid w:val="00495BE3"/>
    <w:rsid w:val="00496347"/>
    <w:rsid w:val="00497051"/>
    <w:rsid w:val="004974AE"/>
    <w:rsid w:val="004A03E8"/>
    <w:rsid w:val="004A1947"/>
    <w:rsid w:val="004A4786"/>
    <w:rsid w:val="004A5BC7"/>
    <w:rsid w:val="004A6BA5"/>
    <w:rsid w:val="004A7518"/>
    <w:rsid w:val="004A7F98"/>
    <w:rsid w:val="004B34D3"/>
    <w:rsid w:val="004B4514"/>
    <w:rsid w:val="004B4CEA"/>
    <w:rsid w:val="004D02D8"/>
    <w:rsid w:val="004D1AEF"/>
    <w:rsid w:val="004D2643"/>
    <w:rsid w:val="004D5C9E"/>
    <w:rsid w:val="004D6173"/>
    <w:rsid w:val="004D665A"/>
    <w:rsid w:val="004D6754"/>
    <w:rsid w:val="004D6824"/>
    <w:rsid w:val="004D7BEF"/>
    <w:rsid w:val="004E04E1"/>
    <w:rsid w:val="004E2C9F"/>
    <w:rsid w:val="004E6677"/>
    <w:rsid w:val="004F041E"/>
    <w:rsid w:val="004F3A90"/>
    <w:rsid w:val="004F6471"/>
    <w:rsid w:val="00500457"/>
    <w:rsid w:val="0050341B"/>
    <w:rsid w:val="00504545"/>
    <w:rsid w:val="00505CE6"/>
    <w:rsid w:val="00505F91"/>
    <w:rsid w:val="00507483"/>
    <w:rsid w:val="00511156"/>
    <w:rsid w:val="005118D6"/>
    <w:rsid w:val="005151FE"/>
    <w:rsid w:val="00520962"/>
    <w:rsid w:val="0052242F"/>
    <w:rsid w:val="0052397A"/>
    <w:rsid w:val="005255B9"/>
    <w:rsid w:val="005271F4"/>
    <w:rsid w:val="005277C5"/>
    <w:rsid w:val="00530485"/>
    <w:rsid w:val="005348F4"/>
    <w:rsid w:val="00535DE3"/>
    <w:rsid w:val="0053703E"/>
    <w:rsid w:val="00541F9C"/>
    <w:rsid w:val="00542732"/>
    <w:rsid w:val="005432DD"/>
    <w:rsid w:val="00543629"/>
    <w:rsid w:val="00543810"/>
    <w:rsid w:val="005466EE"/>
    <w:rsid w:val="00547440"/>
    <w:rsid w:val="00547D61"/>
    <w:rsid w:val="005500D9"/>
    <w:rsid w:val="005533C4"/>
    <w:rsid w:val="0055429F"/>
    <w:rsid w:val="00555A37"/>
    <w:rsid w:val="00560132"/>
    <w:rsid w:val="00562E5C"/>
    <w:rsid w:val="005644AB"/>
    <w:rsid w:val="00564AB6"/>
    <w:rsid w:val="005658C4"/>
    <w:rsid w:val="005672E3"/>
    <w:rsid w:val="00567580"/>
    <w:rsid w:val="00570BEA"/>
    <w:rsid w:val="00570F42"/>
    <w:rsid w:val="0057318B"/>
    <w:rsid w:val="00573843"/>
    <w:rsid w:val="00573A7C"/>
    <w:rsid w:val="00574FD7"/>
    <w:rsid w:val="005752A3"/>
    <w:rsid w:val="00576174"/>
    <w:rsid w:val="00580A2F"/>
    <w:rsid w:val="00581D72"/>
    <w:rsid w:val="00592ADC"/>
    <w:rsid w:val="00592BF4"/>
    <w:rsid w:val="00595644"/>
    <w:rsid w:val="0059789A"/>
    <w:rsid w:val="005A1819"/>
    <w:rsid w:val="005A3ADE"/>
    <w:rsid w:val="005A60E2"/>
    <w:rsid w:val="005B20B9"/>
    <w:rsid w:val="005B3522"/>
    <w:rsid w:val="005B444A"/>
    <w:rsid w:val="005B4C36"/>
    <w:rsid w:val="005B647C"/>
    <w:rsid w:val="005C0818"/>
    <w:rsid w:val="005C0EBA"/>
    <w:rsid w:val="005C0F67"/>
    <w:rsid w:val="005C17B3"/>
    <w:rsid w:val="005C381A"/>
    <w:rsid w:val="005C4C55"/>
    <w:rsid w:val="005C4D1A"/>
    <w:rsid w:val="005C4ED1"/>
    <w:rsid w:val="005C5058"/>
    <w:rsid w:val="005C52CA"/>
    <w:rsid w:val="005C5A28"/>
    <w:rsid w:val="005C7E2B"/>
    <w:rsid w:val="005D1848"/>
    <w:rsid w:val="005D46A6"/>
    <w:rsid w:val="005D77DA"/>
    <w:rsid w:val="005D7D64"/>
    <w:rsid w:val="005E04EB"/>
    <w:rsid w:val="005E720E"/>
    <w:rsid w:val="005F1FBE"/>
    <w:rsid w:val="005F3297"/>
    <w:rsid w:val="005F3A68"/>
    <w:rsid w:val="005F4A0C"/>
    <w:rsid w:val="005F6514"/>
    <w:rsid w:val="005F73A9"/>
    <w:rsid w:val="006002BA"/>
    <w:rsid w:val="00601A0D"/>
    <w:rsid w:val="0060338E"/>
    <w:rsid w:val="00607A62"/>
    <w:rsid w:val="00607C3C"/>
    <w:rsid w:val="00610F27"/>
    <w:rsid w:val="006113BF"/>
    <w:rsid w:val="006119BD"/>
    <w:rsid w:val="006126EB"/>
    <w:rsid w:val="00614051"/>
    <w:rsid w:val="00620495"/>
    <w:rsid w:val="00620600"/>
    <w:rsid w:val="006212C2"/>
    <w:rsid w:val="00623A84"/>
    <w:rsid w:val="0062539F"/>
    <w:rsid w:val="006258FB"/>
    <w:rsid w:val="00627B3E"/>
    <w:rsid w:val="006348B0"/>
    <w:rsid w:val="006365DA"/>
    <w:rsid w:val="006379CC"/>
    <w:rsid w:val="00640441"/>
    <w:rsid w:val="0064248C"/>
    <w:rsid w:val="0064283C"/>
    <w:rsid w:val="0064378E"/>
    <w:rsid w:val="006449C1"/>
    <w:rsid w:val="00645F12"/>
    <w:rsid w:val="0065164F"/>
    <w:rsid w:val="00651FCC"/>
    <w:rsid w:val="00656DF4"/>
    <w:rsid w:val="00660E7B"/>
    <w:rsid w:val="00663622"/>
    <w:rsid w:val="00663958"/>
    <w:rsid w:val="00664031"/>
    <w:rsid w:val="0066415A"/>
    <w:rsid w:val="0066577C"/>
    <w:rsid w:val="00665F75"/>
    <w:rsid w:val="006727CB"/>
    <w:rsid w:val="0067503B"/>
    <w:rsid w:val="00675D4A"/>
    <w:rsid w:val="006762B8"/>
    <w:rsid w:val="00677418"/>
    <w:rsid w:val="006811B5"/>
    <w:rsid w:val="00681F45"/>
    <w:rsid w:val="006845AE"/>
    <w:rsid w:val="0069330B"/>
    <w:rsid w:val="0069406F"/>
    <w:rsid w:val="00695318"/>
    <w:rsid w:val="006A3DA5"/>
    <w:rsid w:val="006A401F"/>
    <w:rsid w:val="006A48E3"/>
    <w:rsid w:val="006A5535"/>
    <w:rsid w:val="006A65EB"/>
    <w:rsid w:val="006B014D"/>
    <w:rsid w:val="006B18CB"/>
    <w:rsid w:val="006B2432"/>
    <w:rsid w:val="006B3612"/>
    <w:rsid w:val="006B4C25"/>
    <w:rsid w:val="006B57EF"/>
    <w:rsid w:val="006B69FA"/>
    <w:rsid w:val="006C4B71"/>
    <w:rsid w:val="006C7F41"/>
    <w:rsid w:val="006D0208"/>
    <w:rsid w:val="006D173D"/>
    <w:rsid w:val="006D316F"/>
    <w:rsid w:val="006D3A40"/>
    <w:rsid w:val="006D58C0"/>
    <w:rsid w:val="006D7614"/>
    <w:rsid w:val="006E40D1"/>
    <w:rsid w:val="006E4D1D"/>
    <w:rsid w:val="006F1ACD"/>
    <w:rsid w:val="006F26AF"/>
    <w:rsid w:val="006F2BC5"/>
    <w:rsid w:val="006F3730"/>
    <w:rsid w:val="006F3ADE"/>
    <w:rsid w:val="006F3F74"/>
    <w:rsid w:val="006F42C3"/>
    <w:rsid w:val="006F488D"/>
    <w:rsid w:val="007000FF"/>
    <w:rsid w:val="007017D0"/>
    <w:rsid w:val="00701A8F"/>
    <w:rsid w:val="00703CBD"/>
    <w:rsid w:val="0070435D"/>
    <w:rsid w:val="00704E03"/>
    <w:rsid w:val="00704E3A"/>
    <w:rsid w:val="007052CD"/>
    <w:rsid w:val="007146F8"/>
    <w:rsid w:val="0071645E"/>
    <w:rsid w:val="00716A94"/>
    <w:rsid w:val="0071761A"/>
    <w:rsid w:val="00717969"/>
    <w:rsid w:val="0072188E"/>
    <w:rsid w:val="00721ACF"/>
    <w:rsid w:val="00723657"/>
    <w:rsid w:val="007239EC"/>
    <w:rsid w:val="00723FE6"/>
    <w:rsid w:val="00724B39"/>
    <w:rsid w:val="00726B5D"/>
    <w:rsid w:val="00726CE9"/>
    <w:rsid w:val="00726D5D"/>
    <w:rsid w:val="0072764E"/>
    <w:rsid w:val="00727F91"/>
    <w:rsid w:val="00730CF4"/>
    <w:rsid w:val="00732B58"/>
    <w:rsid w:val="007337BC"/>
    <w:rsid w:val="007427B6"/>
    <w:rsid w:val="007476D4"/>
    <w:rsid w:val="00747BF8"/>
    <w:rsid w:val="00751A08"/>
    <w:rsid w:val="00755613"/>
    <w:rsid w:val="007561E1"/>
    <w:rsid w:val="00756D7A"/>
    <w:rsid w:val="00760800"/>
    <w:rsid w:val="00760E96"/>
    <w:rsid w:val="0076230D"/>
    <w:rsid w:val="00763E94"/>
    <w:rsid w:val="00764518"/>
    <w:rsid w:val="007658BA"/>
    <w:rsid w:val="00772BE0"/>
    <w:rsid w:val="00775423"/>
    <w:rsid w:val="00775703"/>
    <w:rsid w:val="00775D07"/>
    <w:rsid w:val="00780E9A"/>
    <w:rsid w:val="007823EE"/>
    <w:rsid w:val="007825A2"/>
    <w:rsid w:val="007839E2"/>
    <w:rsid w:val="00783E4C"/>
    <w:rsid w:val="007850E3"/>
    <w:rsid w:val="007873D3"/>
    <w:rsid w:val="007901CC"/>
    <w:rsid w:val="00793727"/>
    <w:rsid w:val="00793D4A"/>
    <w:rsid w:val="00794768"/>
    <w:rsid w:val="007953BA"/>
    <w:rsid w:val="007A0C71"/>
    <w:rsid w:val="007A355D"/>
    <w:rsid w:val="007A3924"/>
    <w:rsid w:val="007A5DE6"/>
    <w:rsid w:val="007A7D95"/>
    <w:rsid w:val="007A7E5C"/>
    <w:rsid w:val="007B17FA"/>
    <w:rsid w:val="007B3A97"/>
    <w:rsid w:val="007C0E87"/>
    <w:rsid w:val="007C2017"/>
    <w:rsid w:val="007C2A63"/>
    <w:rsid w:val="007C3910"/>
    <w:rsid w:val="007C4A80"/>
    <w:rsid w:val="007C677C"/>
    <w:rsid w:val="007D0B1A"/>
    <w:rsid w:val="007D2EB4"/>
    <w:rsid w:val="007D76B1"/>
    <w:rsid w:val="007E3FFA"/>
    <w:rsid w:val="007F009F"/>
    <w:rsid w:val="007F1E70"/>
    <w:rsid w:val="007F2505"/>
    <w:rsid w:val="007F4126"/>
    <w:rsid w:val="007F45A1"/>
    <w:rsid w:val="007F5D02"/>
    <w:rsid w:val="007F609D"/>
    <w:rsid w:val="007F646D"/>
    <w:rsid w:val="007F7EE4"/>
    <w:rsid w:val="00802062"/>
    <w:rsid w:val="00802ED0"/>
    <w:rsid w:val="00804B27"/>
    <w:rsid w:val="008054EC"/>
    <w:rsid w:val="00805BBB"/>
    <w:rsid w:val="00807ADA"/>
    <w:rsid w:val="00807FB2"/>
    <w:rsid w:val="0081361B"/>
    <w:rsid w:val="00814498"/>
    <w:rsid w:val="00814DED"/>
    <w:rsid w:val="00815999"/>
    <w:rsid w:val="00816B70"/>
    <w:rsid w:val="008179BE"/>
    <w:rsid w:val="0082060B"/>
    <w:rsid w:val="00821BA0"/>
    <w:rsid w:val="00822562"/>
    <w:rsid w:val="0082413B"/>
    <w:rsid w:val="008261F4"/>
    <w:rsid w:val="00826CB3"/>
    <w:rsid w:val="0083185A"/>
    <w:rsid w:val="00834625"/>
    <w:rsid w:val="00837FF6"/>
    <w:rsid w:val="00840667"/>
    <w:rsid w:val="0084077D"/>
    <w:rsid w:val="00840B9B"/>
    <w:rsid w:val="00843FAF"/>
    <w:rsid w:val="00844CFC"/>
    <w:rsid w:val="0084753D"/>
    <w:rsid w:val="00847EB3"/>
    <w:rsid w:val="00850288"/>
    <w:rsid w:val="00850FB5"/>
    <w:rsid w:val="0085153C"/>
    <w:rsid w:val="00851A83"/>
    <w:rsid w:val="008547D9"/>
    <w:rsid w:val="008557A6"/>
    <w:rsid w:val="00855DDB"/>
    <w:rsid w:val="008568D7"/>
    <w:rsid w:val="008605DA"/>
    <w:rsid w:val="00860BC3"/>
    <w:rsid w:val="008616DE"/>
    <w:rsid w:val="00862F1E"/>
    <w:rsid w:val="0086404E"/>
    <w:rsid w:val="0086409E"/>
    <w:rsid w:val="0086467B"/>
    <w:rsid w:val="00866FB4"/>
    <w:rsid w:val="00871379"/>
    <w:rsid w:val="00872A92"/>
    <w:rsid w:val="00874CA7"/>
    <w:rsid w:val="008759EE"/>
    <w:rsid w:val="008761F4"/>
    <w:rsid w:val="00877FF9"/>
    <w:rsid w:val="00880921"/>
    <w:rsid w:val="00880A6E"/>
    <w:rsid w:val="008810C5"/>
    <w:rsid w:val="00882270"/>
    <w:rsid w:val="00883FF1"/>
    <w:rsid w:val="008859D6"/>
    <w:rsid w:val="0089243A"/>
    <w:rsid w:val="00896AC3"/>
    <w:rsid w:val="008A35A0"/>
    <w:rsid w:val="008A4DC6"/>
    <w:rsid w:val="008A57A9"/>
    <w:rsid w:val="008A7B93"/>
    <w:rsid w:val="008B1E38"/>
    <w:rsid w:val="008B20F1"/>
    <w:rsid w:val="008B622E"/>
    <w:rsid w:val="008C1564"/>
    <w:rsid w:val="008C2D9A"/>
    <w:rsid w:val="008C6FF5"/>
    <w:rsid w:val="008D1786"/>
    <w:rsid w:val="008D2F53"/>
    <w:rsid w:val="008D36F9"/>
    <w:rsid w:val="008D37FE"/>
    <w:rsid w:val="008D44BA"/>
    <w:rsid w:val="008D45B7"/>
    <w:rsid w:val="008D5BF7"/>
    <w:rsid w:val="008D6365"/>
    <w:rsid w:val="008D7C8B"/>
    <w:rsid w:val="008E0DB4"/>
    <w:rsid w:val="008E193E"/>
    <w:rsid w:val="008E4C93"/>
    <w:rsid w:val="008E537E"/>
    <w:rsid w:val="008E6F6D"/>
    <w:rsid w:val="008F0E63"/>
    <w:rsid w:val="008F2D98"/>
    <w:rsid w:val="008F6A6B"/>
    <w:rsid w:val="008F6E72"/>
    <w:rsid w:val="00903358"/>
    <w:rsid w:val="00904346"/>
    <w:rsid w:val="0090640C"/>
    <w:rsid w:val="00907411"/>
    <w:rsid w:val="0091010A"/>
    <w:rsid w:val="00910618"/>
    <w:rsid w:val="00911823"/>
    <w:rsid w:val="00912E8E"/>
    <w:rsid w:val="00912F14"/>
    <w:rsid w:val="0091338E"/>
    <w:rsid w:val="00915FC2"/>
    <w:rsid w:val="00917D4A"/>
    <w:rsid w:val="009202B4"/>
    <w:rsid w:val="0092180C"/>
    <w:rsid w:val="00922A40"/>
    <w:rsid w:val="00923927"/>
    <w:rsid w:val="00925BE2"/>
    <w:rsid w:val="00926AC5"/>
    <w:rsid w:val="00931554"/>
    <w:rsid w:val="009321FE"/>
    <w:rsid w:val="00933D49"/>
    <w:rsid w:val="009345DC"/>
    <w:rsid w:val="00934729"/>
    <w:rsid w:val="009359C2"/>
    <w:rsid w:val="009370E2"/>
    <w:rsid w:val="00937515"/>
    <w:rsid w:val="00940AB5"/>
    <w:rsid w:val="009437AD"/>
    <w:rsid w:val="00944278"/>
    <w:rsid w:val="00945A41"/>
    <w:rsid w:val="00946C02"/>
    <w:rsid w:val="009473CE"/>
    <w:rsid w:val="00954244"/>
    <w:rsid w:val="0095470F"/>
    <w:rsid w:val="00955718"/>
    <w:rsid w:val="009574E9"/>
    <w:rsid w:val="00961A60"/>
    <w:rsid w:val="009628AF"/>
    <w:rsid w:val="0096434F"/>
    <w:rsid w:val="00970D02"/>
    <w:rsid w:val="00971897"/>
    <w:rsid w:val="00975487"/>
    <w:rsid w:val="00976359"/>
    <w:rsid w:val="009765E5"/>
    <w:rsid w:val="009832CF"/>
    <w:rsid w:val="009849A4"/>
    <w:rsid w:val="0098585B"/>
    <w:rsid w:val="00991531"/>
    <w:rsid w:val="00993A7F"/>
    <w:rsid w:val="0099654F"/>
    <w:rsid w:val="009A0309"/>
    <w:rsid w:val="009A5269"/>
    <w:rsid w:val="009B1D3C"/>
    <w:rsid w:val="009B2001"/>
    <w:rsid w:val="009B5FB4"/>
    <w:rsid w:val="009B79ED"/>
    <w:rsid w:val="009B7BF6"/>
    <w:rsid w:val="009C2782"/>
    <w:rsid w:val="009C6542"/>
    <w:rsid w:val="009C6D74"/>
    <w:rsid w:val="009D00BB"/>
    <w:rsid w:val="009D1D8A"/>
    <w:rsid w:val="009D20BD"/>
    <w:rsid w:val="009D22F5"/>
    <w:rsid w:val="009D24A4"/>
    <w:rsid w:val="009D37C0"/>
    <w:rsid w:val="009D3B5F"/>
    <w:rsid w:val="009D3E03"/>
    <w:rsid w:val="009D55BF"/>
    <w:rsid w:val="009D668E"/>
    <w:rsid w:val="009D7AA4"/>
    <w:rsid w:val="009D7F70"/>
    <w:rsid w:val="009E04AF"/>
    <w:rsid w:val="009E073E"/>
    <w:rsid w:val="009E1AEC"/>
    <w:rsid w:val="009E1DD7"/>
    <w:rsid w:val="009E4ACF"/>
    <w:rsid w:val="009E7512"/>
    <w:rsid w:val="009F04E0"/>
    <w:rsid w:val="009F0928"/>
    <w:rsid w:val="009F12A0"/>
    <w:rsid w:val="009F4095"/>
    <w:rsid w:val="009F43F8"/>
    <w:rsid w:val="009F4D21"/>
    <w:rsid w:val="009F6E4F"/>
    <w:rsid w:val="00A02C1A"/>
    <w:rsid w:val="00A048D7"/>
    <w:rsid w:val="00A1057F"/>
    <w:rsid w:val="00A1058F"/>
    <w:rsid w:val="00A1164C"/>
    <w:rsid w:val="00A13B97"/>
    <w:rsid w:val="00A157E7"/>
    <w:rsid w:val="00A23256"/>
    <w:rsid w:val="00A2429F"/>
    <w:rsid w:val="00A32A87"/>
    <w:rsid w:val="00A32E61"/>
    <w:rsid w:val="00A352F1"/>
    <w:rsid w:val="00A35EE1"/>
    <w:rsid w:val="00A405C6"/>
    <w:rsid w:val="00A41B6D"/>
    <w:rsid w:val="00A4726E"/>
    <w:rsid w:val="00A5152B"/>
    <w:rsid w:val="00A51E0B"/>
    <w:rsid w:val="00A52245"/>
    <w:rsid w:val="00A52574"/>
    <w:rsid w:val="00A5503C"/>
    <w:rsid w:val="00A55F83"/>
    <w:rsid w:val="00A56D84"/>
    <w:rsid w:val="00A578DE"/>
    <w:rsid w:val="00A62AAC"/>
    <w:rsid w:val="00A63485"/>
    <w:rsid w:val="00A640AA"/>
    <w:rsid w:val="00A66342"/>
    <w:rsid w:val="00A67BE0"/>
    <w:rsid w:val="00A733C2"/>
    <w:rsid w:val="00A74F6A"/>
    <w:rsid w:val="00A77AC6"/>
    <w:rsid w:val="00A80E42"/>
    <w:rsid w:val="00A83AE8"/>
    <w:rsid w:val="00A87573"/>
    <w:rsid w:val="00A90865"/>
    <w:rsid w:val="00A92449"/>
    <w:rsid w:val="00A958F1"/>
    <w:rsid w:val="00A95DA1"/>
    <w:rsid w:val="00A95DA7"/>
    <w:rsid w:val="00AA048B"/>
    <w:rsid w:val="00AA09A1"/>
    <w:rsid w:val="00AA3F35"/>
    <w:rsid w:val="00AA48AD"/>
    <w:rsid w:val="00AA5224"/>
    <w:rsid w:val="00AA55BF"/>
    <w:rsid w:val="00AB0955"/>
    <w:rsid w:val="00AB16FA"/>
    <w:rsid w:val="00AB57CA"/>
    <w:rsid w:val="00AC0E9A"/>
    <w:rsid w:val="00AC1792"/>
    <w:rsid w:val="00AC18BB"/>
    <w:rsid w:val="00AC2E2D"/>
    <w:rsid w:val="00AC54A9"/>
    <w:rsid w:val="00AC6105"/>
    <w:rsid w:val="00AC7B53"/>
    <w:rsid w:val="00AC7CF0"/>
    <w:rsid w:val="00AD02B1"/>
    <w:rsid w:val="00AD1A92"/>
    <w:rsid w:val="00AD2A0C"/>
    <w:rsid w:val="00AD4E84"/>
    <w:rsid w:val="00AD74E2"/>
    <w:rsid w:val="00AE0117"/>
    <w:rsid w:val="00AE08F4"/>
    <w:rsid w:val="00AE2DB4"/>
    <w:rsid w:val="00AE3BB0"/>
    <w:rsid w:val="00AE65C4"/>
    <w:rsid w:val="00AE6748"/>
    <w:rsid w:val="00AE766F"/>
    <w:rsid w:val="00AF2180"/>
    <w:rsid w:val="00AF50BF"/>
    <w:rsid w:val="00AF56F7"/>
    <w:rsid w:val="00B001C0"/>
    <w:rsid w:val="00B0160F"/>
    <w:rsid w:val="00B026FB"/>
    <w:rsid w:val="00B0415F"/>
    <w:rsid w:val="00B04317"/>
    <w:rsid w:val="00B04B91"/>
    <w:rsid w:val="00B04FB8"/>
    <w:rsid w:val="00B05673"/>
    <w:rsid w:val="00B0675A"/>
    <w:rsid w:val="00B06A03"/>
    <w:rsid w:val="00B0726A"/>
    <w:rsid w:val="00B112B3"/>
    <w:rsid w:val="00B13879"/>
    <w:rsid w:val="00B138C2"/>
    <w:rsid w:val="00B20E2B"/>
    <w:rsid w:val="00B21DB6"/>
    <w:rsid w:val="00B229BD"/>
    <w:rsid w:val="00B276E7"/>
    <w:rsid w:val="00B321F7"/>
    <w:rsid w:val="00B33159"/>
    <w:rsid w:val="00B33900"/>
    <w:rsid w:val="00B35B2B"/>
    <w:rsid w:val="00B37EDF"/>
    <w:rsid w:val="00B4244D"/>
    <w:rsid w:val="00B43E99"/>
    <w:rsid w:val="00B44632"/>
    <w:rsid w:val="00B476F2"/>
    <w:rsid w:val="00B47C02"/>
    <w:rsid w:val="00B47E67"/>
    <w:rsid w:val="00B50901"/>
    <w:rsid w:val="00B5252C"/>
    <w:rsid w:val="00B52F4E"/>
    <w:rsid w:val="00B530FD"/>
    <w:rsid w:val="00B5310D"/>
    <w:rsid w:val="00B5403B"/>
    <w:rsid w:val="00B56F9B"/>
    <w:rsid w:val="00B56FD9"/>
    <w:rsid w:val="00B6193D"/>
    <w:rsid w:val="00B632E5"/>
    <w:rsid w:val="00B6565F"/>
    <w:rsid w:val="00B66FFC"/>
    <w:rsid w:val="00B72EB9"/>
    <w:rsid w:val="00B72FAD"/>
    <w:rsid w:val="00B74C53"/>
    <w:rsid w:val="00B77029"/>
    <w:rsid w:val="00B834D2"/>
    <w:rsid w:val="00B85C30"/>
    <w:rsid w:val="00B917A0"/>
    <w:rsid w:val="00B9288A"/>
    <w:rsid w:val="00B9339E"/>
    <w:rsid w:val="00B961DA"/>
    <w:rsid w:val="00B972ED"/>
    <w:rsid w:val="00B97B35"/>
    <w:rsid w:val="00BA0299"/>
    <w:rsid w:val="00BA0CFA"/>
    <w:rsid w:val="00BA0D80"/>
    <w:rsid w:val="00BA1A60"/>
    <w:rsid w:val="00BA5EA8"/>
    <w:rsid w:val="00BB0394"/>
    <w:rsid w:val="00BB2DA4"/>
    <w:rsid w:val="00BB339F"/>
    <w:rsid w:val="00BB793C"/>
    <w:rsid w:val="00BC0290"/>
    <w:rsid w:val="00BC4259"/>
    <w:rsid w:val="00BC64A2"/>
    <w:rsid w:val="00BC6C6E"/>
    <w:rsid w:val="00BC7D20"/>
    <w:rsid w:val="00BD0387"/>
    <w:rsid w:val="00BD1B3A"/>
    <w:rsid w:val="00BD1CA5"/>
    <w:rsid w:val="00BD35DB"/>
    <w:rsid w:val="00BD5FAE"/>
    <w:rsid w:val="00BD6D9D"/>
    <w:rsid w:val="00BD713C"/>
    <w:rsid w:val="00BE0DF7"/>
    <w:rsid w:val="00BE0E0E"/>
    <w:rsid w:val="00BE1B0A"/>
    <w:rsid w:val="00BE1C1F"/>
    <w:rsid w:val="00BE29D0"/>
    <w:rsid w:val="00BE404F"/>
    <w:rsid w:val="00BE6B37"/>
    <w:rsid w:val="00BE7D0B"/>
    <w:rsid w:val="00BE7E04"/>
    <w:rsid w:val="00BE7F85"/>
    <w:rsid w:val="00BF0442"/>
    <w:rsid w:val="00BF0719"/>
    <w:rsid w:val="00BF0E18"/>
    <w:rsid w:val="00BF27E0"/>
    <w:rsid w:val="00BF37DC"/>
    <w:rsid w:val="00BF4BA7"/>
    <w:rsid w:val="00BF657E"/>
    <w:rsid w:val="00BF7D99"/>
    <w:rsid w:val="00C01C24"/>
    <w:rsid w:val="00C02A25"/>
    <w:rsid w:val="00C04BCA"/>
    <w:rsid w:val="00C055A5"/>
    <w:rsid w:val="00C05E6E"/>
    <w:rsid w:val="00C067A7"/>
    <w:rsid w:val="00C079EB"/>
    <w:rsid w:val="00C07D5F"/>
    <w:rsid w:val="00C1157D"/>
    <w:rsid w:val="00C11818"/>
    <w:rsid w:val="00C1342E"/>
    <w:rsid w:val="00C14647"/>
    <w:rsid w:val="00C1745A"/>
    <w:rsid w:val="00C230E1"/>
    <w:rsid w:val="00C249FE"/>
    <w:rsid w:val="00C24A6A"/>
    <w:rsid w:val="00C2614A"/>
    <w:rsid w:val="00C269F0"/>
    <w:rsid w:val="00C336A3"/>
    <w:rsid w:val="00C36F26"/>
    <w:rsid w:val="00C4161E"/>
    <w:rsid w:val="00C41636"/>
    <w:rsid w:val="00C44862"/>
    <w:rsid w:val="00C44BD3"/>
    <w:rsid w:val="00C44ED3"/>
    <w:rsid w:val="00C455C1"/>
    <w:rsid w:val="00C45C56"/>
    <w:rsid w:val="00C45DE2"/>
    <w:rsid w:val="00C46B95"/>
    <w:rsid w:val="00C52AF3"/>
    <w:rsid w:val="00C5329A"/>
    <w:rsid w:val="00C53D09"/>
    <w:rsid w:val="00C56641"/>
    <w:rsid w:val="00C56DF9"/>
    <w:rsid w:val="00C60202"/>
    <w:rsid w:val="00C60E29"/>
    <w:rsid w:val="00C6144F"/>
    <w:rsid w:val="00C623D8"/>
    <w:rsid w:val="00C628DF"/>
    <w:rsid w:val="00C62E4F"/>
    <w:rsid w:val="00C62F40"/>
    <w:rsid w:val="00C63E9E"/>
    <w:rsid w:val="00C675AC"/>
    <w:rsid w:val="00C709D1"/>
    <w:rsid w:val="00C72D6F"/>
    <w:rsid w:val="00C77380"/>
    <w:rsid w:val="00C80243"/>
    <w:rsid w:val="00C8052E"/>
    <w:rsid w:val="00C80E72"/>
    <w:rsid w:val="00C814A6"/>
    <w:rsid w:val="00C81CE0"/>
    <w:rsid w:val="00C82909"/>
    <w:rsid w:val="00C85C25"/>
    <w:rsid w:val="00C85F45"/>
    <w:rsid w:val="00C8650A"/>
    <w:rsid w:val="00C900BE"/>
    <w:rsid w:val="00C94EA1"/>
    <w:rsid w:val="00C95BC4"/>
    <w:rsid w:val="00C97C1D"/>
    <w:rsid w:val="00CA11AE"/>
    <w:rsid w:val="00CA233E"/>
    <w:rsid w:val="00CA3F90"/>
    <w:rsid w:val="00CA7825"/>
    <w:rsid w:val="00CB00D5"/>
    <w:rsid w:val="00CB0189"/>
    <w:rsid w:val="00CB06F1"/>
    <w:rsid w:val="00CB42BE"/>
    <w:rsid w:val="00CB4DE7"/>
    <w:rsid w:val="00CB557A"/>
    <w:rsid w:val="00CB587C"/>
    <w:rsid w:val="00CC3DFC"/>
    <w:rsid w:val="00CC54C4"/>
    <w:rsid w:val="00CC5594"/>
    <w:rsid w:val="00CC5D1F"/>
    <w:rsid w:val="00CC71C1"/>
    <w:rsid w:val="00CC73A3"/>
    <w:rsid w:val="00CC7BA6"/>
    <w:rsid w:val="00CD1694"/>
    <w:rsid w:val="00CD2935"/>
    <w:rsid w:val="00CE06EE"/>
    <w:rsid w:val="00CE0A0A"/>
    <w:rsid w:val="00CE0D8D"/>
    <w:rsid w:val="00CE1EC4"/>
    <w:rsid w:val="00CE325A"/>
    <w:rsid w:val="00CE380A"/>
    <w:rsid w:val="00CE4736"/>
    <w:rsid w:val="00CE5246"/>
    <w:rsid w:val="00CF541B"/>
    <w:rsid w:val="00CF701A"/>
    <w:rsid w:val="00D008BD"/>
    <w:rsid w:val="00D012FE"/>
    <w:rsid w:val="00D023F0"/>
    <w:rsid w:val="00D03440"/>
    <w:rsid w:val="00D0463B"/>
    <w:rsid w:val="00D052F9"/>
    <w:rsid w:val="00D0554F"/>
    <w:rsid w:val="00D10B1E"/>
    <w:rsid w:val="00D15535"/>
    <w:rsid w:val="00D17C61"/>
    <w:rsid w:val="00D20F0C"/>
    <w:rsid w:val="00D21C56"/>
    <w:rsid w:val="00D271C2"/>
    <w:rsid w:val="00D34B6D"/>
    <w:rsid w:val="00D369A7"/>
    <w:rsid w:val="00D36FFD"/>
    <w:rsid w:val="00D37552"/>
    <w:rsid w:val="00D40A6E"/>
    <w:rsid w:val="00D4122E"/>
    <w:rsid w:val="00D509F9"/>
    <w:rsid w:val="00D511C4"/>
    <w:rsid w:val="00D52B63"/>
    <w:rsid w:val="00D537B0"/>
    <w:rsid w:val="00D5400D"/>
    <w:rsid w:val="00D54295"/>
    <w:rsid w:val="00D563EF"/>
    <w:rsid w:val="00D5762C"/>
    <w:rsid w:val="00D6235A"/>
    <w:rsid w:val="00D63051"/>
    <w:rsid w:val="00D647FB"/>
    <w:rsid w:val="00D6636A"/>
    <w:rsid w:val="00D66FE6"/>
    <w:rsid w:val="00D677B4"/>
    <w:rsid w:val="00D725B1"/>
    <w:rsid w:val="00D72715"/>
    <w:rsid w:val="00D73142"/>
    <w:rsid w:val="00D76B45"/>
    <w:rsid w:val="00D77628"/>
    <w:rsid w:val="00D833F5"/>
    <w:rsid w:val="00D84198"/>
    <w:rsid w:val="00D84679"/>
    <w:rsid w:val="00D901A8"/>
    <w:rsid w:val="00D923AF"/>
    <w:rsid w:val="00D92F4D"/>
    <w:rsid w:val="00D9393A"/>
    <w:rsid w:val="00D94271"/>
    <w:rsid w:val="00D9531A"/>
    <w:rsid w:val="00D95D53"/>
    <w:rsid w:val="00D95E42"/>
    <w:rsid w:val="00D978B2"/>
    <w:rsid w:val="00DA0B96"/>
    <w:rsid w:val="00DA534D"/>
    <w:rsid w:val="00DA6C87"/>
    <w:rsid w:val="00DA776B"/>
    <w:rsid w:val="00DB19B0"/>
    <w:rsid w:val="00DB475F"/>
    <w:rsid w:val="00DB7413"/>
    <w:rsid w:val="00DC3A6C"/>
    <w:rsid w:val="00DC402F"/>
    <w:rsid w:val="00DC7686"/>
    <w:rsid w:val="00DD0EBA"/>
    <w:rsid w:val="00DD37A1"/>
    <w:rsid w:val="00DD3B41"/>
    <w:rsid w:val="00DD502B"/>
    <w:rsid w:val="00DD525A"/>
    <w:rsid w:val="00DD71A5"/>
    <w:rsid w:val="00DD7D2C"/>
    <w:rsid w:val="00DE116D"/>
    <w:rsid w:val="00DE69A8"/>
    <w:rsid w:val="00DE6A84"/>
    <w:rsid w:val="00DF244C"/>
    <w:rsid w:val="00DF70DC"/>
    <w:rsid w:val="00E002E2"/>
    <w:rsid w:val="00E01EB0"/>
    <w:rsid w:val="00E04E85"/>
    <w:rsid w:val="00E05A47"/>
    <w:rsid w:val="00E05E00"/>
    <w:rsid w:val="00E06A29"/>
    <w:rsid w:val="00E07FAF"/>
    <w:rsid w:val="00E1097F"/>
    <w:rsid w:val="00E131D9"/>
    <w:rsid w:val="00E167CF"/>
    <w:rsid w:val="00E202CA"/>
    <w:rsid w:val="00E20CF2"/>
    <w:rsid w:val="00E23727"/>
    <w:rsid w:val="00E2442C"/>
    <w:rsid w:val="00E27A2B"/>
    <w:rsid w:val="00E3333F"/>
    <w:rsid w:val="00E33A55"/>
    <w:rsid w:val="00E33C38"/>
    <w:rsid w:val="00E36710"/>
    <w:rsid w:val="00E368B0"/>
    <w:rsid w:val="00E36A03"/>
    <w:rsid w:val="00E3782E"/>
    <w:rsid w:val="00E408F7"/>
    <w:rsid w:val="00E41185"/>
    <w:rsid w:val="00E4145C"/>
    <w:rsid w:val="00E42818"/>
    <w:rsid w:val="00E44522"/>
    <w:rsid w:val="00E44E3D"/>
    <w:rsid w:val="00E467D4"/>
    <w:rsid w:val="00E523D0"/>
    <w:rsid w:val="00E53CAD"/>
    <w:rsid w:val="00E53F6A"/>
    <w:rsid w:val="00E54731"/>
    <w:rsid w:val="00E549A9"/>
    <w:rsid w:val="00E57893"/>
    <w:rsid w:val="00E57C0C"/>
    <w:rsid w:val="00E60AB1"/>
    <w:rsid w:val="00E6199E"/>
    <w:rsid w:val="00E62ED7"/>
    <w:rsid w:val="00E638FF"/>
    <w:rsid w:val="00E63F7A"/>
    <w:rsid w:val="00E643EC"/>
    <w:rsid w:val="00E729FC"/>
    <w:rsid w:val="00E72BCC"/>
    <w:rsid w:val="00E7427C"/>
    <w:rsid w:val="00E7687B"/>
    <w:rsid w:val="00E80593"/>
    <w:rsid w:val="00E81351"/>
    <w:rsid w:val="00E825F4"/>
    <w:rsid w:val="00E84CB3"/>
    <w:rsid w:val="00E8547D"/>
    <w:rsid w:val="00E864C3"/>
    <w:rsid w:val="00E86DEB"/>
    <w:rsid w:val="00E87F16"/>
    <w:rsid w:val="00E93304"/>
    <w:rsid w:val="00E94097"/>
    <w:rsid w:val="00E95319"/>
    <w:rsid w:val="00E96CA9"/>
    <w:rsid w:val="00E97B6C"/>
    <w:rsid w:val="00E97DED"/>
    <w:rsid w:val="00EA3E8D"/>
    <w:rsid w:val="00EA6291"/>
    <w:rsid w:val="00EA6A7F"/>
    <w:rsid w:val="00EA6BA0"/>
    <w:rsid w:val="00EA7C51"/>
    <w:rsid w:val="00EB06CA"/>
    <w:rsid w:val="00EB48C8"/>
    <w:rsid w:val="00EB4CD5"/>
    <w:rsid w:val="00EB5E64"/>
    <w:rsid w:val="00EB73AC"/>
    <w:rsid w:val="00EB7700"/>
    <w:rsid w:val="00ED1CA2"/>
    <w:rsid w:val="00ED2AEB"/>
    <w:rsid w:val="00ED2BF6"/>
    <w:rsid w:val="00ED4A54"/>
    <w:rsid w:val="00ED621E"/>
    <w:rsid w:val="00ED7405"/>
    <w:rsid w:val="00EE0843"/>
    <w:rsid w:val="00EE1D32"/>
    <w:rsid w:val="00EE333F"/>
    <w:rsid w:val="00EE3AA7"/>
    <w:rsid w:val="00EE7469"/>
    <w:rsid w:val="00EE7F3D"/>
    <w:rsid w:val="00EF2113"/>
    <w:rsid w:val="00EF3A9C"/>
    <w:rsid w:val="00EF5F66"/>
    <w:rsid w:val="00F0045E"/>
    <w:rsid w:val="00F00FBB"/>
    <w:rsid w:val="00F020B6"/>
    <w:rsid w:val="00F02346"/>
    <w:rsid w:val="00F03BE9"/>
    <w:rsid w:val="00F03CA0"/>
    <w:rsid w:val="00F04492"/>
    <w:rsid w:val="00F05860"/>
    <w:rsid w:val="00F063AC"/>
    <w:rsid w:val="00F07B16"/>
    <w:rsid w:val="00F13B67"/>
    <w:rsid w:val="00F1426B"/>
    <w:rsid w:val="00F2020C"/>
    <w:rsid w:val="00F21354"/>
    <w:rsid w:val="00F22313"/>
    <w:rsid w:val="00F23874"/>
    <w:rsid w:val="00F25446"/>
    <w:rsid w:val="00F32052"/>
    <w:rsid w:val="00F32DD1"/>
    <w:rsid w:val="00F32ECF"/>
    <w:rsid w:val="00F3392F"/>
    <w:rsid w:val="00F33D2B"/>
    <w:rsid w:val="00F354E0"/>
    <w:rsid w:val="00F358D1"/>
    <w:rsid w:val="00F37815"/>
    <w:rsid w:val="00F3787C"/>
    <w:rsid w:val="00F40DA6"/>
    <w:rsid w:val="00F42987"/>
    <w:rsid w:val="00F45E8E"/>
    <w:rsid w:val="00F466FD"/>
    <w:rsid w:val="00F50562"/>
    <w:rsid w:val="00F531D1"/>
    <w:rsid w:val="00F5386E"/>
    <w:rsid w:val="00F54A52"/>
    <w:rsid w:val="00F56104"/>
    <w:rsid w:val="00F5697C"/>
    <w:rsid w:val="00F617AC"/>
    <w:rsid w:val="00F63657"/>
    <w:rsid w:val="00F640C3"/>
    <w:rsid w:val="00F645F5"/>
    <w:rsid w:val="00F65466"/>
    <w:rsid w:val="00F6563E"/>
    <w:rsid w:val="00F65E09"/>
    <w:rsid w:val="00F678AA"/>
    <w:rsid w:val="00F67AFB"/>
    <w:rsid w:val="00F67EFF"/>
    <w:rsid w:val="00F73682"/>
    <w:rsid w:val="00F746B0"/>
    <w:rsid w:val="00F75C7F"/>
    <w:rsid w:val="00F76AC2"/>
    <w:rsid w:val="00F77FAF"/>
    <w:rsid w:val="00F77FB4"/>
    <w:rsid w:val="00F808C7"/>
    <w:rsid w:val="00F82202"/>
    <w:rsid w:val="00F83BD7"/>
    <w:rsid w:val="00F86627"/>
    <w:rsid w:val="00F9266E"/>
    <w:rsid w:val="00F93AB0"/>
    <w:rsid w:val="00FA6DD7"/>
    <w:rsid w:val="00FB0793"/>
    <w:rsid w:val="00FB38CA"/>
    <w:rsid w:val="00FB457A"/>
    <w:rsid w:val="00FB62D8"/>
    <w:rsid w:val="00FB65D8"/>
    <w:rsid w:val="00FB700B"/>
    <w:rsid w:val="00FB79B1"/>
    <w:rsid w:val="00FC064C"/>
    <w:rsid w:val="00FC2A09"/>
    <w:rsid w:val="00FC347C"/>
    <w:rsid w:val="00FD20D2"/>
    <w:rsid w:val="00FD21C8"/>
    <w:rsid w:val="00FD2DD6"/>
    <w:rsid w:val="00FD2F0C"/>
    <w:rsid w:val="00FD47C6"/>
    <w:rsid w:val="00FD4E0C"/>
    <w:rsid w:val="00FD5DE1"/>
    <w:rsid w:val="00FD6568"/>
    <w:rsid w:val="00FE1EF0"/>
    <w:rsid w:val="00FE2938"/>
    <w:rsid w:val="00FE2CF2"/>
    <w:rsid w:val="00FE5846"/>
    <w:rsid w:val="00FF2950"/>
    <w:rsid w:val="00FF3859"/>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7C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Table Grid" w:uiPriority="59"/>
    <w:lsdException w:name="List Paragraph" w:qFormat="1"/>
  </w:latentStyles>
  <w:style w:type="paragraph" w:default="1" w:styleId="Normal">
    <w:name w:val="Normal"/>
    <w:rPr>
      <w:noProof/>
      <w:sz w:val="20"/>
      <w:lang w:val="fr-FR"/>
    </w:rPr>
  </w:style>
  <w:style w:type="paragraph" w:styleId="Titre1">
    <w:name w:val="heading 1"/>
    <w:basedOn w:val="Normal"/>
    <w:next w:val="Corpsdetexte"/>
    <w:link w:val="Titre1Car"/>
    <w:pPr>
      <w:keepNext/>
      <w:keepLines/>
      <w:jc w:val="right"/>
      <w:outlineLvl w:val="0"/>
    </w:pPr>
    <w:rPr>
      <w:rFonts w:asciiTheme="majorHAnsi" w:eastAsiaTheme="majorEastAsia" w:hAnsiTheme="majorHAnsi" w:cstheme="majorBidi"/>
      <w:b/>
      <w:bCs/>
      <w:color w:val="4F81BD" w:themeColor="accent1"/>
      <w:sz w:val="18"/>
      <w:szCs w:val="24"/>
    </w:rPr>
  </w:style>
  <w:style w:type="paragraph" w:styleId="Titre2">
    <w:name w:val="heading 2"/>
    <w:basedOn w:val="Normal"/>
    <w:next w:val="Corpsdetexte"/>
    <w:link w:val="Titre2Car"/>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Titre3">
    <w:name w:val="heading 3"/>
    <w:basedOn w:val="Normal"/>
    <w:next w:val="Normal"/>
    <w:link w:val="Titre3Car"/>
    <w:unhideWhenUsed/>
    <w:qFormat/>
    <w:pPr>
      <w:keepNext/>
      <w:keepLines/>
      <w:outlineLvl w:val="2"/>
    </w:pPr>
    <w:rPr>
      <w:rFonts w:asciiTheme="majorHAnsi" w:eastAsiaTheme="majorEastAsia" w:hAnsiTheme="majorHAnsi" w:cstheme="majorBidi"/>
      <w:b/>
      <w:bCs/>
      <w:color w:val="4F81BD" w:themeColor="accent1"/>
      <w:sz w:val="18"/>
    </w:rPr>
  </w:style>
  <w:style w:type="paragraph" w:styleId="Titre4">
    <w:name w:val="heading 4"/>
    <w:basedOn w:val="Normal"/>
    <w:next w:val="Normal"/>
    <w:link w:val="Titre4Car"/>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Pr>
      <w:rFonts w:asciiTheme="majorHAnsi" w:eastAsiaTheme="majorEastAsia" w:hAnsiTheme="majorHAnsi" w:cstheme="majorBidi"/>
      <w:b/>
      <w:bCs/>
      <w:color w:val="4F81BD" w:themeColor="accent1"/>
      <w:sz w:val="18"/>
      <w:szCs w:val="24"/>
    </w:rPr>
  </w:style>
  <w:style w:type="character" w:customStyle="1" w:styleId="Titre2Car">
    <w:name w:val="Titre 2 Car"/>
    <w:basedOn w:val="Policepardfaut"/>
    <w:link w:val="Titre2"/>
    <w:rPr>
      <w:rFonts w:asciiTheme="majorHAnsi" w:eastAsiaTheme="majorEastAsia" w:hAnsiTheme="majorHAnsi" w:cstheme="majorBidi"/>
      <w:bCs/>
      <w:color w:val="1F497D" w:themeColor="text2"/>
      <w:sz w:val="18"/>
      <w:szCs w:val="20"/>
    </w:rPr>
  </w:style>
  <w:style w:type="paragraph" w:styleId="En-tte">
    <w:name w:val="header"/>
    <w:basedOn w:val="Normal"/>
    <w:link w:val="En-tteCar"/>
    <w:pPr>
      <w:tabs>
        <w:tab w:val="center" w:pos="4680"/>
        <w:tab w:val="right" w:pos="9360"/>
      </w:tabs>
      <w:spacing w:after="200"/>
    </w:pPr>
  </w:style>
  <w:style w:type="character" w:customStyle="1" w:styleId="En-tteCar">
    <w:name w:val="En-tête Car"/>
    <w:basedOn w:val="Policepardfaut"/>
    <w:link w:val="En-tte"/>
    <w:rPr>
      <w:sz w:val="20"/>
    </w:rPr>
  </w:style>
  <w:style w:type="paragraph" w:styleId="Pieddepage">
    <w:name w:val="footer"/>
    <w:basedOn w:val="Normal"/>
    <w:link w:val="PieddepageCar"/>
    <w:pPr>
      <w:tabs>
        <w:tab w:val="center" w:pos="4680"/>
        <w:tab w:val="right" w:pos="9360"/>
      </w:tabs>
      <w:spacing w:before="200"/>
      <w:jc w:val="right"/>
    </w:pPr>
    <w:rPr>
      <w:b/>
      <w:color w:val="4F81BD" w:themeColor="accent1"/>
    </w:rPr>
  </w:style>
  <w:style w:type="character" w:customStyle="1" w:styleId="PieddepageCar">
    <w:name w:val="Pied de page Car"/>
    <w:basedOn w:val="Policepardfaut"/>
    <w:link w:val="Pieddepage"/>
    <w:rPr>
      <w:b/>
      <w:color w:val="4F81BD" w:themeColor="accent1"/>
      <w:sz w:val="20"/>
    </w:rPr>
  </w:style>
  <w:style w:type="paragraph" w:styleId="Titre">
    <w:name w:val="Title"/>
    <w:basedOn w:val="Normal"/>
    <w:next w:val="Normal"/>
    <w:link w:val="TitreCar"/>
    <w:pPr>
      <w:spacing w:after="120"/>
    </w:pPr>
    <w:rPr>
      <w:rFonts w:asciiTheme="majorHAnsi" w:eastAsiaTheme="majorEastAsia" w:hAnsiTheme="majorHAnsi" w:cstheme="majorBidi"/>
      <w:color w:val="4F81BD" w:themeColor="accent1"/>
      <w:sz w:val="72"/>
      <w:szCs w:val="36"/>
    </w:rPr>
  </w:style>
  <w:style w:type="character" w:customStyle="1" w:styleId="TitreCar">
    <w:name w:val="Titre Car"/>
    <w:basedOn w:val="Policepardfaut"/>
    <w:link w:val="Titr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Pr>
      <w:color w:val="7F7F7F" w:themeColor="text1" w:themeTint="80"/>
      <w:sz w:val="16"/>
      <w:szCs w:val="18"/>
    </w:rPr>
  </w:style>
  <w:style w:type="paragraph" w:customStyle="1" w:styleId="Initials">
    <w:name w:val="Initials"/>
    <w:basedOn w:val="Normal"/>
    <w:pPr>
      <w:ind w:left="-29"/>
    </w:pPr>
    <w:rPr>
      <w:b/>
      <w:color w:val="FFFFFF" w:themeColor="background1"/>
      <w:sz w:val="88"/>
    </w:rPr>
  </w:style>
  <w:style w:type="paragraph" w:styleId="Corpsdetexte">
    <w:name w:val="Body Text"/>
    <w:basedOn w:val="Normal"/>
    <w:link w:val="CorpsdetexteCar"/>
    <w:pPr>
      <w:spacing w:after="180"/>
    </w:pPr>
    <w:rPr>
      <w:color w:val="7F7F7F" w:themeColor="text1" w:themeTint="80"/>
      <w:sz w:val="18"/>
    </w:rPr>
  </w:style>
  <w:style w:type="character" w:customStyle="1" w:styleId="CorpsdetexteCar">
    <w:name w:val="Corps de texte Car"/>
    <w:basedOn w:val="Policepardfaut"/>
    <w:link w:val="Corpsdetexte"/>
    <w:rPr>
      <w:color w:val="7F7F7F" w:themeColor="text1" w:themeTint="80"/>
      <w:sz w:val="18"/>
    </w:rPr>
  </w:style>
  <w:style w:type="paragraph" w:styleId="Textedebulles">
    <w:name w:val="Balloon Text"/>
    <w:basedOn w:val="Normal"/>
    <w:link w:val="TextedebullesCar"/>
    <w:semiHidden/>
    <w:unhideWhenUsed/>
    <w:rPr>
      <w:rFonts w:ascii="Tahoma" w:hAnsi="Tahoma" w:cs="Tahoma"/>
      <w:sz w:val="16"/>
      <w:szCs w:val="16"/>
    </w:rPr>
  </w:style>
  <w:style w:type="character" w:customStyle="1" w:styleId="TextedebullesCar">
    <w:name w:val="Texte de bulles Car"/>
    <w:basedOn w:val="Policepardfaut"/>
    <w:link w:val="Textedebulles"/>
    <w:semiHidden/>
    <w:rPr>
      <w:rFonts w:ascii="Tahoma" w:hAnsi="Tahoma" w:cs="Tahoma"/>
      <w:sz w:val="16"/>
      <w:szCs w:val="16"/>
    </w:rPr>
  </w:style>
  <w:style w:type="paragraph" w:styleId="Bibliographie">
    <w:name w:val="Bibliography"/>
    <w:basedOn w:val="Normal"/>
    <w:next w:val="Normal"/>
    <w:semiHidden/>
    <w:unhideWhenUsed/>
  </w:style>
  <w:style w:type="paragraph" w:styleId="Normalcentr">
    <w:name w:val="Block Text"/>
    <w:basedOn w:val="Normal"/>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Corpsdetexte2">
    <w:name w:val="Body Text 2"/>
    <w:basedOn w:val="Normal"/>
    <w:link w:val="Corpsdetexte2Car"/>
    <w:semiHidden/>
    <w:unhideWhenUsed/>
    <w:pPr>
      <w:spacing w:after="120"/>
      <w:ind w:left="360"/>
    </w:pPr>
  </w:style>
  <w:style w:type="paragraph" w:styleId="Corpsdetexte3">
    <w:name w:val="Body Text 3"/>
    <w:basedOn w:val="Normal"/>
    <w:link w:val="Corpsdetexte3Car"/>
    <w:semiHidden/>
    <w:unhideWhenUsed/>
    <w:pPr>
      <w:spacing w:after="120"/>
    </w:pPr>
    <w:rPr>
      <w:sz w:val="16"/>
      <w:szCs w:val="16"/>
    </w:rPr>
  </w:style>
  <w:style w:type="character" w:customStyle="1" w:styleId="Corpsdetexte3Car">
    <w:name w:val="Corps de texte 3 Car"/>
    <w:basedOn w:val="Policepardfaut"/>
    <w:link w:val="Corpsdetexte3"/>
    <w:semiHidden/>
    <w:rPr>
      <w:sz w:val="16"/>
      <w:szCs w:val="16"/>
    </w:rPr>
  </w:style>
  <w:style w:type="paragraph" w:styleId="Retrait1religne">
    <w:name w:val="Body Text First Indent"/>
    <w:basedOn w:val="Corpsdetexte"/>
    <w:link w:val="Retrait1religneCar"/>
    <w:semiHidden/>
    <w:unhideWhenUsed/>
    <w:pPr>
      <w:spacing w:after="0"/>
      <w:ind w:firstLine="360"/>
    </w:pPr>
  </w:style>
  <w:style w:type="character" w:customStyle="1" w:styleId="Retrait1religneCar">
    <w:name w:val="Retrait 1ère ligne Car"/>
    <w:basedOn w:val="CorpsdetexteCar"/>
    <w:link w:val="Retrait1religne"/>
    <w:semiHidden/>
    <w:rPr>
      <w:color w:val="7F7F7F" w:themeColor="text1" w:themeTint="80"/>
      <w:sz w:val="18"/>
    </w:rPr>
  </w:style>
  <w:style w:type="character" w:customStyle="1" w:styleId="Corpsdetexte2Car">
    <w:name w:val="Corps de texte 2 Car"/>
    <w:basedOn w:val="Policepardfaut"/>
    <w:link w:val="Corpsdetexte2"/>
    <w:semiHidden/>
    <w:rPr>
      <w:sz w:val="20"/>
    </w:rPr>
  </w:style>
  <w:style w:type="paragraph" w:styleId="Retraitcorpset1relig">
    <w:name w:val="Body Text First Indent 2"/>
    <w:basedOn w:val="Corpsdetexte2"/>
    <w:link w:val="Retraitcorpset1religCar"/>
    <w:semiHidden/>
    <w:unhideWhenUsed/>
    <w:pPr>
      <w:spacing w:after="0"/>
      <w:ind w:firstLine="360"/>
    </w:pPr>
  </w:style>
  <w:style w:type="character" w:customStyle="1" w:styleId="Retraitcorpset1religCar">
    <w:name w:val="Retrait corps et 1ère lig. Car"/>
    <w:basedOn w:val="Corpsdetexte2Car"/>
    <w:link w:val="Retraitcorpset1relig"/>
    <w:semiHidden/>
    <w:rPr>
      <w:sz w:val="20"/>
    </w:rPr>
  </w:style>
  <w:style w:type="paragraph" w:styleId="Retraitcorpsdetexte2">
    <w:name w:val="Body Text Indent 2"/>
    <w:basedOn w:val="Normal"/>
    <w:link w:val="Retraitcorpsdetexte2Car"/>
    <w:semiHidden/>
    <w:unhideWhenUsed/>
    <w:pPr>
      <w:spacing w:after="120" w:line="480" w:lineRule="auto"/>
      <w:ind w:left="360"/>
    </w:pPr>
  </w:style>
  <w:style w:type="character" w:customStyle="1" w:styleId="Retraitcorpsdetexte2Car">
    <w:name w:val="Retrait corps de texte 2 Car"/>
    <w:basedOn w:val="Policepardfaut"/>
    <w:link w:val="Retraitcorpsdetexte2"/>
    <w:semiHidden/>
    <w:rPr>
      <w:sz w:val="20"/>
    </w:rPr>
  </w:style>
  <w:style w:type="paragraph" w:styleId="Retraitcorpsdetexte3">
    <w:name w:val="Body Text Indent 3"/>
    <w:basedOn w:val="Normal"/>
    <w:link w:val="Retraitcorpsdetexte3Car"/>
    <w:semiHidden/>
    <w:unhideWhenUsed/>
    <w:pPr>
      <w:spacing w:after="120"/>
      <w:ind w:left="360"/>
    </w:pPr>
    <w:rPr>
      <w:sz w:val="16"/>
      <w:szCs w:val="16"/>
    </w:rPr>
  </w:style>
  <w:style w:type="character" w:customStyle="1" w:styleId="Retraitcorpsdetexte3Car">
    <w:name w:val="Retrait corps de texte 3 Car"/>
    <w:basedOn w:val="Policepardfaut"/>
    <w:link w:val="Retraitcorpsdetexte3"/>
    <w:semiHidden/>
    <w:rPr>
      <w:sz w:val="16"/>
      <w:szCs w:val="16"/>
    </w:rPr>
  </w:style>
  <w:style w:type="paragraph" w:styleId="Lgende">
    <w:name w:val="caption"/>
    <w:basedOn w:val="Normal"/>
    <w:next w:val="Normal"/>
    <w:semiHidden/>
    <w:unhideWhenUsed/>
    <w:qFormat/>
    <w:pPr>
      <w:spacing w:after="200"/>
    </w:pPr>
    <w:rPr>
      <w:b/>
      <w:bCs/>
      <w:color w:val="4F81BD" w:themeColor="accent1"/>
      <w:sz w:val="18"/>
      <w:szCs w:val="18"/>
    </w:rPr>
  </w:style>
  <w:style w:type="paragraph" w:styleId="Formulepolitesse">
    <w:name w:val="Closing"/>
    <w:basedOn w:val="Normal"/>
    <w:link w:val="FormulepolitesseCar"/>
    <w:semiHidden/>
    <w:unhideWhenUsed/>
    <w:pPr>
      <w:ind w:left="4320"/>
    </w:pPr>
  </w:style>
  <w:style w:type="character" w:customStyle="1" w:styleId="FormulepolitesseCar">
    <w:name w:val="Formule politesse Car"/>
    <w:basedOn w:val="Policepardfaut"/>
    <w:link w:val="Formulepolitesse"/>
    <w:semiHidden/>
    <w:rPr>
      <w:sz w:val="20"/>
    </w:rPr>
  </w:style>
  <w:style w:type="paragraph" w:styleId="Commentaire">
    <w:name w:val="annotation text"/>
    <w:basedOn w:val="Normal"/>
    <w:link w:val="CommentaireCar"/>
    <w:semiHidden/>
    <w:unhideWhenUsed/>
    <w:rPr>
      <w:szCs w:val="20"/>
    </w:rPr>
  </w:style>
  <w:style w:type="character" w:customStyle="1" w:styleId="CommentaireCar">
    <w:name w:val="Commentaire Car"/>
    <w:basedOn w:val="Policepardfaut"/>
    <w:link w:val="Commentaire"/>
    <w:semiHidden/>
    <w:rPr>
      <w:sz w:val="20"/>
      <w:szCs w:val="20"/>
    </w:rPr>
  </w:style>
  <w:style w:type="paragraph" w:styleId="Objetducommentaire">
    <w:name w:val="annotation subject"/>
    <w:basedOn w:val="Commentaire"/>
    <w:next w:val="Commentaire"/>
    <w:link w:val="ObjetducommentaireCar"/>
    <w:semiHidden/>
    <w:unhideWhenUsed/>
    <w:rPr>
      <w:b/>
      <w:bCs/>
    </w:rPr>
  </w:style>
  <w:style w:type="character" w:customStyle="1" w:styleId="ObjetducommentaireCar">
    <w:name w:val="Objet du commentaire Car"/>
    <w:basedOn w:val="CommentaireCar"/>
    <w:link w:val="Objetducommentaire"/>
    <w:semiHidden/>
    <w:rPr>
      <w:b/>
      <w:bCs/>
      <w:sz w:val="20"/>
      <w:szCs w:val="20"/>
    </w:rPr>
  </w:style>
  <w:style w:type="paragraph" w:styleId="Date">
    <w:name w:val="Date"/>
    <w:basedOn w:val="Normal"/>
    <w:next w:val="Normal"/>
    <w:link w:val="DateCar"/>
    <w:semiHidden/>
    <w:unhideWhenUsed/>
  </w:style>
  <w:style w:type="character" w:customStyle="1" w:styleId="DateCar">
    <w:name w:val="Date Car"/>
    <w:basedOn w:val="Policepardfaut"/>
    <w:link w:val="Date"/>
    <w:semiHidden/>
    <w:rPr>
      <w:sz w:val="20"/>
    </w:rPr>
  </w:style>
  <w:style w:type="paragraph" w:styleId="Explorateurdedocument">
    <w:name w:val="Document Map"/>
    <w:basedOn w:val="Normal"/>
    <w:link w:val="ExplorateurdedocumentCar"/>
    <w:semiHidden/>
    <w:unhideWhenUsed/>
    <w:rPr>
      <w:rFonts w:ascii="Tahoma" w:hAnsi="Tahoma" w:cs="Tahoma"/>
      <w:sz w:val="16"/>
      <w:szCs w:val="16"/>
    </w:rPr>
  </w:style>
  <w:style w:type="character" w:customStyle="1" w:styleId="ExplorateurdedocumentCar">
    <w:name w:val="Explorateur de document Car"/>
    <w:basedOn w:val="Policepardfaut"/>
    <w:link w:val="Explorateurdedocument"/>
    <w:semiHidden/>
    <w:rPr>
      <w:rFonts w:ascii="Tahoma" w:hAnsi="Tahoma" w:cs="Tahoma"/>
      <w:sz w:val="16"/>
      <w:szCs w:val="16"/>
    </w:rPr>
  </w:style>
  <w:style w:type="paragraph" w:styleId="Signaturelectronique">
    <w:name w:val="E-mail Signature"/>
    <w:basedOn w:val="Normal"/>
    <w:link w:val="SignaturelectroniqueCar"/>
    <w:semiHidden/>
    <w:unhideWhenUsed/>
  </w:style>
  <w:style w:type="character" w:customStyle="1" w:styleId="SignaturelectroniqueCar">
    <w:name w:val="Signature électronique Car"/>
    <w:basedOn w:val="Policepardfaut"/>
    <w:link w:val="Signaturelectronique"/>
    <w:semiHidden/>
    <w:rPr>
      <w:sz w:val="20"/>
    </w:rPr>
  </w:style>
  <w:style w:type="paragraph" w:styleId="Notedefin">
    <w:name w:val="endnote text"/>
    <w:basedOn w:val="Normal"/>
    <w:link w:val="NotedefinCar"/>
    <w:semiHidden/>
    <w:unhideWhenUsed/>
    <w:rPr>
      <w:szCs w:val="20"/>
    </w:rPr>
  </w:style>
  <w:style w:type="character" w:customStyle="1" w:styleId="NotedefinCar">
    <w:name w:val="Note de fin Car"/>
    <w:basedOn w:val="Policepardfaut"/>
    <w:link w:val="Notedefin"/>
    <w:semiHidden/>
    <w:rPr>
      <w:sz w:val="20"/>
      <w:szCs w:val="20"/>
    </w:rPr>
  </w:style>
  <w:style w:type="paragraph" w:styleId="Adressedestinatai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semiHidden/>
    <w:unhideWhenUsed/>
    <w:rPr>
      <w:rFonts w:asciiTheme="majorHAnsi" w:eastAsiaTheme="majorEastAsia" w:hAnsiTheme="majorHAnsi" w:cstheme="majorBidi"/>
      <w:szCs w:val="20"/>
    </w:rPr>
  </w:style>
  <w:style w:type="paragraph" w:styleId="Notedebasdepage">
    <w:name w:val="footnote text"/>
    <w:basedOn w:val="Normal"/>
    <w:link w:val="NotedebasdepageCar"/>
    <w:semiHidden/>
    <w:unhideWhenUsed/>
    <w:rPr>
      <w:szCs w:val="20"/>
    </w:rPr>
  </w:style>
  <w:style w:type="character" w:customStyle="1" w:styleId="NotedebasdepageCar">
    <w:name w:val="Note de bas de page Car"/>
    <w:basedOn w:val="Policepardfaut"/>
    <w:link w:val="Notedebasdepage"/>
    <w:semiHidden/>
    <w:rPr>
      <w:sz w:val="20"/>
      <w:szCs w:val="20"/>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18"/>
    </w:rPr>
  </w:style>
  <w:style w:type="character" w:customStyle="1" w:styleId="Titre4Car">
    <w:name w:val="Titre 4 Car"/>
    <w:basedOn w:val="Policepardfaut"/>
    <w:link w:val="Titre4"/>
    <w:semiHidden/>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semiHidden/>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semiHidden/>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semiHidden/>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semiHidden/>
    <w:rPr>
      <w:rFonts w:asciiTheme="majorHAnsi" w:eastAsiaTheme="majorEastAsia" w:hAnsiTheme="majorHAnsi" w:cstheme="majorBidi"/>
      <w:i/>
      <w:iCs/>
      <w:color w:val="404040" w:themeColor="text1" w:themeTint="BF"/>
      <w:sz w:val="20"/>
      <w:szCs w:val="20"/>
    </w:rPr>
  </w:style>
  <w:style w:type="paragraph" w:styleId="AdresseHTML">
    <w:name w:val="HTML Address"/>
    <w:basedOn w:val="Normal"/>
    <w:link w:val="AdresseHTMLCar"/>
    <w:semiHidden/>
    <w:unhideWhenUsed/>
    <w:rPr>
      <w:i/>
      <w:iCs/>
    </w:rPr>
  </w:style>
  <w:style w:type="character" w:customStyle="1" w:styleId="AdresseHTMLCar">
    <w:name w:val="Adresse HTML Car"/>
    <w:basedOn w:val="Policepardfaut"/>
    <w:link w:val="AdresseHTML"/>
    <w:semiHidden/>
    <w:rPr>
      <w:i/>
      <w:iCs/>
      <w:sz w:val="20"/>
    </w:rPr>
  </w:style>
  <w:style w:type="paragraph" w:styleId="HTMLprformat">
    <w:name w:val="HTML Preformatted"/>
    <w:basedOn w:val="Normal"/>
    <w:link w:val="HTMLprformatCar"/>
    <w:semiHidden/>
    <w:unhideWhenUsed/>
    <w:rPr>
      <w:rFonts w:ascii="Consolas" w:hAnsi="Consolas"/>
      <w:szCs w:val="20"/>
    </w:rPr>
  </w:style>
  <w:style w:type="character" w:customStyle="1" w:styleId="HTMLprformatCar">
    <w:name w:val="HTML préformaté Car"/>
    <w:basedOn w:val="Policepardfaut"/>
    <w:link w:val="HTMLprformat"/>
    <w:semiHidden/>
    <w:rPr>
      <w:rFonts w:ascii="Consolas" w:hAnsi="Consolas"/>
      <w:sz w:val="20"/>
      <w:szCs w:val="20"/>
    </w:rPr>
  </w:style>
  <w:style w:type="paragraph" w:styleId="Index1">
    <w:name w:val="index 1"/>
    <w:basedOn w:val="Normal"/>
    <w:next w:val="Normal"/>
    <w:autoRedefine/>
    <w:semiHidden/>
    <w:unhideWhenUsed/>
    <w:pPr>
      <w:ind w:left="200" w:hanging="200"/>
    </w:pPr>
  </w:style>
  <w:style w:type="paragraph" w:styleId="Index2">
    <w:name w:val="index 2"/>
    <w:basedOn w:val="Normal"/>
    <w:next w:val="Normal"/>
    <w:autoRedefine/>
    <w:semiHidden/>
    <w:unhideWhenUsed/>
    <w:pPr>
      <w:ind w:left="400" w:hanging="200"/>
    </w:pPr>
  </w:style>
  <w:style w:type="paragraph" w:styleId="Index3">
    <w:name w:val="index 3"/>
    <w:basedOn w:val="Normal"/>
    <w:next w:val="Normal"/>
    <w:autoRedefine/>
    <w:semiHidden/>
    <w:unhideWhenUsed/>
    <w:pPr>
      <w:ind w:left="600" w:hanging="200"/>
    </w:pPr>
  </w:style>
  <w:style w:type="paragraph" w:styleId="Index4">
    <w:name w:val="index 4"/>
    <w:basedOn w:val="Normal"/>
    <w:next w:val="Normal"/>
    <w:autoRedefine/>
    <w:semiHidden/>
    <w:unhideWhenUsed/>
    <w:pPr>
      <w:ind w:left="800" w:hanging="200"/>
    </w:pPr>
  </w:style>
  <w:style w:type="paragraph" w:styleId="Index5">
    <w:name w:val="index 5"/>
    <w:basedOn w:val="Normal"/>
    <w:next w:val="Normal"/>
    <w:autoRedefine/>
    <w:semiHidden/>
    <w:unhideWhenUsed/>
    <w:pPr>
      <w:ind w:left="1000" w:hanging="200"/>
    </w:pPr>
  </w:style>
  <w:style w:type="paragraph" w:styleId="Index6">
    <w:name w:val="index 6"/>
    <w:basedOn w:val="Normal"/>
    <w:next w:val="Normal"/>
    <w:autoRedefine/>
    <w:semiHidden/>
    <w:unhideWhenUsed/>
    <w:pPr>
      <w:ind w:left="1200" w:hanging="200"/>
    </w:pPr>
  </w:style>
  <w:style w:type="paragraph" w:styleId="Index7">
    <w:name w:val="index 7"/>
    <w:basedOn w:val="Normal"/>
    <w:next w:val="Normal"/>
    <w:autoRedefine/>
    <w:semiHidden/>
    <w:unhideWhenUsed/>
    <w:pPr>
      <w:ind w:left="1400" w:hanging="200"/>
    </w:pPr>
  </w:style>
  <w:style w:type="paragraph" w:styleId="Index8">
    <w:name w:val="index 8"/>
    <w:basedOn w:val="Normal"/>
    <w:next w:val="Normal"/>
    <w:autoRedefine/>
    <w:semiHidden/>
    <w:unhideWhenUsed/>
    <w:pPr>
      <w:ind w:left="1600" w:hanging="200"/>
    </w:pPr>
  </w:style>
  <w:style w:type="paragraph" w:styleId="Index9">
    <w:name w:val="index 9"/>
    <w:basedOn w:val="Normal"/>
    <w:next w:val="Normal"/>
    <w:autoRedefine/>
    <w:semiHidden/>
    <w:unhideWhenUsed/>
    <w:pPr>
      <w:ind w:left="1800" w:hanging="200"/>
    </w:pPr>
  </w:style>
  <w:style w:type="paragraph" w:styleId="Titreindex">
    <w:name w:val="index heading"/>
    <w:basedOn w:val="Normal"/>
    <w:next w:val="Index1"/>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rPr>
      <w:b/>
      <w:bCs/>
      <w:i/>
      <w:iCs/>
      <w:color w:val="4F81BD" w:themeColor="accent1"/>
      <w:sz w:val="20"/>
    </w:rPr>
  </w:style>
  <w:style w:type="paragraph" w:styleId="Liste">
    <w:name w:val="List"/>
    <w:basedOn w:val="Normal"/>
    <w:semiHidden/>
    <w:unhideWhenUsed/>
    <w:pPr>
      <w:ind w:left="360" w:hanging="360"/>
      <w:contextualSpacing/>
    </w:pPr>
  </w:style>
  <w:style w:type="paragraph" w:styleId="Liste2">
    <w:name w:val="List 2"/>
    <w:basedOn w:val="Normal"/>
    <w:semiHidden/>
    <w:unhideWhenUsed/>
    <w:pPr>
      <w:ind w:left="720" w:hanging="360"/>
      <w:contextualSpacing/>
    </w:pPr>
  </w:style>
  <w:style w:type="paragraph" w:styleId="Liste3">
    <w:name w:val="List 3"/>
    <w:basedOn w:val="Normal"/>
    <w:semiHidden/>
    <w:unhideWhenUsed/>
    <w:pPr>
      <w:ind w:left="1080" w:hanging="360"/>
      <w:contextualSpacing/>
    </w:pPr>
  </w:style>
  <w:style w:type="paragraph" w:styleId="Liste4">
    <w:name w:val="List 4"/>
    <w:basedOn w:val="Normal"/>
    <w:semiHidden/>
    <w:unhideWhenUsed/>
    <w:pPr>
      <w:ind w:left="1440" w:hanging="360"/>
      <w:contextualSpacing/>
    </w:pPr>
  </w:style>
  <w:style w:type="paragraph" w:styleId="Liste5">
    <w:name w:val="List 5"/>
    <w:basedOn w:val="Normal"/>
    <w:semiHidden/>
    <w:unhideWhenUsed/>
    <w:pPr>
      <w:ind w:left="1800" w:hanging="360"/>
      <w:contextualSpacing/>
    </w:pPr>
  </w:style>
  <w:style w:type="paragraph" w:styleId="Listepuces">
    <w:name w:val="List Bullet"/>
    <w:basedOn w:val="Normal"/>
    <w:semiHidden/>
    <w:unhideWhenUsed/>
    <w:pPr>
      <w:numPr>
        <w:numId w:val="1"/>
      </w:numPr>
      <w:contextualSpacing/>
    </w:pPr>
  </w:style>
  <w:style w:type="paragraph" w:styleId="Listepuces2">
    <w:name w:val="List Bullet 2"/>
    <w:basedOn w:val="Normal"/>
    <w:semiHidden/>
    <w:unhideWhenUsed/>
    <w:pPr>
      <w:numPr>
        <w:numId w:val="2"/>
      </w:numPr>
      <w:contextualSpacing/>
    </w:pPr>
  </w:style>
  <w:style w:type="paragraph" w:styleId="Listepuces3">
    <w:name w:val="List Bullet 3"/>
    <w:basedOn w:val="Normal"/>
    <w:semiHidden/>
    <w:unhideWhenUsed/>
    <w:pPr>
      <w:numPr>
        <w:numId w:val="3"/>
      </w:numPr>
      <w:contextualSpacing/>
    </w:pPr>
  </w:style>
  <w:style w:type="paragraph" w:styleId="Listepuces4">
    <w:name w:val="List Bullet 4"/>
    <w:basedOn w:val="Normal"/>
    <w:semiHidden/>
    <w:unhideWhenUsed/>
    <w:pPr>
      <w:numPr>
        <w:numId w:val="4"/>
      </w:numPr>
      <w:contextualSpacing/>
    </w:pPr>
  </w:style>
  <w:style w:type="paragraph" w:styleId="Listepuces5">
    <w:name w:val="List Bullet 5"/>
    <w:basedOn w:val="Normal"/>
    <w:semiHidden/>
    <w:unhideWhenUsed/>
    <w:pPr>
      <w:numPr>
        <w:numId w:val="5"/>
      </w:numPr>
      <w:contextualSpacing/>
    </w:pPr>
  </w:style>
  <w:style w:type="paragraph" w:styleId="Listecontinue">
    <w:name w:val="List Continue"/>
    <w:basedOn w:val="Normal"/>
    <w:semiHidden/>
    <w:unhideWhenUsed/>
    <w:pPr>
      <w:spacing w:after="120"/>
      <w:ind w:left="360"/>
      <w:contextualSpacing/>
    </w:pPr>
  </w:style>
  <w:style w:type="paragraph" w:styleId="Listecontinue2">
    <w:name w:val="List Continue 2"/>
    <w:basedOn w:val="Normal"/>
    <w:semiHidden/>
    <w:unhideWhenUsed/>
    <w:pPr>
      <w:spacing w:after="120"/>
      <w:ind w:left="720"/>
      <w:contextualSpacing/>
    </w:pPr>
  </w:style>
  <w:style w:type="paragraph" w:styleId="Listecontinue3">
    <w:name w:val="List Continue 3"/>
    <w:basedOn w:val="Normal"/>
    <w:semiHidden/>
    <w:unhideWhenUsed/>
    <w:pPr>
      <w:spacing w:after="120"/>
      <w:ind w:left="1080"/>
      <w:contextualSpacing/>
    </w:pPr>
  </w:style>
  <w:style w:type="paragraph" w:styleId="Listecontinue4">
    <w:name w:val="List Continue 4"/>
    <w:basedOn w:val="Normal"/>
    <w:semiHidden/>
    <w:unhideWhenUsed/>
    <w:pPr>
      <w:spacing w:after="120"/>
      <w:ind w:left="1440"/>
      <w:contextualSpacing/>
    </w:pPr>
  </w:style>
  <w:style w:type="paragraph" w:styleId="Listecontinue5">
    <w:name w:val="List Continue 5"/>
    <w:basedOn w:val="Normal"/>
    <w:semiHidden/>
    <w:unhideWhenUsed/>
    <w:pPr>
      <w:spacing w:after="120"/>
      <w:ind w:left="1800"/>
      <w:contextualSpacing/>
    </w:pPr>
  </w:style>
  <w:style w:type="paragraph" w:styleId="Listenumros">
    <w:name w:val="List Number"/>
    <w:basedOn w:val="Normal"/>
    <w:semiHidden/>
    <w:unhideWhenUsed/>
    <w:pPr>
      <w:numPr>
        <w:numId w:val="6"/>
      </w:numPr>
      <w:contextualSpacing/>
    </w:pPr>
  </w:style>
  <w:style w:type="paragraph" w:styleId="Listenumros2">
    <w:name w:val="List Number 2"/>
    <w:basedOn w:val="Normal"/>
    <w:semiHidden/>
    <w:unhideWhenUsed/>
    <w:pPr>
      <w:numPr>
        <w:numId w:val="7"/>
      </w:numPr>
      <w:contextualSpacing/>
    </w:pPr>
  </w:style>
  <w:style w:type="paragraph" w:styleId="Listenumros3">
    <w:name w:val="List Number 3"/>
    <w:basedOn w:val="Normal"/>
    <w:semiHidden/>
    <w:unhideWhenUsed/>
    <w:pPr>
      <w:numPr>
        <w:numId w:val="8"/>
      </w:numPr>
      <w:contextualSpacing/>
    </w:pPr>
  </w:style>
  <w:style w:type="paragraph" w:styleId="Listenumros4">
    <w:name w:val="List Number 4"/>
    <w:basedOn w:val="Normal"/>
    <w:semiHidden/>
    <w:unhideWhenUsed/>
    <w:pPr>
      <w:numPr>
        <w:numId w:val="9"/>
      </w:numPr>
      <w:contextualSpacing/>
    </w:pPr>
  </w:style>
  <w:style w:type="paragraph" w:styleId="Listenumros5">
    <w:name w:val="List Number 5"/>
    <w:basedOn w:val="Normal"/>
    <w:semiHidden/>
    <w:unhideWhenUsed/>
    <w:pPr>
      <w:numPr>
        <w:numId w:val="10"/>
      </w:numPr>
      <w:contextualSpacing/>
    </w:pPr>
  </w:style>
  <w:style w:type="paragraph" w:styleId="Paragraphedeliste">
    <w:name w:val="List Paragraph"/>
    <w:basedOn w:val="Normal"/>
    <w:qFormat/>
    <w:pPr>
      <w:ind w:left="720"/>
      <w:contextualSpacing/>
    </w:pPr>
  </w:style>
  <w:style w:type="paragraph" w:styleId="Textedemacro">
    <w:name w:val="macro"/>
    <w:link w:val="Textede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edemacroCar">
    <w:name w:val="Texte de macro Car"/>
    <w:basedOn w:val="Policepardfaut"/>
    <w:link w:val="Textedemacro"/>
    <w:semiHidden/>
    <w:rPr>
      <w:rFonts w:ascii="Consolas" w:hAnsi="Consolas"/>
      <w:sz w:val="20"/>
      <w:szCs w:val="20"/>
    </w:rPr>
  </w:style>
  <w:style w:type="paragraph" w:styleId="En-ttedemessage">
    <w:name w:val="Message Header"/>
    <w:basedOn w:val="Normal"/>
    <w:link w:val="En-ttedemessag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semiHidden/>
    <w:rPr>
      <w:rFonts w:asciiTheme="majorHAnsi" w:eastAsiaTheme="majorEastAsia" w:hAnsiTheme="majorHAnsi" w:cstheme="majorBidi"/>
      <w:sz w:val="24"/>
      <w:szCs w:val="24"/>
      <w:shd w:val="pct20" w:color="auto" w:fill="auto"/>
    </w:rPr>
  </w:style>
  <w:style w:type="paragraph" w:styleId="Sansinterligne">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Retraitnormal">
    <w:name w:val="Normal Indent"/>
    <w:basedOn w:val="Normal"/>
    <w:semiHidden/>
    <w:unhideWhenUsed/>
    <w:pPr>
      <w:ind w:left="720"/>
    </w:pPr>
  </w:style>
  <w:style w:type="paragraph" w:styleId="Titredenote">
    <w:name w:val="Note Heading"/>
    <w:basedOn w:val="Normal"/>
    <w:next w:val="Normal"/>
    <w:link w:val="TitredenoteCar"/>
    <w:semiHidden/>
    <w:unhideWhenUsed/>
  </w:style>
  <w:style w:type="character" w:customStyle="1" w:styleId="TitredenoteCar">
    <w:name w:val="Titre de note Car"/>
    <w:basedOn w:val="Policepardfaut"/>
    <w:link w:val="Titredenote"/>
    <w:semiHidden/>
    <w:rPr>
      <w:sz w:val="20"/>
    </w:rPr>
  </w:style>
  <w:style w:type="paragraph" w:styleId="Textebrut">
    <w:name w:val="Plain Text"/>
    <w:basedOn w:val="Normal"/>
    <w:link w:val="TextebrutCar"/>
    <w:semiHidden/>
    <w:unhideWhenUsed/>
    <w:rPr>
      <w:rFonts w:ascii="Consolas" w:hAnsi="Consolas"/>
      <w:sz w:val="21"/>
      <w:szCs w:val="21"/>
    </w:rPr>
  </w:style>
  <w:style w:type="character" w:customStyle="1" w:styleId="TextebrutCar">
    <w:name w:val="Texte brut Car"/>
    <w:basedOn w:val="Policepardfaut"/>
    <w:link w:val="Textebrut"/>
    <w:semiHidden/>
    <w:rPr>
      <w:rFonts w:ascii="Consolas" w:hAnsi="Consolas"/>
      <w:sz w:val="21"/>
      <w:szCs w:val="21"/>
    </w:rPr>
  </w:style>
  <w:style w:type="paragraph" w:styleId="Citation">
    <w:name w:val="Quote"/>
    <w:basedOn w:val="Normal"/>
    <w:next w:val="Normal"/>
    <w:link w:val="CitationCar"/>
    <w:qFormat/>
    <w:rPr>
      <w:i/>
      <w:iCs/>
      <w:color w:val="000000" w:themeColor="text1"/>
    </w:rPr>
  </w:style>
  <w:style w:type="character" w:customStyle="1" w:styleId="CitationCar">
    <w:name w:val="Citation Car"/>
    <w:basedOn w:val="Policepardfaut"/>
    <w:link w:val="Citation"/>
    <w:rPr>
      <w:i/>
      <w:iCs/>
      <w:color w:val="000000" w:themeColor="text1"/>
      <w:sz w:val="20"/>
    </w:rPr>
  </w:style>
  <w:style w:type="paragraph" w:styleId="Salutations">
    <w:name w:val="Salutation"/>
    <w:basedOn w:val="Normal"/>
    <w:next w:val="Normal"/>
    <w:link w:val="SalutationsCar"/>
    <w:semiHidden/>
    <w:unhideWhenUsed/>
  </w:style>
  <w:style w:type="character" w:customStyle="1" w:styleId="SalutationsCar">
    <w:name w:val="Salutations Car"/>
    <w:basedOn w:val="Policepardfaut"/>
    <w:link w:val="Salutations"/>
    <w:semiHidden/>
    <w:rPr>
      <w:sz w:val="20"/>
    </w:rPr>
  </w:style>
  <w:style w:type="paragraph" w:styleId="Signature">
    <w:name w:val="Signature"/>
    <w:basedOn w:val="Normal"/>
    <w:link w:val="SignatureCar"/>
    <w:semiHidden/>
    <w:unhideWhenUsed/>
    <w:pPr>
      <w:ind w:left="4320"/>
    </w:pPr>
  </w:style>
  <w:style w:type="character" w:customStyle="1" w:styleId="SignatureCar">
    <w:name w:val="Signature Car"/>
    <w:basedOn w:val="Policepardfaut"/>
    <w:link w:val="Signature"/>
    <w:semiHidden/>
    <w:rPr>
      <w:sz w:val="20"/>
    </w:rPr>
  </w:style>
  <w:style w:type="paragraph" w:styleId="Sous-titre">
    <w:name w:val="Subtitle"/>
    <w:basedOn w:val="Normal"/>
    <w:next w:val="Normal"/>
    <w:link w:val="Sous-titreCar"/>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Pr>
      <w:rFonts w:asciiTheme="majorHAnsi" w:eastAsiaTheme="majorEastAsia" w:hAnsiTheme="majorHAnsi" w:cstheme="majorBidi"/>
      <w:i/>
      <w:iCs/>
      <w:color w:val="4F81BD" w:themeColor="accent1"/>
      <w:spacing w:val="15"/>
      <w:sz w:val="24"/>
      <w:szCs w:val="24"/>
    </w:rPr>
  </w:style>
  <w:style w:type="paragraph" w:styleId="Tabledesautorits">
    <w:name w:val="table of authorities"/>
    <w:basedOn w:val="Normal"/>
    <w:next w:val="Normal"/>
    <w:semiHidden/>
    <w:unhideWhenUsed/>
    <w:pPr>
      <w:ind w:left="200" w:hanging="200"/>
    </w:pPr>
  </w:style>
  <w:style w:type="paragraph" w:styleId="Tabledesillustrations">
    <w:name w:val="table of figures"/>
    <w:basedOn w:val="Normal"/>
    <w:next w:val="Normal"/>
    <w:semiHidden/>
    <w:unhideWhenUsed/>
  </w:style>
  <w:style w:type="paragraph" w:styleId="Titredetablederfrences">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semiHidden/>
    <w:unhideWhenUsed/>
    <w:pPr>
      <w:spacing w:after="100"/>
    </w:pPr>
  </w:style>
  <w:style w:type="paragraph" w:styleId="TM2">
    <w:name w:val="toc 2"/>
    <w:basedOn w:val="Normal"/>
    <w:next w:val="Normal"/>
    <w:autoRedefine/>
    <w:semiHidden/>
    <w:unhideWhenUsed/>
    <w:pPr>
      <w:spacing w:after="100"/>
      <w:ind w:left="200"/>
    </w:pPr>
  </w:style>
  <w:style w:type="paragraph" w:styleId="TM3">
    <w:name w:val="toc 3"/>
    <w:basedOn w:val="Normal"/>
    <w:next w:val="Normal"/>
    <w:autoRedefine/>
    <w:semiHidden/>
    <w:unhideWhenUsed/>
    <w:pPr>
      <w:spacing w:after="100"/>
      <w:ind w:left="400"/>
    </w:pPr>
  </w:style>
  <w:style w:type="paragraph" w:styleId="TM4">
    <w:name w:val="toc 4"/>
    <w:basedOn w:val="Normal"/>
    <w:next w:val="Normal"/>
    <w:autoRedefine/>
    <w:semiHidden/>
    <w:unhideWhenUsed/>
    <w:pPr>
      <w:spacing w:after="100"/>
      <w:ind w:left="600"/>
    </w:pPr>
  </w:style>
  <w:style w:type="paragraph" w:styleId="TM5">
    <w:name w:val="toc 5"/>
    <w:basedOn w:val="Normal"/>
    <w:next w:val="Normal"/>
    <w:autoRedefine/>
    <w:semiHidden/>
    <w:unhideWhenUsed/>
    <w:pPr>
      <w:spacing w:after="100"/>
      <w:ind w:left="800"/>
    </w:pPr>
  </w:style>
  <w:style w:type="paragraph" w:styleId="TM6">
    <w:name w:val="toc 6"/>
    <w:basedOn w:val="Normal"/>
    <w:next w:val="Normal"/>
    <w:autoRedefine/>
    <w:semiHidden/>
    <w:unhideWhenUsed/>
    <w:pPr>
      <w:spacing w:after="100"/>
      <w:ind w:left="1000"/>
    </w:pPr>
  </w:style>
  <w:style w:type="paragraph" w:styleId="TM7">
    <w:name w:val="toc 7"/>
    <w:basedOn w:val="Normal"/>
    <w:next w:val="Normal"/>
    <w:autoRedefine/>
    <w:semiHidden/>
    <w:unhideWhenUsed/>
    <w:pPr>
      <w:spacing w:after="100"/>
      <w:ind w:left="1200"/>
    </w:pPr>
  </w:style>
  <w:style w:type="paragraph" w:styleId="TM8">
    <w:name w:val="toc 8"/>
    <w:basedOn w:val="Normal"/>
    <w:next w:val="Normal"/>
    <w:autoRedefine/>
    <w:semiHidden/>
    <w:unhideWhenUsed/>
    <w:pPr>
      <w:spacing w:after="100"/>
      <w:ind w:left="1400"/>
    </w:pPr>
  </w:style>
  <w:style w:type="paragraph" w:styleId="TM9">
    <w:name w:val="toc 9"/>
    <w:basedOn w:val="Normal"/>
    <w:next w:val="Normal"/>
    <w:autoRedefine/>
    <w:semiHidden/>
    <w:unhideWhenUsed/>
    <w:pPr>
      <w:spacing w:after="100"/>
      <w:ind w:left="1600"/>
    </w:pPr>
  </w:style>
  <w:style w:type="paragraph" w:styleId="En-ttedetabledesmatires">
    <w:name w:val="TOC Heading"/>
    <w:basedOn w:val="Titre1"/>
    <w:next w:val="Normal"/>
    <w:semiHidden/>
    <w:unhideWhenUsed/>
    <w:qFormat/>
    <w:pPr>
      <w:outlineLvl w:val="9"/>
    </w:pPr>
    <w:rPr>
      <w:color w:val="365F91" w:themeColor="accent1" w:themeShade="BF"/>
      <w:sz w:val="28"/>
      <w:szCs w:val="28"/>
    </w:rPr>
  </w:style>
  <w:style w:type="table" w:styleId="Grille">
    <w:name w:val="Table Grid"/>
    <w:basedOn w:val="Tableau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Pr>
      <w:sz w:val="36"/>
    </w:rPr>
  </w:style>
  <w:style w:type="paragraph" w:customStyle="1" w:styleId="C06FE07EC5446A45BB8E530E719B707D">
    <w:name w:val="C06FE07EC5446A45BB8E530E719B707D"/>
    <w:rPr>
      <w:sz w:val="24"/>
      <w:szCs w:val="24"/>
    </w:rPr>
  </w:style>
  <w:style w:type="table" w:styleId="Colonnes2">
    <w:name w:val="Table Columns 2"/>
    <w:basedOn w:val="TableauNormal"/>
    <w:rsid w:val="0036230C"/>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paragraph" w:customStyle="1" w:styleId="70484A0D7EA987448A6EB0776971864B">
    <w:name w:val="70484A0D7EA987448A6EB0776971864B"/>
    <w:rsid w:val="00E93304"/>
    <w:rPr>
      <w:sz w:val="24"/>
      <w:szCs w:val="24"/>
      <w:lang w:val="fr-FR" w:eastAsia="ja-JP"/>
    </w:rPr>
  </w:style>
  <w:style w:type="table" w:styleId="Classique1">
    <w:name w:val="Table Classic 1"/>
    <w:basedOn w:val="TableauNormal"/>
    <w:rsid w:val="004F647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styleId="Lienhypertexte">
    <w:name w:val="Hyperlink"/>
    <w:basedOn w:val="Policepardfaut"/>
    <w:rsid w:val="003B34B2"/>
    <w:rPr>
      <w:color w:val="0000FF" w:themeColor="hyperlink"/>
      <w:u w:val="single"/>
    </w:rPr>
  </w:style>
  <w:style w:type="character" w:styleId="Lienhypertextesuivi">
    <w:name w:val="FollowedHyperlink"/>
    <w:basedOn w:val="Policepardfaut"/>
    <w:rsid w:val="00681F4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Table Grid" w:uiPriority="59"/>
    <w:lsdException w:name="List Paragraph" w:qFormat="1"/>
  </w:latentStyles>
  <w:style w:type="paragraph" w:default="1" w:styleId="Normal">
    <w:name w:val="Normal"/>
    <w:rPr>
      <w:noProof/>
      <w:sz w:val="20"/>
      <w:lang w:val="fr-FR"/>
    </w:rPr>
  </w:style>
  <w:style w:type="paragraph" w:styleId="Titre1">
    <w:name w:val="heading 1"/>
    <w:basedOn w:val="Normal"/>
    <w:next w:val="Corpsdetexte"/>
    <w:link w:val="Titre1Car"/>
    <w:pPr>
      <w:keepNext/>
      <w:keepLines/>
      <w:jc w:val="right"/>
      <w:outlineLvl w:val="0"/>
    </w:pPr>
    <w:rPr>
      <w:rFonts w:asciiTheme="majorHAnsi" w:eastAsiaTheme="majorEastAsia" w:hAnsiTheme="majorHAnsi" w:cstheme="majorBidi"/>
      <w:b/>
      <w:bCs/>
      <w:color w:val="4F81BD" w:themeColor="accent1"/>
      <w:sz w:val="18"/>
      <w:szCs w:val="24"/>
    </w:rPr>
  </w:style>
  <w:style w:type="paragraph" w:styleId="Titre2">
    <w:name w:val="heading 2"/>
    <w:basedOn w:val="Normal"/>
    <w:next w:val="Corpsdetexte"/>
    <w:link w:val="Titre2Car"/>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Titre3">
    <w:name w:val="heading 3"/>
    <w:basedOn w:val="Normal"/>
    <w:next w:val="Normal"/>
    <w:link w:val="Titre3Car"/>
    <w:unhideWhenUsed/>
    <w:qFormat/>
    <w:pPr>
      <w:keepNext/>
      <w:keepLines/>
      <w:outlineLvl w:val="2"/>
    </w:pPr>
    <w:rPr>
      <w:rFonts w:asciiTheme="majorHAnsi" w:eastAsiaTheme="majorEastAsia" w:hAnsiTheme="majorHAnsi" w:cstheme="majorBidi"/>
      <w:b/>
      <w:bCs/>
      <w:color w:val="4F81BD" w:themeColor="accent1"/>
      <w:sz w:val="18"/>
    </w:rPr>
  </w:style>
  <w:style w:type="paragraph" w:styleId="Titre4">
    <w:name w:val="heading 4"/>
    <w:basedOn w:val="Normal"/>
    <w:next w:val="Normal"/>
    <w:link w:val="Titre4Car"/>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Pr>
      <w:rFonts w:asciiTheme="majorHAnsi" w:eastAsiaTheme="majorEastAsia" w:hAnsiTheme="majorHAnsi" w:cstheme="majorBidi"/>
      <w:b/>
      <w:bCs/>
      <w:color w:val="4F81BD" w:themeColor="accent1"/>
      <w:sz w:val="18"/>
      <w:szCs w:val="24"/>
    </w:rPr>
  </w:style>
  <w:style w:type="character" w:customStyle="1" w:styleId="Titre2Car">
    <w:name w:val="Titre 2 Car"/>
    <w:basedOn w:val="Policepardfaut"/>
    <w:link w:val="Titre2"/>
    <w:rPr>
      <w:rFonts w:asciiTheme="majorHAnsi" w:eastAsiaTheme="majorEastAsia" w:hAnsiTheme="majorHAnsi" w:cstheme="majorBidi"/>
      <w:bCs/>
      <w:color w:val="1F497D" w:themeColor="text2"/>
      <w:sz w:val="18"/>
      <w:szCs w:val="20"/>
    </w:rPr>
  </w:style>
  <w:style w:type="paragraph" w:styleId="En-tte">
    <w:name w:val="header"/>
    <w:basedOn w:val="Normal"/>
    <w:link w:val="En-tteCar"/>
    <w:pPr>
      <w:tabs>
        <w:tab w:val="center" w:pos="4680"/>
        <w:tab w:val="right" w:pos="9360"/>
      </w:tabs>
      <w:spacing w:after="200"/>
    </w:pPr>
  </w:style>
  <w:style w:type="character" w:customStyle="1" w:styleId="En-tteCar">
    <w:name w:val="En-tête Car"/>
    <w:basedOn w:val="Policepardfaut"/>
    <w:link w:val="En-tte"/>
    <w:rPr>
      <w:sz w:val="20"/>
    </w:rPr>
  </w:style>
  <w:style w:type="paragraph" w:styleId="Pieddepage">
    <w:name w:val="footer"/>
    <w:basedOn w:val="Normal"/>
    <w:link w:val="PieddepageCar"/>
    <w:pPr>
      <w:tabs>
        <w:tab w:val="center" w:pos="4680"/>
        <w:tab w:val="right" w:pos="9360"/>
      </w:tabs>
      <w:spacing w:before="200"/>
      <w:jc w:val="right"/>
    </w:pPr>
    <w:rPr>
      <w:b/>
      <w:color w:val="4F81BD" w:themeColor="accent1"/>
    </w:rPr>
  </w:style>
  <w:style w:type="character" w:customStyle="1" w:styleId="PieddepageCar">
    <w:name w:val="Pied de page Car"/>
    <w:basedOn w:val="Policepardfaut"/>
    <w:link w:val="Pieddepage"/>
    <w:rPr>
      <w:b/>
      <w:color w:val="4F81BD" w:themeColor="accent1"/>
      <w:sz w:val="20"/>
    </w:rPr>
  </w:style>
  <w:style w:type="paragraph" w:styleId="Titre">
    <w:name w:val="Title"/>
    <w:basedOn w:val="Normal"/>
    <w:next w:val="Normal"/>
    <w:link w:val="TitreCar"/>
    <w:pPr>
      <w:spacing w:after="120"/>
    </w:pPr>
    <w:rPr>
      <w:rFonts w:asciiTheme="majorHAnsi" w:eastAsiaTheme="majorEastAsia" w:hAnsiTheme="majorHAnsi" w:cstheme="majorBidi"/>
      <w:color w:val="4F81BD" w:themeColor="accent1"/>
      <w:sz w:val="72"/>
      <w:szCs w:val="36"/>
    </w:rPr>
  </w:style>
  <w:style w:type="character" w:customStyle="1" w:styleId="TitreCar">
    <w:name w:val="Titre Car"/>
    <w:basedOn w:val="Policepardfaut"/>
    <w:link w:val="Titr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Pr>
      <w:color w:val="7F7F7F" w:themeColor="text1" w:themeTint="80"/>
      <w:sz w:val="16"/>
      <w:szCs w:val="18"/>
    </w:rPr>
  </w:style>
  <w:style w:type="paragraph" w:customStyle="1" w:styleId="Initials">
    <w:name w:val="Initials"/>
    <w:basedOn w:val="Normal"/>
    <w:pPr>
      <w:ind w:left="-29"/>
    </w:pPr>
    <w:rPr>
      <w:b/>
      <w:color w:val="FFFFFF" w:themeColor="background1"/>
      <w:sz w:val="88"/>
    </w:rPr>
  </w:style>
  <w:style w:type="paragraph" w:styleId="Corpsdetexte">
    <w:name w:val="Body Text"/>
    <w:basedOn w:val="Normal"/>
    <w:link w:val="CorpsdetexteCar"/>
    <w:pPr>
      <w:spacing w:after="180"/>
    </w:pPr>
    <w:rPr>
      <w:color w:val="7F7F7F" w:themeColor="text1" w:themeTint="80"/>
      <w:sz w:val="18"/>
    </w:rPr>
  </w:style>
  <w:style w:type="character" w:customStyle="1" w:styleId="CorpsdetexteCar">
    <w:name w:val="Corps de texte Car"/>
    <w:basedOn w:val="Policepardfaut"/>
    <w:link w:val="Corpsdetexte"/>
    <w:rPr>
      <w:color w:val="7F7F7F" w:themeColor="text1" w:themeTint="80"/>
      <w:sz w:val="18"/>
    </w:rPr>
  </w:style>
  <w:style w:type="paragraph" w:styleId="Textedebulles">
    <w:name w:val="Balloon Text"/>
    <w:basedOn w:val="Normal"/>
    <w:link w:val="TextedebullesCar"/>
    <w:semiHidden/>
    <w:unhideWhenUsed/>
    <w:rPr>
      <w:rFonts w:ascii="Tahoma" w:hAnsi="Tahoma" w:cs="Tahoma"/>
      <w:sz w:val="16"/>
      <w:szCs w:val="16"/>
    </w:rPr>
  </w:style>
  <w:style w:type="character" w:customStyle="1" w:styleId="TextedebullesCar">
    <w:name w:val="Texte de bulles Car"/>
    <w:basedOn w:val="Policepardfaut"/>
    <w:link w:val="Textedebulles"/>
    <w:semiHidden/>
    <w:rPr>
      <w:rFonts w:ascii="Tahoma" w:hAnsi="Tahoma" w:cs="Tahoma"/>
      <w:sz w:val="16"/>
      <w:szCs w:val="16"/>
    </w:rPr>
  </w:style>
  <w:style w:type="paragraph" w:styleId="Bibliographie">
    <w:name w:val="Bibliography"/>
    <w:basedOn w:val="Normal"/>
    <w:next w:val="Normal"/>
    <w:semiHidden/>
    <w:unhideWhenUsed/>
  </w:style>
  <w:style w:type="paragraph" w:styleId="Normalcentr">
    <w:name w:val="Block Text"/>
    <w:basedOn w:val="Normal"/>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Corpsdetexte2">
    <w:name w:val="Body Text 2"/>
    <w:basedOn w:val="Normal"/>
    <w:link w:val="Corpsdetexte2Car"/>
    <w:semiHidden/>
    <w:unhideWhenUsed/>
    <w:pPr>
      <w:spacing w:after="120"/>
      <w:ind w:left="360"/>
    </w:pPr>
  </w:style>
  <w:style w:type="paragraph" w:styleId="Corpsdetexte3">
    <w:name w:val="Body Text 3"/>
    <w:basedOn w:val="Normal"/>
    <w:link w:val="Corpsdetexte3Car"/>
    <w:semiHidden/>
    <w:unhideWhenUsed/>
    <w:pPr>
      <w:spacing w:after="120"/>
    </w:pPr>
    <w:rPr>
      <w:sz w:val="16"/>
      <w:szCs w:val="16"/>
    </w:rPr>
  </w:style>
  <w:style w:type="character" w:customStyle="1" w:styleId="Corpsdetexte3Car">
    <w:name w:val="Corps de texte 3 Car"/>
    <w:basedOn w:val="Policepardfaut"/>
    <w:link w:val="Corpsdetexte3"/>
    <w:semiHidden/>
    <w:rPr>
      <w:sz w:val="16"/>
      <w:szCs w:val="16"/>
    </w:rPr>
  </w:style>
  <w:style w:type="paragraph" w:styleId="Retrait1religne">
    <w:name w:val="Body Text First Indent"/>
    <w:basedOn w:val="Corpsdetexte"/>
    <w:link w:val="Retrait1religneCar"/>
    <w:semiHidden/>
    <w:unhideWhenUsed/>
    <w:pPr>
      <w:spacing w:after="0"/>
      <w:ind w:firstLine="360"/>
    </w:pPr>
  </w:style>
  <w:style w:type="character" w:customStyle="1" w:styleId="Retrait1religneCar">
    <w:name w:val="Retrait 1ère ligne Car"/>
    <w:basedOn w:val="CorpsdetexteCar"/>
    <w:link w:val="Retrait1religne"/>
    <w:semiHidden/>
    <w:rPr>
      <w:color w:val="7F7F7F" w:themeColor="text1" w:themeTint="80"/>
      <w:sz w:val="18"/>
    </w:rPr>
  </w:style>
  <w:style w:type="character" w:customStyle="1" w:styleId="Corpsdetexte2Car">
    <w:name w:val="Corps de texte 2 Car"/>
    <w:basedOn w:val="Policepardfaut"/>
    <w:link w:val="Corpsdetexte2"/>
    <w:semiHidden/>
    <w:rPr>
      <w:sz w:val="20"/>
    </w:rPr>
  </w:style>
  <w:style w:type="paragraph" w:styleId="Retraitcorpset1relig">
    <w:name w:val="Body Text First Indent 2"/>
    <w:basedOn w:val="Corpsdetexte2"/>
    <w:link w:val="Retraitcorpset1religCar"/>
    <w:semiHidden/>
    <w:unhideWhenUsed/>
    <w:pPr>
      <w:spacing w:after="0"/>
      <w:ind w:firstLine="360"/>
    </w:pPr>
  </w:style>
  <w:style w:type="character" w:customStyle="1" w:styleId="Retraitcorpset1religCar">
    <w:name w:val="Retrait corps et 1ère lig. Car"/>
    <w:basedOn w:val="Corpsdetexte2Car"/>
    <w:link w:val="Retraitcorpset1relig"/>
    <w:semiHidden/>
    <w:rPr>
      <w:sz w:val="20"/>
    </w:rPr>
  </w:style>
  <w:style w:type="paragraph" w:styleId="Retraitcorpsdetexte2">
    <w:name w:val="Body Text Indent 2"/>
    <w:basedOn w:val="Normal"/>
    <w:link w:val="Retraitcorpsdetexte2Car"/>
    <w:semiHidden/>
    <w:unhideWhenUsed/>
    <w:pPr>
      <w:spacing w:after="120" w:line="480" w:lineRule="auto"/>
      <w:ind w:left="360"/>
    </w:pPr>
  </w:style>
  <w:style w:type="character" w:customStyle="1" w:styleId="Retraitcorpsdetexte2Car">
    <w:name w:val="Retrait corps de texte 2 Car"/>
    <w:basedOn w:val="Policepardfaut"/>
    <w:link w:val="Retraitcorpsdetexte2"/>
    <w:semiHidden/>
    <w:rPr>
      <w:sz w:val="20"/>
    </w:rPr>
  </w:style>
  <w:style w:type="paragraph" w:styleId="Retraitcorpsdetexte3">
    <w:name w:val="Body Text Indent 3"/>
    <w:basedOn w:val="Normal"/>
    <w:link w:val="Retraitcorpsdetexte3Car"/>
    <w:semiHidden/>
    <w:unhideWhenUsed/>
    <w:pPr>
      <w:spacing w:after="120"/>
      <w:ind w:left="360"/>
    </w:pPr>
    <w:rPr>
      <w:sz w:val="16"/>
      <w:szCs w:val="16"/>
    </w:rPr>
  </w:style>
  <w:style w:type="character" w:customStyle="1" w:styleId="Retraitcorpsdetexte3Car">
    <w:name w:val="Retrait corps de texte 3 Car"/>
    <w:basedOn w:val="Policepardfaut"/>
    <w:link w:val="Retraitcorpsdetexte3"/>
    <w:semiHidden/>
    <w:rPr>
      <w:sz w:val="16"/>
      <w:szCs w:val="16"/>
    </w:rPr>
  </w:style>
  <w:style w:type="paragraph" w:styleId="Lgende">
    <w:name w:val="caption"/>
    <w:basedOn w:val="Normal"/>
    <w:next w:val="Normal"/>
    <w:semiHidden/>
    <w:unhideWhenUsed/>
    <w:qFormat/>
    <w:pPr>
      <w:spacing w:after="200"/>
    </w:pPr>
    <w:rPr>
      <w:b/>
      <w:bCs/>
      <w:color w:val="4F81BD" w:themeColor="accent1"/>
      <w:sz w:val="18"/>
      <w:szCs w:val="18"/>
    </w:rPr>
  </w:style>
  <w:style w:type="paragraph" w:styleId="Formulepolitesse">
    <w:name w:val="Closing"/>
    <w:basedOn w:val="Normal"/>
    <w:link w:val="FormulepolitesseCar"/>
    <w:semiHidden/>
    <w:unhideWhenUsed/>
    <w:pPr>
      <w:ind w:left="4320"/>
    </w:pPr>
  </w:style>
  <w:style w:type="character" w:customStyle="1" w:styleId="FormulepolitesseCar">
    <w:name w:val="Formule politesse Car"/>
    <w:basedOn w:val="Policepardfaut"/>
    <w:link w:val="Formulepolitesse"/>
    <w:semiHidden/>
    <w:rPr>
      <w:sz w:val="20"/>
    </w:rPr>
  </w:style>
  <w:style w:type="paragraph" w:styleId="Commentaire">
    <w:name w:val="annotation text"/>
    <w:basedOn w:val="Normal"/>
    <w:link w:val="CommentaireCar"/>
    <w:semiHidden/>
    <w:unhideWhenUsed/>
    <w:rPr>
      <w:szCs w:val="20"/>
    </w:rPr>
  </w:style>
  <w:style w:type="character" w:customStyle="1" w:styleId="CommentaireCar">
    <w:name w:val="Commentaire Car"/>
    <w:basedOn w:val="Policepardfaut"/>
    <w:link w:val="Commentaire"/>
    <w:semiHidden/>
    <w:rPr>
      <w:sz w:val="20"/>
      <w:szCs w:val="20"/>
    </w:rPr>
  </w:style>
  <w:style w:type="paragraph" w:styleId="Objetducommentaire">
    <w:name w:val="annotation subject"/>
    <w:basedOn w:val="Commentaire"/>
    <w:next w:val="Commentaire"/>
    <w:link w:val="ObjetducommentaireCar"/>
    <w:semiHidden/>
    <w:unhideWhenUsed/>
    <w:rPr>
      <w:b/>
      <w:bCs/>
    </w:rPr>
  </w:style>
  <w:style w:type="character" w:customStyle="1" w:styleId="ObjetducommentaireCar">
    <w:name w:val="Objet du commentaire Car"/>
    <w:basedOn w:val="CommentaireCar"/>
    <w:link w:val="Objetducommentaire"/>
    <w:semiHidden/>
    <w:rPr>
      <w:b/>
      <w:bCs/>
      <w:sz w:val="20"/>
      <w:szCs w:val="20"/>
    </w:rPr>
  </w:style>
  <w:style w:type="paragraph" w:styleId="Date">
    <w:name w:val="Date"/>
    <w:basedOn w:val="Normal"/>
    <w:next w:val="Normal"/>
    <w:link w:val="DateCar"/>
    <w:semiHidden/>
    <w:unhideWhenUsed/>
  </w:style>
  <w:style w:type="character" w:customStyle="1" w:styleId="DateCar">
    <w:name w:val="Date Car"/>
    <w:basedOn w:val="Policepardfaut"/>
    <w:link w:val="Date"/>
    <w:semiHidden/>
    <w:rPr>
      <w:sz w:val="20"/>
    </w:rPr>
  </w:style>
  <w:style w:type="paragraph" w:styleId="Explorateurdedocument">
    <w:name w:val="Document Map"/>
    <w:basedOn w:val="Normal"/>
    <w:link w:val="ExplorateurdedocumentCar"/>
    <w:semiHidden/>
    <w:unhideWhenUsed/>
    <w:rPr>
      <w:rFonts w:ascii="Tahoma" w:hAnsi="Tahoma" w:cs="Tahoma"/>
      <w:sz w:val="16"/>
      <w:szCs w:val="16"/>
    </w:rPr>
  </w:style>
  <w:style w:type="character" w:customStyle="1" w:styleId="ExplorateurdedocumentCar">
    <w:name w:val="Explorateur de document Car"/>
    <w:basedOn w:val="Policepardfaut"/>
    <w:link w:val="Explorateurdedocument"/>
    <w:semiHidden/>
    <w:rPr>
      <w:rFonts w:ascii="Tahoma" w:hAnsi="Tahoma" w:cs="Tahoma"/>
      <w:sz w:val="16"/>
      <w:szCs w:val="16"/>
    </w:rPr>
  </w:style>
  <w:style w:type="paragraph" w:styleId="Signaturelectronique">
    <w:name w:val="E-mail Signature"/>
    <w:basedOn w:val="Normal"/>
    <w:link w:val="SignaturelectroniqueCar"/>
    <w:semiHidden/>
    <w:unhideWhenUsed/>
  </w:style>
  <w:style w:type="character" w:customStyle="1" w:styleId="SignaturelectroniqueCar">
    <w:name w:val="Signature électronique Car"/>
    <w:basedOn w:val="Policepardfaut"/>
    <w:link w:val="Signaturelectronique"/>
    <w:semiHidden/>
    <w:rPr>
      <w:sz w:val="20"/>
    </w:rPr>
  </w:style>
  <w:style w:type="paragraph" w:styleId="Notedefin">
    <w:name w:val="endnote text"/>
    <w:basedOn w:val="Normal"/>
    <w:link w:val="NotedefinCar"/>
    <w:semiHidden/>
    <w:unhideWhenUsed/>
    <w:rPr>
      <w:szCs w:val="20"/>
    </w:rPr>
  </w:style>
  <w:style w:type="character" w:customStyle="1" w:styleId="NotedefinCar">
    <w:name w:val="Note de fin Car"/>
    <w:basedOn w:val="Policepardfaut"/>
    <w:link w:val="Notedefin"/>
    <w:semiHidden/>
    <w:rPr>
      <w:sz w:val="20"/>
      <w:szCs w:val="20"/>
    </w:rPr>
  </w:style>
  <w:style w:type="paragraph" w:styleId="Adressedestinatai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semiHidden/>
    <w:unhideWhenUsed/>
    <w:rPr>
      <w:rFonts w:asciiTheme="majorHAnsi" w:eastAsiaTheme="majorEastAsia" w:hAnsiTheme="majorHAnsi" w:cstheme="majorBidi"/>
      <w:szCs w:val="20"/>
    </w:rPr>
  </w:style>
  <w:style w:type="paragraph" w:styleId="Notedebasdepage">
    <w:name w:val="footnote text"/>
    <w:basedOn w:val="Normal"/>
    <w:link w:val="NotedebasdepageCar"/>
    <w:semiHidden/>
    <w:unhideWhenUsed/>
    <w:rPr>
      <w:szCs w:val="20"/>
    </w:rPr>
  </w:style>
  <w:style w:type="character" w:customStyle="1" w:styleId="NotedebasdepageCar">
    <w:name w:val="Note de bas de page Car"/>
    <w:basedOn w:val="Policepardfaut"/>
    <w:link w:val="Notedebasdepage"/>
    <w:semiHidden/>
    <w:rPr>
      <w:sz w:val="20"/>
      <w:szCs w:val="20"/>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18"/>
    </w:rPr>
  </w:style>
  <w:style w:type="character" w:customStyle="1" w:styleId="Titre4Car">
    <w:name w:val="Titre 4 Car"/>
    <w:basedOn w:val="Policepardfaut"/>
    <w:link w:val="Titre4"/>
    <w:semiHidden/>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semiHidden/>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semiHidden/>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semiHidden/>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semiHidden/>
    <w:rPr>
      <w:rFonts w:asciiTheme="majorHAnsi" w:eastAsiaTheme="majorEastAsia" w:hAnsiTheme="majorHAnsi" w:cstheme="majorBidi"/>
      <w:i/>
      <w:iCs/>
      <w:color w:val="404040" w:themeColor="text1" w:themeTint="BF"/>
      <w:sz w:val="20"/>
      <w:szCs w:val="20"/>
    </w:rPr>
  </w:style>
  <w:style w:type="paragraph" w:styleId="AdresseHTML">
    <w:name w:val="HTML Address"/>
    <w:basedOn w:val="Normal"/>
    <w:link w:val="AdresseHTMLCar"/>
    <w:semiHidden/>
    <w:unhideWhenUsed/>
    <w:rPr>
      <w:i/>
      <w:iCs/>
    </w:rPr>
  </w:style>
  <w:style w:type="character" w:customStyle="1" w:styleId="AdresseHTMLCar">
    <w:name w:val="Adresse HTML Car"/>
    <w:basedOn w:val="Policepardfaut"/>
    <w:link w:val="AdresseHTML"/>
    <w:semiHidden/>
    <w:rPr>
      <w:i/>
      <w:iCs/>
      <w:sz w:val="20"/>
    </w:rPr>
  </w:style>
  <w:style w:type="paragraph" w:styleId="HTMLprformat">
    <w:name w:val="HTML Preformatted"/>
    <w:basedOn w:val="Normal"/>
    <w:link w:val="HTMLprformatCar"/>
    <w:semiHidden/>
    <w:unhideWhenUsed/>
    <w:rPr>
      <w:rFonts w:ascii="Consolas" w:hAnsi="Consolas"/>
      <w:szCs w:val="20"/>
    </w:rPr>
  </w:style>
  <w:style w:type="character" w:customStyle="1" w:styleId="HTMLprformatCar">
    <w:name w:val="HTML préformaté Car"/>
    <w:basedOn w:val="Policepardfaut"/>
    <w:link w:val="HTMLprformat"/>
    <w:semiHidden/>
    <w:rPr>
      <w:rFonts w:ascii="Consolas" w:hAnsi="Consolas"/>
      <w:sz w:val="20"/>
      <w:szCs w:val="20"/>
    </w:rPr>
  </w:style>
  <w:style w:type="paragraph" w:styleId="Index1">
    <w:name w:val="index 1"/>
    <w:basedOn w:val="Normal"/>
    <w:next w:val="Normal"/>
    <w:autoRedefine/>
    <w:semiHidden/>
    <w:unhideWhenUsed/>
    <w:pPr>
      <w:ind w:left="200" w:hanging="200"/>
    </w:pPr>
  </w:style>
  <w:style w:type="paragraph" w:styleId="Index2">
    <w:name w:val="index 2"/>
    <w:basedOn w:val="Normal"/>
    <w:next w:val="Normal"/>
    <w:autoRedefine/>
    <w:semiHidden/>
    <w:unhideWhenUsed/>
    <w:pPr>
      <w:ind w:left="400" w:hanging="200"/>
    </w:pPr>
  </w:style>
  <w:style w:type="paragraph" w:styleId="Index3">
    <w:name w:val="index 3"/>
    <w:basedOn w:val="Normal"/>
    <w:next w:val="Normal"/>
    <w:autoRedefine/>
    <w:semiHidden/>
    <w:unhideWhenUsed/>
    <w:pPr>
      <w:ind w:left="600" w:hanging="200"/>
    </w:pPr>
  </w:style>
  <w:style w:type="paragraph" w:styleId="Index4">
    <w:name w:val="index 4"/>
    <w:basedOn w:val="Normal"/>
    <w:next w:val="Normal"/>
    <w:autoRedefine/>
    <w:semiHidden/>
    <w:unhideWhenUsed/>
    <w:pPr>
      <w:ind w:left="800" w:hanging="200"/>
    </w:pPr>
  </w:style>
  <w:style w:type="paragraph" w:styleId="Index5">
    <w:name w:val="index 5"/>
    <w:basedOn w:val="Normal"/>
    <w:next w:val="Normal"/>
    <w:autoRedefine/>
    <w:semiHidden/>
    <w:unhideWhenUsed/>
    <w:pPr>
      <w:ind w:left="1000" w:hanging="200"/>
    </w:pPr>
  </w:style>
  <w:style w:type="paragraph" w:styleId="Index6">
    <w:name w:val="index 6"/>
    <w:basedOn w:val="Normal"/>
    <w:next w:val="Normal"/>
    <w:autoRedefine/>
    <w:semiHidden/>
    <w:unhideWhenUsed/>
    <w:pPr>
      <w:ind w:left="1200" w:hanging="200"/>
    </w:pPr>
  </w:style>
  <w:style w:type="paragraph" w:styleId="Index7">
    <w:name w:val="index 7"/>
    <w:basedOn w:val="Normal"/>
    <w:next w:val="Normal"/>
    <w:autoRedefine/>
    <w:semiHidden/>
    <w:unhideWhenUsed/>
    <w:pPr>
      <w:ind w:left="1400" w:hanging="200"/>
    </w:pPr>
  </w:style>
  <w:style w:type="paragraph" w:styleId="Index8">
    <w:name w:val="index 8"/>
    <w:basedOn w:val="Normal"/>
    <w:next w:val="Normal"/>
    <w:autoRedefine/>
    <w:semiHidden/>
    <w:unhideWhenUsed/>
    <w:pPr>
      <w:ind w:left="1600" w:hanging="200"/>
    </w:pPr>
  </w:style>
  <w:style w:type="paragraph" w:styleId="Index9">
    <w:name w:val="index 9"/>
    <w:basedOn w:val="Normal"/>
    <w:next w:val="Normal"/>
    <w:autoRedefine/>
    <w:semiHidden/>
    <w:unhideWhenUsed/>
    <w:pPr>
      <w:ind w:left="1800" w:hanging="200"/>
    </w:pPr>
  </w:style>
  <w:style w:type="paragraph" w:styleId="Titreindex">
    <w:name w:val="index heading"/>
    <w:basedOn w:val="Normal"/>
    <w:next w:val="Index1"/>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rPr>
      <w:b/>
      <w:bCs/>
      <w:i/>
      <w:iCs/>
      <w:color w:val="4F81BD" w:themeColor="accent1"/>
      <w:sz w:val="20"/>
    </w:rPr>
  </w:style>
  <w:style w:type="paragraph" w:styleId="Liste">
    <w:name w:val="List"/>
    <w:basedOn w:val="Normal"/>
    <w:semiHidden/>
    <w:unhideWhenUsed/>
    <w:pPr>
      <w:ind w:left="360" w:hanging="360"/>
      <w:contextualSpacing/>
    </w:pPr>
  </w:style>
  <w:style w:type="paragraph" w:styleId="Liste2">
    <w:name w:val="List 2"/>
    <w:basedOn w:val="Normal"/>
    <w:semiHidden/>
    <w:unhideWhenUsed/>
    <w:pPr>
      <w:ind w:left="720" w:hanging="360"/>
      <w:contextualSpacing/>
    </w:pPr>
  </w:style>
  <w:style w:type="paragraph" w:styleId="Liste3">
    <w:name w:val="List 3"/>
    <w:basedOn w:val="Normal"/>
    <w:semiHidden/>
    <w:unhideWhenUsed/>
    <w:pPr>
      <w:ind w:left="1080" w:hanging="360"/>
      <w:contextualSpacing/>
    </w:pPr>
  </w:style>
  <w:style w:type="paragraph" w:styleId="Liste4">
    <w:name w:val="List 4"/>
    <w:basedOn w:val="Normal"/>
    <w:semiHidden/>
    <w:unhideWhenUsed/>
    <w:pPr>
      <w:ind w:left="1440" w:hanging="360"/>
      <w:contextualSpacing/>
    </w:pPr>
  </w:style>
  <w:style w:type="paragraph" w:styleId="Liste5">
    <w:name w:val="List 5"/>
    <w:basedOn w:val="Normal"/>
    <w:semiHidden/>
    <w:unhideWhenUsed/>
    <w:pPr>
      <w:ind w:left="1800" w:hanging="360"/>
      <w:contextualSpacing/>
    </w:pPr>
  </w:style>
  <w:style w:type="paragraph" w:styleId="Listepuces">
    <w:name w:val="List Bullet"/>
    <w:basedOn w:val="Normal"/>
    <w:semiHidden/>
    <w:unhideWhenUsed/>
    <w:pPr>
      <w:numPr>
        <w:numId w:val="1"/>
      </w:numPr>
      <w:contextualSpacing/>
    </w:pPr>
  </w:style>
  <w:style w:type="paragraph" w:styleId="Listepuces2">
    <w:name w:val="List Bullet 2"/>
    <w:basedOn w:val="Normal"/>
    <w:semiHidden/>
    <w:unhideWhenUsed/>
    <w:pPr>
      <w:numPr>
        <w:numId w:val="2"/>
      </w:numPr>
      <w:contextualSpacing/>
    </w:pPr>
  </w:style>
  <w:style w:type="paragraph" w:styleId="Listepuces3">
    <w:name w:val="List Bullet 3"/>
    <w:basedOn w:val="Normal"/>
    <w:semiHidden/>
    <w:unhideWhenUsed/>
    <w:pPr>
      <w:numPr>
        <w:numId w:val="3"/>
      </w:numPr>
      <w:contextualSpacing/>
    </w:pPr>
  </w:style>
  <w:style w:type="paragraph" w:styleId="Listepuces4">
    <w:name w:val="List Bullet 4"/>
    <w:basedOn w:val="Normal"/>
    <w:semiHidden/>
    <w:unhideWhenUsed/>
    <w:pPr>
      <w:numPr>
        <w:numId w:val="4"/>
      </w:numPr>
      <w:contextualSpacing/>
    </w:pPr>
  </w:style>
  <w:style w:type="paragraph" w:styleId="Listepuces5">
    <w:name w:val="List Bullet 5"/>
    <w:basedOn w:val="Normal"/>
    <w:semiHidden/>
    <w:unhideWhenUsed/>
    <w:pPr>
      <w:numPr>
        <w:numId w:val="5"/>
      </w:numPr>
      <w:contextualSpacing/>
    </w:pPr>
  </w:style>
  <w:style w:type="paragraph" w:styleId="Listecontinue">
    <w:name w:val="List Continue"/>
    <w:basedOn w:val="Normal"/>
    <w:semiHidden/>
    <w:unhideWhenUsed/>
    <w:pPr>
      <w:spacing w:after="120"/>
      <w:ind w:left="360"/>
      <w:contextualSpacing/>
    </w:pPr>
  </w:style>
  <w:style w:type="paragraph" w:styleId="Listecontinue2">
    <w:name w:val="List Continue 2"/>
    <w:basedOn w:val="Normal"/>
    <w:semiHidden/>
    <w:unhideWhenUsed/>
    <w:pPr>
      <w:spacing w:after="120"/>
      <w:ind w:left="720"/>
      <w:contextualSpacing/>
    </w:pPr>
  </w:style>
  <w:style w:type="paragraph" w:styleId="Listecontinue3">
    <w:name w:val="List Continue 3"/>
    <w:basedOn w:val="Normal"/>
    <w:semiHidden/>
    <w:unhideWhenUsed/>
    <w:pPr>
      <w:spacing w:after="120"/>
      <w:ind w:left="1080"/>
      <w:contextualSpacing/>
    </w:pPr>
  </w:style>
  <w:style w:type="paragraph" w:styleId="Listecontinue4">
    <w:name w:val="List Continue 4"/>
    <w:basedOn w:val="Normal"/>
    <w:semiHidden/>
    <w:unhideWhenUsed/>
    <w:pPr>
      <w:spacing w:after="120"/>
      <w:ind w:left="1440"/>
      <w:contextualSpacing/>
    </w:pPr>
  </w:style>
  <w:style w:type="paragraph" w:styleId="Listecontinue5">
    <w:name w:val="List Continue 5"/>
    <w:basedOn w:val="Normal"/>
    <w:semiHidden/>
    <w:unhideWhenUsed/>
    <w:pPr>
      <w:spacing w:after="120"/>
      <w:ind w:left="1800"/>
      <w:contextualSpacing/>
    </w:pPr>
  </w:style>
  <w:style w:type="paragraph" w:styleId="Listenumros">
    <w:name w:val="List Number"/>
    <w:basedOn w:val="Normal"/>
    <w:semiHidden/>
    <w:unhideWhenUsed/>
    <w:pPr>
      <w:numPr>
        <w:numId w:val="6"/>
      </w:numPr>
      <w:contextualSpacing/>
    </w:pPr>
  </w:style>
  <w:style w:type="paragraph" w:styleId="Listenumros2">
    <w:name w:val="List Number 2"/>
    <w:basedOn w:val="Normal"/>
    <w:semiHidden/>
    <w:unhideWhenUsed/>
    <w:pPr>
      <w:numPr>
        <w:numId w:val="7"/>
      </w:numPr>
      <w:contextualSpacing/>
    </w:pPr>
  </w:style>
  <w:style w:type="paragraph" w:styleId="Listenumros3">
    <w:name w:val="List Number 3"/>
    <w:basedOn w:val="Normal"/>
    <w:semiHidden/>
    <w:unhideWhenUsed/>
    <w:pPr>
      <w:numPr>
        <w:numId w:val="8"/>
      </w:numPr>
      <w:contextualSpacing/>
    </w:pPr>
  </w:style>
  <w:style w:type="paragraph" w:styleId="Listenumros4">
    <w:name w:val="List Number 4"/>
    <w:basedOn w:val="Normal"/>
    <w:semiHidden/>
    <w:unhideWhenUsed/>
    <w:pPr>
      <w:numPr>
        <w:numId w:val="9"/>
      </w:numPr>
      <w:contextualSpacing/>
    </w:pPr>
  </w:style>
  <w:style w:type="paragraph" w:styleId="Listenumros5">
    <w:name w:val="List Number 5"/>
    <w:basedOn w:val="Normal"/>
    <w:semiHidden/>
    <w:unhideWhenUsed/>
    <w:pPr>
      <w:numPr>
        <w:numId w:val="10"/>
      </w:numPr>
      <w:contextualSpacing/>
    </w:pPr>
  </w:style>
  <w:style w:type="paragraph" w:styleId="Paragraphedeliste">
    <w:name w:val="List Paragraph"/>
    <w:basedOn w:val="Normal"/>
    <w:qFormat/>
    <w:pPr>
      <w:ind w:left="720"/>
      <w:contextualSpacing/>
    </w:pPr>
  </w:style>
  <w:style w:type="paragraph" w:styleId="Textedemacro">
    <w:name w:val="macro"/>
    <w:link w:val="Textede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edemacroCar">
    <w:name w:val="Texte de macro Car"/>
    <w:basedOn w:val="Policepardfaut"/>
    <w:link w:val="Textedemacro"/>
    <w:semiHidden/>
    <w:rPr>
      <w:rFonts w:ascii="Consolas" w:hAnsi="Consolas"/>
      <w:sz w:val="20"/>
      <w:szCs w:val="20"/>
    </w:rPr>
  </w:style>
  <w:style w:type="paragraph" w:styleId="En-ttedemessage">
    <w:name w:val="Message Header"/>
    <w:basedOn w:val="Normal"/>
    <w:link w:val="En-ttedemessag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semiHidden/>
    <w:rPr>
      <w:rFonts w:asciiTheme="majorHAnsi" w:eastAsiaTheme="majorEastAsia" w:hAnsiTheme="majorHAnsi" w:cstheme="majorBidi"/>
      <w:sz w:val="24"/>
      <w:szCs w:val="24"/>
      <w:shd w:val="pct20" w:color="auto" w:fill="auto"/>
    </w:rPr>
  </w:style>
  <w:style w:type="paragraph" w:styleId="Sansinterligne">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Retraitnormal">
    <w:name w:val="Normal Indent"/>
    <w:basedOn w:val="Normal"/>
    <w:semiHidden/>
    <w:unhideWhenUsed/>
    <w:pPr>
      <w:ind w:left="720"/>
    </w:pPr>
  </w:style>
  <w:style w:type="paragraph" w:styleId="Titredenote">
    <w:name w:val="Note Heading"/>
    <w:basedOn w:val="Normal"/>
    <w:next w:val="Normal"/>
    <w:link w:val="TitredenoteCar"/>
    <w:semiHidden/>
    <w:unhideWhenUsed/>
  </w:style>
  <w:style w:type="character" w:customStyle="1" w:styleId="TitredenoteCar">
    <w:name w:val="Titre de note Car"/>
    <w:basedOn w:val="Policepardfaut"/>
    <w:link w:val="Titredenote"/>
    <w:semiHidden/>
    <w:rPr>
      <w:sz w:val="20"/>
    </w:rPr>
  </w:style>
  <w:style w:type="paragraph" w:styleId="Textebrut">
    <w:name w:val="Plain Text"/>
    <w:basedOn w:val="Normal"/>
    <w:link w:val="TextebrutCar"/>
    <w:semiHidden/>
    <w:unhideWhenUsed/>
    <w:rPr>
      <w:rFonts w:ascii="Consolas" w:hAnsi="Consolas"/>
      <w:sz w:val="21"/>
      <w:szCs w:val="21"/>
    </w:rPr>
  </w:style>
  <w:style w:type="character" w:customStyle="1" w:styleId="TextebrutCar">
    <w:name w:val="Texte brut Car"/>
    <w:basedOn w:val="Policepardfaut"/>
    <w:link w:val="Textebrut"/>
    <w:semiHidden/>
    <w:rPr>
      <w:rFonts w:ascii="Consolas" w:hAnsi="Consolas"/>
      <w:sz w:val="21"/>
      <w:szCs w:val="21"/>
    </w:rPr>
  </w:style>
  <w:style w:type="paragraph" w:styleId="Citation">
    <w:name w:val="Quote"/>
    <w:basedOn w:val="Normal"/>
    <w:next w:val="Normal"/>
    <w:link w:val="CitationCar"/>
    <w:qFormat/>
    <w:rPr>
      <w:i/>
      <w:iCs/>
      <w:color w:val="000000" w:themeColor="text1"/>
    </w:rPr>
  </w:style>
  <w:style w:type="character" w:customStyle="1" w:styleId="CitationCar">
    <w:name w:val="Citation Car"/>
    <w:basedOn w:val="Policepardfaut"/>
    <w:link w:val="Citation"/>
    <w:rPr>
      <w:i/>
      <w:iCs/>
      <w:color w:val="000000" w:themeColor="text1"/>
      <w:sz w:val="20"/>
    </w:rPr>
  </w:style>
  <w:style w:type="paragraph" w:styleId="Salutations">
    <w:name w:val="Salutation"/>
    <w:basedOn w:val="Normal"/>
    <w:next w:val="Normal"/>
    <w:link w:val="SalutationsCar"/>
    <w:semiHidden/>
    <w:unhideWhenUsed/>
  </w:style>
  <w:style w:type="character" w:customStyle="1" w:styleId="SalutationsCar">
    <w:name w:val="Salutations Car"/>
    <w:basedOn w:val="Policepardfaut"/>
    <w:link w:val="Salutations"/>
    <w:semiHidden/>
    <w:rPr>
      <w:sz w:val="20"/>
    </w:rPr>
  </w:style>
  <w:style w:type="paragraph" w:styleId="Signature">
    <w:name w:val="Signature"/>
    <w:basedOn w:val="Normal"/>
    <w:link w:val="SignatureCar"/>
    <w:semiHidden/>
    <w:unhideWhenUsed/>
    <w:pPr>
      <w:ind w:left="4320"/>
    </w:pPr>
  </w:style>
  <w:style w:type="character" w:customStyle="1" w:styleId="SignatureCar">
    <w:name w:val="Signature Car"/>
    <w:basedOn w:val="Policepardfaut"/>
    <w:link w:val="Signature"/>
    <w:semiHidden/>
    <w:rPr>
      <w:sz w:val="20"/>
    </w:rPr>
  </w:style>
  <w:style w:type="paragraph" w:styleId="Sous-titre">
    <w:name w:val="Subtitle"/>
    <w:basedOn w:val="Normal"/>
    <w:next w:val="Normal"/>
    <w:link w:val="Sous-titreCar"/>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Pr>
      <w:rFonts w:asciiTheme="majorHAnsi" w:eastAsiaTheme="majorEastAsia" w:hAnsiTheme="majorHAnsi" w:cstheme="majorBidi"/>
      <w:i/>
      <w:iCs/>
      <w:color w:val="4F81BD" w:themeColor="accent1"/>
      <w:spacing w:val="15"/>
      <w:sz w:val="24"/>
      <w:szCs w:val="24"/>
    </w:rPr>
  </w:style>
  <w:style w:type="paragraph" w:styleId="Tabledesautorits">
    <w:name w:val="table of authorities"/>
    <w:basedOn w:val="Normal"/>
    <w:next w:val="Normal"/>
    <w:semiHidden/>
    <w:unhideWhenUsed/>
    <w:pPr>
      <w:ind w:left="200" w:hanging="200"/>
    </w:pPr>
  </w:style>
  <w:style w:type="paragraph" w:styleId="Tabledesillustrations">
    <w:name w:val="table of figures"/>
    <w:basedOn w:val="Normal"/>
    <w:next w:val="Normal"/>
    <w:semiHidden/>
    <w:unhideWhenUsed/>
  </w:style>
  <w:style w:type="paragraph" w:styleId="Titredetablederfrences">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semiHidden/>
    <w:unhideWhenUsed/>
    <w:pPr>
      <w:spacing w:after="100"/>
    </w:pPr>
  </w:style>
  <w:style w:type="paragraph" w:styleId="TM2">
    <w:name w:val="toc 2"/>
    <w:basedOn w:val="Normal"/>
    <w:next w:val="Normal"/>
    <w:autoRedefine/>
    <w:semiHidden/>
    <w:unhideWhenUsed/>
    <w:pPr>
      <w:spacing w:after="100"/>
      <w:ind w:left="200"/>
    </w:pPr>
  </w:style>
  <w:style w:type="paragraph" w:styleId="TM3">
    <w:name w:val="toc 3"/>
    <w:basedOn w:val="Normal"/>
    <w:next w:val="Normal"/>
    <w:autoRedefine/>
    <w:semiHidden/>
    <w:unhideWhenUsed/>
    <w:pPr>
      <w:spacing w:after="100"/>
      <w:ind w:left="400"/>
    </w:pPr>
  </w:style>
  <w:style w:type="paragraph" w:styleId="TM4">
    <w:name w:val="toc 4"/>
    <w:basedOn w:val="Normal"/>
    <w:next w:val="Normal"/>
    <w:autoRedefine/>
    <w:semiHidden/>
    <w:unhideWhenUsed/>
    <w:pPr>
      <w:spacing w:after="100"/>
      <w:ind w:left="600"/>
    </w:pPr>
  </w:style>
  <w:style w:type="paragraph" w:styleId="TM5">
    <w:name w:val="toc 5"/>
    <w:basedOn w:val="Normal"/>
    <w:next w:val="Normal"/>
    <w:autoRedefine/>
    <w:semiHidden/>
    <w:unhideWhenUsed/>
    <w:pPr>
      <w:spacing w:after="100"/>
      <w:ind w:left="800"/>
    </w:pPr>
  </w:style>
  <w:style w:type="paragraph" w:styleId="TM6">
    <w:name w:val="toc 6"/>
    <w:basedOn w:val="Normal"/>
    <w:next w:val="Normal"/>
    <w:autoRedefine/>
    <w:semiHidden/>
    <w:unhideWhenUsed/>
    <w:pPr>
      <w:spacing w:after="100"/>
      <w:ind w:left="1000"/>
    </w:pPr>
  </w:style>
  <w:style w:type="paragraph" w:styleId="TM7">
    <w:name w:val="toc 7"/>
    <w:basedOn w:val="Normal"/>
    <w:next w:val="Normal"/>
    <w:autoRedefine/>
    <w:semiHidden/>
    <w:unhideWhenUsed/>
    <w:pPr>
      <w:spacing w:after="100"/>
      <w:ind w:left="1200"/>
    </w:pPr>
  </w:style>
  <w:style w:type="paragraph" w:styleId="TM8">
    <w:name w:val="toc 8"/>
    <w:basedOn w:val="Normal"/>
    <w:next w:val="Normal"/>
    <w:autoRedefine/>
    <w:semiHidden/>
    <w:unhideWhenUsed/>
    <w:pPr>
      <w:spacing w:after="100"/>
      <w:ind w:left="1400"/>
    </w:pPr>
  </w:style>
  <w:style w:type="paragraph" w:styleId="TM9">
    <w:name w:val="toc 9"/>
    <w:basedOn w:val="Normal"/>
    <w:next w:val="Normal"/>
    <w:autoRedefine/>
    <w:semiHidden/>
    <w:unhideWhenUsed/>
    <w:pPr>
      <w:spacing w:after="100"/>
      <w:ind w:left="1600"/>
    </w:pPr>
  </w:style>
  <w:style w:type="paragraph" w:styleId="En-ttedetabledesmatires">
    <w:name w:val="TOC Heading"/>
    <w:basedOn w:val="Titre1"/>
    <w:next w:val="Normal"/>
    <w:semiHidden/>
    <w:unhideWhenUsed/>
    <w:qFormat/>
    <w:pPr>
      <w:outlineLvl w:val="9"/>
    </w:pPr>
    <w:rPr>
      <w:color w:val="365F91" w:themeColor="accent1" w:themeShade="BF"/>
      <w:sz w:val="28"/>
      <w:szCs w:val="28"/>
    </w:rPr>
  </w:style>
  <w:style w:type="table" w:styleId="Grille">
    <w:name w:val="Table Grid"/>
    <w:basedOn w:val="Tableau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Pr>
      <w:sz w:val="36"/>
    </w:rPr>
  </w:style>
  <w:style w:type="paragraph" w:customStyle="1" w:styleId="C06FE07EC5446A45BB8E530E719B707D">
    <w:name w:val="C06FE07EC5446A45BB8E530E719B707D"/>
    <w:rPr>
      <w:sz w:val="24"/>
      <w:szCs w:val="24"/>
    </w:rPr>
  </w:style>
  <w:style w:type="table" w:styleId="Colonnes2">
    <w:name w:val="Table Columns 2"/>
    <w:basedOn w:val="TableauNormal"/>
    <w:rsid w:val="0036230C"/>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paragraph" w:customStyle="1" w:styleId="70484A0D7EA987448A6EB0776971864B">
    <w:name w:val="70484A0D7EA987448A6EB0776971864B"/>
    <w:rsid w:val="00E93304"/>
    <w:rPr>
      <w:sz w:val="24"/>
      <w:szCs w:val="24"/>
      <w:lang w:val="fr-FR" w:eastAsia="ja-JP"/>
    </w:rPr>
  </w:style>
  <w:style w:type="table" w:styleId="Classique1">
    <w:name w:val="Table Classic 1"/>
    <w:basedOn w:val="TableauNormal"/>
    <w:rsid w:val="004F647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styleId="Lienhypertexte">
    <w:name w:val="Hyperlink"/>
    <w:basedOn w:val="Policepardfaut"/>
    <w:rsid w:val="003B34B2"/>
    <w:rPr>
      <w:color w:val="0000FF" w:themeColor="hyperlink"/>
      <w:u w:val="single"/>
    </w:rPr>
  </w:style>
  <w:style w:type="character" w:styleId="Lienhypertextesuivi">
    <w:name w:val="FollowedHyperlink"/>
    <w:basedOn w:val="Policepardfaut"/>
    <w:rsid w:val="00681F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88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livierdeiss.com"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Mode&#768;les:Mode%20Page:Curriculum%20Vitae:Re&#769;sume&#769;%20Co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81D1BEC2C4484FB47EB260A5C48077"/>
        <w:category>
          <w:name w:val="Général"/>
          <w:gallery w:val="placeholder"/>
        </w:category>
        <w:types>
          <w:type w:val="bbPlcHdr"/>
        </w:types>
        <w:behaviors>
          <w:behavior w:val="content"/>
        </w:behaviors>
        <w:guid w:val="{40AB9FC3-9996-E440-904E-54B9ED02E3A0}"/>
      </w:docPartPr>
      <w:docPartBody>
        <w:p w:rsidR="0042541A" w:rsidRDefault="008C1401" w:rsidP="008C1401">
          <w:pPr>
            <w:pStyle w:val="6C81D1BEC2C4484FB47EB260A5C4807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DFD9F138EE77A4CAE0DD9F4B710EA60"/>
        <w:category>
          <w:name w:val="Général"/>
          <w:gallery w:val="placeholder"/>
        </w:category>
        <w:types>
          <w:type w:val="bbPlcHdr"/>
        </w:types>
        <w:behaviors>
          <w:behavior w:val="content"/>
        </w:behaviors>
        <w:guid w:val="{F413395D-0F1C-AE42-9E24-D7695C2BB817}"/>
      </w:docPartPr>
      <w:docPartBody>
        <w:p w:rsidR="0042541A" w:rsidRDefault="008C1401" w:rsidP="008C1401">
          <w:pPr>
            <w:pStyle w:val="CDFD9F138EE77A4CAE0DD9F4B710EA60"/>
          </w:pPr>
          <w:r>
            <w:t>Aliquam dapibus.</w:t>
          </w:r>
        </w:p>
      </w:docPartBody>
    </w:docPart>
    <w:docPart>
      <w:docPartPr>
        <w:name w:val="92F5B5A35FEB4047B612A92D7BB792D4"/>
        <w:category>
          <w:name w:val="Général"/>
          <w:gallery w:val="placeholder"/>
        </w:category>
        <w:types>
          <w:type w:val="bbPlcHdr"/>
        </w:types>
        <w:behaviors>
          <w:behavior w:val="content"/>
        </w:behaviors>
        <w:guid w:val="{5B766D08-65E5-BF4D-9BE2-CDC5A6ACC0D2}"/>
      </w:docPartPr>
      <w:docPartBody>
        <w:p w:rsidR="0042541A" w:rsidRDefault="008C1401" w:rsidP="008C1401">
          <w:pPr>
            <w:pStyle w:val="92F5B5A35FEB4047B612A92D7BB792D4"/>
          </w:pPr>
          <w:r>
            <w:t>Aliquam dapibus.</w:t>
          </w:r>
        </w:p>
      </w:docPartBody>
    </w:docPart>
    <w:docPart>
      <w:docPartPr>
        <w:name w:val="FE70D7628A747E45A3A1F486DD4A8449"/>
        <w:category>
          <w:name w:val="Général"/>
          <w:gallery w:val="placeholder"/>
        </w:category>
        <w:types>
          <w:type w:val="bbPlcHdr"/>
        </w:types>
        <w:behaviors>
          <w:behavior w:val="content"/>
        </w:behaviors>
        <w:guid w:val="{8AD0696A-1EFE-0F48-A6C9-586A7FBC1BD2}"/>
      </w:docPartPr>
      <w:docPartBody>
        <w:p w:rsidR="0042541A" w:rsidRDefault="008C1401" w:rsidP="008C1401">
          <w:pPr>
            <w:pStyle w:val="FE70D7628A747E45A3A1F486DD4A8449"/>
          </w:pPr>
          <w:r>
            <w:t>Aliquam dapibus.</w:t>
          </w:r>
        </w:p>
      </w:docPartBody>
    </w:docPart>
    <w:docPart>
      <w:docPartPr>
        <w:name w:val="AE4D010E2B75B848B6AB358633094693"/>
        <w:category>
          <w:name w:val="Général"/>
          <w:gallery w:val="placeholder"/>
        </w:category>
        <w:types>
          <w:type w:val="bbPlcHdr"/>
        </w:types>
        <w:behaviors>
          <w:behavior w:val="content"/>
        </w:behaviors>
        <w:guid w:val="{F8303FFF-3D72-C742-A3A5-DAAAF1AA948F}"/>
      </w:docPartPr>
      <w:docPartBody>
        <w:p w:rsidR="0042541A" w:rsidRDefault="008C1401" w:rsidP="008C1401">
          <w:pPr>
            <w:pStyle w:val="AE4D010E2B75B848B6AB358633094693"/>
          </w:pPr>
          <w:r>
            <w:t>Aliquam dapibus.</w:t>
          </w:r>
        </w:p>
      </w:docPartBody>
    </w:docPart>
    <w:docPart>
      <w:docPartPr>
        <w:name w:val="7A0D01A36860E04F80B69B5865766982"/>
        <w:category>
          <w:name w:val="Général"/>
          <w:gallery w:val="placeholder"/>
        </w:category>
        <w:types>
          <w:type w:val="bbPlcHdr"/>
        </w:types>
        <w:behaviors>
          <w:behavior w:val="content"/>
        </w:behaviors>
        <w:guid w:val="{ADC48C6B-858D-8F4F-8D14-2C82C43A8CFD}"/>
      </w:docPartPr>
      <w:docPartBody>
        <w:p w:rsidR="0042541A" w:rsidRDefault="008C1401" w:rsidP="008C1401">
          <w:pPr>
            <w:pStyle w:val="7A0D01A36860E04F80B69B586576698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40607298D6E0448B476CAE42306826A"/>
        <w:category>
          <w:name w:val="Général"/>
          <w:gallery w:val="placeholder"/>
        </w:category>
        <w:types>
          <w:type w:val="bbPlcHdr"/>
        </w:types>
        <w:behaviors>
          <w:behavior w:val="content"/>
        </w:behaviors>
        <w:guid w:val="{D366C0B4-F6E7-CA4F-8FFA-B7CE58FAEB9D}"/>
      </w:docPartPr>
      <w:docPartBody>
        <w:p w:rsidR="0042541A" w:rsidRDefault="008C1401" w:rsidP="008C1401">
          <w:pPr>
            <w:pStyle w:val="240607298D6E0448B476CAE42306826A"/>
          </w:pPr>
          <w:r>
            <w:t>Aliquam dapibus.</w:t>
          </w:r>
        </w:p>
      </w:docPartBody>
    </w:docPart>
    <w:docPart>
      <w:docPartPr>
        <w:name w:val="AABAA57670427F4C9830664FFFC8DC71"/>
        <w:category>
          <w:name w:val="Général"/>
          <w:gallery w:val="placeholder"/>
        </w:category>
        <w:types>
          <w:type w:val="bbPlcHdr"/>
        </w:types>
        <w:behaviors>
          <w:behavior w:val="content"/>
        </w:behaviors>
        <w:guid w:val="{DA56ECFD-A93B-0D4D-AFB4-037FD240A67B}"/>
      </w:docPartPr>
      <w:docPartBody>
        <w:p w:rsidR="0042541A" w:rsidRDefault="008C1401" w:rsidP="008C1401">
          <w:pPr>
            <w:pStyle w:val="AABAA57670427F4C9830664FFFC8DC71"/>
          </w:pPr>
          <w:r>
            <w:t>Aliquam dapibus.</w:t>
          </w:r>
        </w:p>
      </w:docPartBody>
    </w:docPart>
    <w:docPart>
      <w:docPartPr>
        <w:name w:val="AD721FC065B30544B6E257F317ECF6BE"/>
        <w:category>
          <w:name w:val="Général"/>
          <w:gallery w:val="placeholder"/>
        </w:category>
        <w:types>
          <w:type w:val="bbPlcHdr"/>
        </w:types>
        <w:behaviors>
          <w:behavior w:val="content"/>
        </w:behaviors>
        <w:guid w:val="{9FDB44AC-5AC3-3C49-B5F3-A5527CCC3B22}"/>
      </w:docPartPr>
      <w:docPartBody>
        <w:p w:rsidR="003033BA" w:rsidRDefault="0042541A" w:rsidP="0042541A">
          <w:pPr>
            <w:pStyle w:val="AD721FC065B30544B6E257F317ECF6BE"/>
          </w:pPr>
          <w:r>
            <w:t>Aliquam dapibus.</w:t>
          </w:r>
        </w:p>
      </w:docPartBody>
    </w:docPart>
    <w:docPart>
      <w:docPartPr>
        <w:name w:val="B09B82FBB38FBE438F0CFB5AAA540E04"/>
        <w:category>
          <w:name w:val="Général"/>
          <w:gallery w:val="placeholder"/>
        </w:category>
        <w:types>
          <w:type w:val="bbPlcHdr"/>
        </w:types>
        <w:behaviors>
          <w:behavior w:val="content"/>
        </w:behaviors>
        <w:guid w:val="{654F27E8-BA88-E646-969D-9CC4D7F6B957}"/>
      </w:docPartPr>
      <w:docPartBody>
        <w:p w:rsidR="003033BA" w:rsidRDefault="0042541A" w:rsidP="0042541A">
          <w:pPr>
            <w:pStyle w:val="B09B82FBB38FBE438F0CFB5AAA540E0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7C"/>
    <w:rsid w:val="00173D74"/>
    <w:rsid w:val="002530F6"/>
    <w:rsid w:val="00302B8C"/>
    <w:rsid w:val="003033BA"/>
    <w:rsid w:val="00373501"/>
    <w:rsid w:val="004062B9"/>
    <w:rsid w:val="0042541A"/>
    <w:rsid w:val="004435AB"/>
    <w:rsid w:val="005B3D73"/>
    <w:rsid w:val="00610A46"/>
    <w:rsid w:val="007C447F"/>
    <w:rsid w:val="007E228A"/>
    <w:rsid w:val="007E272B"/>
    <w:rsid w:val="008C1401"/>
    <w:rsid w:val="008F3494"/>
    <w:rsid w:val="009118B6"/>
    <w:rsid w:val="00996FB4"/>
    <w:rsid w:val="00A238AC"/>
    <w:rsid w:val="00B143B5"/>
    <w:rsid w:val="00B23B73"/>
    <w:rsid w:val="00B71DAC"/>
    <w:rsid w:val="00B7274F"/>
    <w:rsid w:val="00BD417C"/>
    <w:rsid w:val="00C046A5"/>
    <w:rsid w:val="00D61CEE"/>
    <w:rsid w:val="00E03FC8"/>
    <w:rsid w:val="00F11E05"/>
    <w:rsid w:val="00FF62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349A55997A594F9FD0977BF5260DE9">
    <w:name w:val="22349A55997A594F9FD0977BF5260DE9"/>
  </w:style>
  <w:style w:type="paragraph" w:customStyle="1" w:styleId="57DE5F146F1DB84A8EF3FD21A925A2C8">
    <w:name w:val="57DE5F146F1DB84A8EF3FD21A925A2C8"/>
  </w:style>
  <w:style w:type="paragraph" w:customStyle="1" w:styleId="EDCE82A10AD07D418287CF0A3680222A">
    <w:name w:val="EDCE82A10AD07D418287CF0A3680222A"/>
  </w:style>
  <w:style w:type="paragraph" w:customStyle="1" w:styleId="79C09E73DB27B249947FE07D336DDD8F">
    <w:name w:val="79C09E73DB27B249947FE07D336DDD8F"/>
  </w:style>
  <w:style w:type="paragraph" w:customStyle="1" w:styleId="59463F6DE95A6F4ABDE73285FCA8A0D4">
    <w:name w:val="59463F6DE95A6F4ABDE73285FCA8A0D4"/>
  </w:style>
  <w:style w:type="paragraph" w:styleId="Corpsdetexte">
    <w:name w:val="Body Text"/>
    <w:basedOn w:val="Normal"/>
    <w:link w:val="CorpsdetexteCar"/>
    <w:rsid w:val="00BD417C"/>
    <w:pPr>
      <w:spacing w:after="200"/>
    </w:pPr>
    <w:rPr>
      <w:rFonts w:eastAsiaTheme="minorHAnsi"/>
      <w:sz w:val="20"/>
      <w:szCs w:val="22"/>
      <w:lang w:val="en-US" w:eastAsia="en-US"/>
    </w:rPr>
  </w:style>
  <w:style w:type="character" w:customStyle="1" w:styleId="CorpsdetexteCar">
    <w:name w:val="Corps de texte Car"/>
    <w:basedOn w:val="Policepardfaut"/>
    <w:link w:val="Corpsdetexte"/>
    <w:rsid w:val="00BD417C"/>
    <w:rPr>
      <w:rFonts w:eastAsiaTheme="minorHAnsi"/>
      <w:sz w:val="20"/>
      <w:szCs w:val="22"/>
      <w:lang w:val="en-US" w:eastAsia="en-US"/>
    </w:rPr>
  </w:style>
  <w:style w:type="paragraph" w:customStyle="1" w:styleId="559495569E29FA46B1F80E05C081E4C3">
    <w:name w:val="559495569E29FA46B1F80E05C081E4C3"/>
  </w:style>
  <w:style w:type="paragraph" w:customStyle="1" w:styleId="F56907A88683F64ABBE625CCC883EE3F">
    <w:name w:val="F56907A88683F64ABBE625CCC883EE3F"/>
  </w:style>
  <w:style w:type="paragraph" w:customStyle="1" w:styleId="1916E594C40D7944AE8E282F80CD4474">
    <w:name w:val="1916E594C40D7944AE8E282F80CD4474"/>
  </w:style>
  <w:style w:type="paragraph" w:customStyle="1" w:styleId="70484A0D7EA987448A6EB0776971864B">
    <w:name w:val="70484A0D7EA987448A6EB0776971864B"/>
  </w:style>
  <w:style w:type="paragraph" w:customStyle="1" w:styleId="797E01E0D09B8A44960587DABF28BE5B">
    <w:name w:val="797E01E0D09B8A44960587DABF28BE5B"/>
  </w:style>
  <w:style w:type="paragraph" w:customStyle="1" w:styleId="D86A86E07B68D04F956824E582FB31D2">
    <w:name w:val="D86A86E07B68D04F956824E582FB31D2"/>
  </w:style>
  <w:style w:type="paragraph" w:customStyle="1" w:styleId="8E33F3189F6DAE439054FE863830C047">
    <w:name w:val="8E33F3189F6DAE439054FE863830C047"/>
  </w:style>
  <w:style w:type="paragraph" w:customStyle="1" w:styleId="7F166076995E04448F1FDC4309423ACD">
    <w:name w:val="7F166076995E04448F1FDC4309423ACD"/>
    <w:rsid w:val="00BD417C"/>
  </w:style>
  <w:style w:type="paragraph" w:customStyle="1" w:styleId="DF100164765BD24EA81A157747DD70C3">
    <w:name w:val="DF100164765BD24EA81A157747DD70C3"/>
    <w:rsid w:val="00BD417C"/>
  </w:style>
  <w:style w:type="paragraph" w:customStyle="1" w:styleId="05F3DD66CBB2F24A9A82CC07F08A69D2">
    <w:name w:val="05F3DD66CBB2F24A9A82CC07F08A69D2"/>
    <w:rsid w:val="00BD417C"/>
  </w:style>
  <w:style w:type="paragraph" w:customStyle="1" w:styleId="DF1FD05A116B3546A4378D4566729454">
    <w:name w:val="DF1FD05A116B3546A4378D4566729454"/>
    <w:rsid w:val="00BD417C"/>
  </w:style>
  <w:style w:type="paragraph" w:customStyle="1" w:styleId="4E4C7CCF1D88CF408CDC77B292F4F594">
    <w:name w:val="4E4C7CCF1D88CF408CDC77B292F4F594"/>
    <w:rsid w:val="00BD417C"/>
  </w:style>
  <w:style w:type="paragraph" w:customStyle="1" w:styleId="8B60C2D3CE40174B88BF6000C0759DA4">
    <w:name w:val="8B60C2D3CE40174B88BF6000C0759DA4"/>
    <w:rsid w:val="00BD417C"/>
  </w:style>
  <w:style w:type="paragraph" w:customStyle="1" w:styleId="5C1579261AF23C4F8E0DD5A6DCAF7A30">
    <w:name w:val="5C1579261AF23C4F8E0DD5A6DCAF7A30"/>
    <w:rsid w:val="00BD417C"/>
  </w:style>
  <w:style w:type="paragraph" w:customStyle="1" w:styleId="9B5C7DBB57B0C247A6B5EF24A81D7687">
    <w:name w:val="9B5C7DBB57B0C247A6B5EF24A81D7687"/>
    <w:rsid w:val="00BD417C"/>
  </w:style>
  <w:style w:type="paragraph" w:customStyle="1" w:styleId="E00385524C22AB428B06499512E341CD">
    <w:name w:val="E00385524C22AB428B06499512E341CD"/>
    <w:rsid w:val="00BD417C"/>
  </w:style>
  <w:style w:type="paragraph" w:customStyle="1" w:styleId="437CD5D45A40DC44A5D2C0EAA935558D">
    <w:name w:val="437CD5D45A40DC44A5D2C0EAA935558D"/>
    <w:rsid w:val="00BD417C"/>
  </w:style>
  <w:style w:type="paragraph" w:customStyle="1" w:styleId="A616BEAE63A63F43A34E89D1A0B0A5A3">
    <w:name w:val="A616BEAE63A63F43A34E89D1A0B0A5A3"/>
    <w:rsid w:val="00BD417C"/>
  </w:style>
  <w:style w:type="paragraph" w:customStyle="1" w:styleId="4523FCEA2C413642ABE706ADC36CE067">
    <w:name w:val="4523FCEA2C413642ABE706ADC36CE067"/>
    <w:rsid w:val="00BD417C"/>
  </w:style>
  <w:style w:type="paragraph" w:customStyle="1" w:styleId="276EB40A51D8DE4BBFCE3D0262A3492C">
    <w:name w:val="276EB40A51D8DE4BBFCE3D0262A3492C"/>
    <w:rsid w:val="00BD417C"/>
  </w:style>
  <w:style w:type="paragraph" w:customStyle="1" w:styleId="C8C6E2FC6F56AA40A85D7AF4327D6249">
    <w:name w:val="C8C6E2FC6F56AA40A85D7AF4327D6249"/>
    <w:rsid w:val="00BD417C"/>
  </w:style>
  <w:style w:type="paragraph" w:customStyle="1" w:styleId="1A7FCED0E24E2A4D9AAB868F8F683BFC">
    <w:name w:val="1A7FCED0E24E2A4D9AAB868F8F683BFC"/>
    <w:rsid w:val="00BD417C"/>
  </w:style>
  <w:style w:type="paragraph" w:customStyle="1" w:styleId="461958EE38235C4CA2A0B32D5CC10F8B">
    <w:name w:val="461958EE38235C4CA2A0B32D5CC10F8B"/>
    <w:rsid w:val="00BD417C"/>
  </w:style>
  <w:style w:type="paragraph" w:customStyle="1" w:styleId="566AB394B81C784381CC91B4D2D07CE4">
    <w:name w:val="566AB394B81C784381CC91B4D2D07CE4"/>
    <w:rsid w:val="00BD417C"/>
  </w:style>
  <w:style w:type="paragraph" w:customStyle="1" w:styleId="286DECA75FD70C409430C81ABD519B64">
    <w:name w:val="286DECA75FD70C409430C81ABD519B64"/>
    <w:rsid w:val="00BD417C"/>
  </w:style>
  <w:style w:type="paragraph" w:customStyle="1" w:styleId="6C9CB22E0DB7C845A43FCB121734CA81">
    <w:name w:val="6C9CB22E0DB7C845A43FCB121734CA81"/>
    <w:rsid w:val="00BD417C"/>
  </w:style>
  <w:style w:type="paragraph" w:customStyle="1" w:styleId="E6F89F87C581614CA31E1A99EAB1E6AC">
    <w:name w:val="E6F89F87C581614CA31E1A99EAB1E6AC"/>
    <w:rsid w:val="005B3D73"/>
  </w:style>
  <w:style w:type="paragraph" w:customStyle="1" w:styleId="CDB519C25A995C45905B4CAD05AB7EFB">
    <w:name w:val="CDB519C25A995C45905B4CAD05AB7EFB"/>
    <w:rsid w:val="005B3D73"/>
  </w:style>
  <w:style w:type="paragraph" w:customStyle="1" w:styleId="84AF13D596F7EE4E9680E727034AD65E">
    <w:name w:val="84AF13D596F7EE4E9680E727034AD65E"/>
    <w:rsid w:val="005B3D73"/>
  </w:style>
  <w:style w:type="paragraph" w:customStyle="1" w:styleId="B8DC241E9E96C6458F2C129FEFB82856">
    <w:name w:val="B8DC241E9E96C6458F2C129FEFB82856"/>
    <w:rsid w:val="005B3D73"/>
  </w:style>
  <w:style w:type="paragraph" w:customStyle="1" w:styleId="D739007E7A6F6844954EC3B5F260694D">
    <w:name w:val="D739007E7A6F6844954EC3B5F260694D"/>
    <w:rsid w:val="00996FB4"/>
  </w:style>
  <w:style w:type="paragraph" w:customStyle="1" w:styleId="C52B41DABB4BE640B0CC34145E006E1F">
    <w:name w:val="C52B41DABB4BE640B0CC34145E006E1F"/>
    <w:rsid w:val="00996FB4"/>
  </w:style>
  <w:style w:type="paragraph" w:customStyle="1" w:styleId="B5C0CFA8AA80E14ABEA8D9D2538CD072">
    <w:name w:val="B5C0CFA8AA80E14ABEA8D9D2538CD072"/>
    <w:rsid w:val="004435AB"/>
  </w:style>
  <w:style w:type="paragraph" w:customStyle="1" w:styleId="A093986FF4FB5F4BB134B1E29E7116D7">
    <w:name w:val="A093986FF4FB5F4BB134B1E29E7116D7"/>
    <w:rsid w:val="004435AB"/>
  </w:style>
  <w:style w:type="paragraph" w:customStyle="1" w:styleId="8B7899F2C8EEAD4496F96D425E674548">
    <w:name w:val="8B7899F2C8EEAD4496F96D425E674548"/>
    <w:rsid w:val="004435AB"/>
  </w:style>
  <w:style w:type="paragraph" w:customStyle="1" w:styleId="AA70B99DE903AD41A8FAF439F8E30E96">
    <w:name w:val="AA70B99DE903AD41A8FAF439F8E30E96"/>
    <w:rsid w:val="004435AB"/>
  </w:style>
  <w:style w:type="paragraph" w:customStyle="1" w:styleId="9A1C6648C367F2448E94CA8ACB8B4F3D">
    <w:name w:val="9A1C6648C367F2448E94CA8ACB8B4F3D"/>
    <w:rsid w:val="004435AB"/>
  </w:style>
  <w:style w:type="paragraph" w:customStyle="1" w:styleId="B6F112D4C8F11E4882B5E00D2A9DA951">
    <w:name w:val="B6F112D4C8F11E4882B5E00D2A9DA951"/>
    <w:rsid w:val="008F3494"/>
  </w:style>
  <w:style w:type="paragraph" w:customStyle="1" w:styleId="0121B31FD98B1A48B73D02E02B626D76">
    <w:name w:val="0121B31FD98B1A48B73D02E02B626D76"/>
    <w:rsid w:val="008F3494"/>
  </w:style>
  <w:style w:type="paragraph" w:customStyle="1" w:styleId="6A181EE7E854824390FE836265A47E18">
    <w:name w:val="6A181EE7E854824390FE836265A47E18"/>
    <w:rsid w:val="00302B8C"/>
  </w:style>
  <w:style w:type="paragraph" w:customStyle="1" w:styleId="D03A9565210D8649910C13C2B1074690">
    <w:name w:val="D03A9565210D8649910C13C2B1074690"/>
    <w:rsid w:val="00302B8C"/>
  </w:style>
  <w:style w:type="paragraph" w:customStyle="1" w:styleId="925775668AC05441A0CA6DA914F0844C">
    <w:name w:val="925775668AC05441A0CA6DA914F0844C"/>
    <w:rsid w:val="00302B8C"/>
  </w:style>
  <w:style w:type="paragraph" w:customStyle="1" w:styleId="79A95E9ABF00A740B3DC6643C47C35BC">
    <w:name w:val="79A95E9ABF00A740B3DC6643C47C35BC"/>
    <w:rsid w:val="00302B8C"/>
  </w:style>
  <w:style w:type="paragraph" w:customStyle="1" w:styleId="18668E4888A60F4CA04C112444947915">
    <w:name w:val="18668E4888A60F4CA04C112444947915"/>
    <w:rsid w:val="00302B8C"/>
  </w:style>
  <w:style w:type="paragraph" w:customStyle="1" w:styleId="3A74F4D261C7704EA3E957FDCA8F691C">
    <w:name w:val="3A74F4D261C7704EA3E957FDCA8F691C"/>
    <w:rsid w:val="00302B8C"/>
  </w:style>
  <w:style w:type="paragraph" w:customStyle="1" w:styleId="AF56EB0893ACC745BC11B18CA5D957B8">
    <w:name w:val="AF56EB0893ACC745BC11B18CA5D957B8"/>
    <w:rsid w:val="00302B8C"/>
  </w:style>
  <w:style w:type="paragraph" w:customStyle="1" w:styleId="6E8732A37587B74FBE493EDE92266A32">
    <w:name w:val="6E8732A37587B74FBE493EDE92266A32"/>
    <w:rsid w:val="00302B8C"/>
  </w:style>
  <w:style w:type="paragraph" w:customStyle="1" w:styleId="975F647C0E14A5449E7BCEB1E59F838D">
    <w:name w:val="975F647C0E14A5449E7BCEB1E59F838D"/>
    <w:rsid w:val="00302B8C"/>
  </w:style>
  <w:style w:type="paragraph" w:customStyle="1" w:styleId="931C3F0E01B69E41A96E4848DB8B692C">
    <w:name w:val="931C3F0E01B69E41A96E4848DB8B692C"/>
    <w:rsid w:val="00302B8C"/>
  </w:style>
  <w:style w:type="paragraph" w:customStyle="1" w:styleId="B094812055042741B96C0F0FE6C1AF86">
    <w:name w:val="B094812055042741B96C0F0FE6C1AF86"/>
    <w:rsid w:val="00302B8C"/>
  </w:style>
  <w:style w:type="paragraph" w:customStyle="1" w:styleId="7D827D849C86AF459CB2427C5534F304">
    <w:name w:val="7D827D849C86AF459CB2427C5534F304"/>
    <w:rsid w:val="00302B8C"/>
  </w:style>
  <w:style w:type="paragraph" w:customStyle="1" w:styleId="3651AE3A1246AC488870B415FBB10658">
    <w:name w:val="3651AE3A1246AC488870B415FBB10658"/>
    <w:rsid w:val="00302B8C"/>
  </w:style>
  <w:style w:type="paragraph" w:customStyle="1" w:styleId="E6F1A237ED86DB499F061B61D320F8CE">
    <w:name w:val="E6F1A237ED86DB499F061B61D320F8CE"/>
    <w:rsid w:val="00302B8C"/>
  </w:style>
  <w:style w:type="paragraph" w:customStyle="1" w:styleId="9F1EB21ED073354EA8133BE6377E6483">
    <w:name w:val="9F1EB21ED073354EA8133BE6377E6483"/>
    <w:rsid w:val="00610A46"/>
  </w:style>
  <w:style w:type="paragraph" w:customStyle="1" w:styleId="F8BCC6593632D04290C6D9B6BF7CDFC8">
    <w:name w:val="F8BCC6593632D04290C6D9B6BF7CDFC8"/>
    <w:rsid w:val="00610A46"/>
  </w:style>
  <w:style w:type="paragraph" w:customStyle="1" w:styleId="6B683174E957044AA2D06FAF4C699C71">
    <w:name w:val="6B683174E957044AA2D06FAF4C699C71"/>
    <w:rsid w:val="00610A46"/>
  </w:style>
  <w:style w:type="paragraph" w:customStyle="1" w:styleId="8CCD8BFC14E7064F9B217DFB6D0F01ED">
    <w:name w:val="8CCD8BFC14E7064F9B217DFB6D0F01ED"/>
    <w:rsid w:val="00610A46"/>
  </w:style>
  <w:style w:type="paragraph" w:customStyle="1" w:styleId="9A6D309D6A3D984A93C7FB60071C466E">
    <w:name w:val="9A6D309D6A3D984A93C7FB60071C466E"/>
    <w:rsid w:val="00610A46"/>
  </w:style>
  <w:style w:type="paragraph" w:customStyle="1" w:styleId="37346D19A889334B9F9F6170F5BCCB7A">
    <w:name w:val="37346D19A889334B9F9F6170F5BCCB7A"/>
    <w:rsid w:val="00610A46"/>
  </w:style>
  <w:style w:type="paragraph" w:customStyle="1" w:styleId="5F3022BAF6F47D40A49D9D5621115A4E">
    <w:name w:val="5F3022BAF6F47D40A49D9D5621115A4E"/>
    <w:rsid w:val="00610A46"/>
  </w:style>
  <w:style w:type="paragraph" w:customStyle="1" w:styleId="28C439A79ADB914C8F846FE28243F4AD">
    <w:name w:val="28C439A79ADB914C8F846FE28243F4AD"/>
    <w:rsid w:val="00610A46"/>
  </w:style>
  <w:style w:type="paragraph" w:customStyle="1" w:styleId="27E603B6DDD53E459EA353B40E7AF1C8">
    <w:name w:val="27E603B6DDD53E459EA353B40E7AF1C8"/>
    <w:rsid w:val="00610A46"/>
  </w:style>
  <w:style w:type="paragraph" w:customStyle="1" w:styleId="7CABE7951087AE4399E405366BF31414">
    <w:name w:val="7CABE7951087AE4399E405366BF31414"/>
    <w:rsid w:val="00610A46"/>
  </w:style>
  <w:style w:type="paragraph" w:customStyle="1" w:styleId="54E3946054F65A428F6FA00AE2B8D9F0">
    <w:name w:val="54E3946054F65A428F6FA00AE2B8D9F0"/>
    <w:rsid w:val="009118B6"/>
  </w:style>
  <w:style w:type="paragraph" w:customStyle="1" w:styleId="DA9BBC046C102F408A1EA54AB6548DF6">
    <w:name w:val="DA9BBC046C102F408A1EA54AB6548DF6"/>
    <w:rsid w:val="009118B6"/>
  </w:style>
  <w:style w:type="paragraph" w:customStyle="1" w:styleId="8E486E900A4E854382D0F3F1B942D398">
    <w:name w:val="8E486E900A4E854382D0F3F1B942D398"/>
    <w:rsid w:val="009118B6"/>
  </w:style>
  <w:style w:type="paragraph" w:customStyle="1" w:styleId="8CBEEA0D83E9E64F9EEDBFCA0E620F2C">
    <w:name w:val="8CBEEA0D83E9E64F9EEDBFCA0E620F2C"/>
    <w:rsid w:val="009118B6"/>
  </w:style>
  <w:style w:type="paragraph" w:customStyle="1" w:styleId="5ECF0334D4166545AC063535F435C2AD">
    <w:name w:val="5ECF0334D4166545AC063535F435C2AD"/>
    <w:rsid w:val="007E272B"/>
  </w:style>
  <w:style w:type="paragraph" w:customStyle="1" w:styleId="8AF28E2CA4444B409DB083699F07466F">
    <w:name w:val="8AF28E2CA4444B409DB083699F07466F"/>
    <w:rsid w:val="004062B9"/>
  </w:style>
  <w:style w:type="paragraph" w:customStyle="1" w:styleId="7B159E9DA4011C409114C90C55B32EBA">
    <w:name w:val="7B159E9DA4011C409114C90C55B32EBA"/>
    <w:rsid w:val="00FF62BF"/>
  </w:style>
  <w:style w:type="paragraph" w:customStyle="1" w:styleId="D0903FDE462F7145BB7C7C6A1DA0868B">
    <w:name w:val="D0903FDE462F7145BB7C7C6A1DA0868B"/>
    <w:rsid w:val="00FF62BF"/>
  </w:style>
  <w:style w:type="paragraph" w:customStyle="1" w:styleId="DA4DD2AE735C0D449EDC6B859198BB87">
    <w:name w:val="DA4DD2AE735C0D449EDC6B859198BB87"/>
    <w:rsid w:val="00FF62BF"/>
  </w:style>
  <w:style w:type="paragraph" w:customStyle="1" w:styleId="33E09E747040E84A8C8ECF4E5B5C7C4F">
    <w:name w:val="33E09E747040E84A8C8ECF4E5B5C7C4F"/>
    <w:rsid w:val="00FF62BF"/>
  </w:style>
  <w:style w:type="paragraph" w:customStyle="1" w:styleId="B416EFDB278DB843A02C918AAB2F35B1">
    <w:name w:val="B416EFDB278DB843A02C918AAB2F35B1"/>
    <w:rsid w:val="00FF62BF"/>
  </w:style>
  <w:style w:type="paragraph" w:customStyle="1" w:styleId="37591FF60455A94C9A619E27BAE1A28A">
    <w:name w:val="37591FF60455A94C9A619E27BAE1A28A"/>
    <w:rsid w:val="00FF62BF"/>
  </w:style>
  <w:style w:type="paragraph" w:customStyle="1" w:styleId="192003AF8FD78040B77F9CC36DF6C4D0">
    <w:name w:val="192003AF8FD78040B77F9CC36DF6C4D0"/>
    <w:rsid w:val="00FF62BF"/>
  </w:style>
  <w:style w:type="paragraph" w:customStyle="1" w:styleId="46B182E40EF1F74CA6389666AA81678C">
    <w:name w:val="46B182E40EF1F74CA6389666AA81678C"/>
    <w:rsid w:val="00FF62BF"/>
  </w:style>
  <w:style w:type="paragraph" w:customStyle="1" w:styleId="A99DFC1F82AE304BBB0AD3F2FBD7AE5B">
    <w:name w:val="A99DFC1F82AE304BBB0AD3F2FBD7AE5B"/>
    <w:rsid w:val="00FF62BF"/>
  </w:style>
  <w:style w:type="paragraph" w:customStyle="1" w:styleId="CDFFE41DAA38334C83EABF88A9006BA7">
    <w:name w:val="CDFFE41DAA38334C83EABF88A9006BA7"/>
    <w:rsid w:val="00FF62BF"/>
  </w:style>
  <w:style w:type="paragraph" w:customStyle="1" w:styleId="E739FAA6D2FB5A429DD2DBB77611C02C">
    <w:name w:val="E739FAA6D2FB5A429DD2DBB77611C02C"/>
    <w:rsid w:val="00E03FC8"/>
  </w:style>
  <w:style w:type="paragraph" w:customStyle="1" w:styleId="FC13538E34896044820CCC8ECCF61EB6">
    <w:name w:val="FC13538E34896044820CCC8ECCF61EB6"/>
    <w:rsid w:val="00B143B5"/>
  </w:style>
  <w:style w:type="paragraph" w:customStyle="1" w:styleId="BE88CEB5D8340847A66E644D9A9770FC">
    <w:name w:val="BE88CEB5D8340847A66E644D9A9770FC"/>
    <w:rsid w:val="00B143B5"/>
  </w:style>
  <w:style w:type="paragraph" w:customStyle="1" w:styleId="9B86F47781B49F46AF06103AD09E475E">
    <w:name w:val="9B86F47781B49F46AF06103AD09E475E"/>
    <w:rsid w:val="00B143B5"/>
  </w:style>
  <w:style w:type="paragraph" w:customStyle="1" w:styleId="9A7362F549FFF34A85CACE1FB3F8A22F">
    <w:name w:val="9A7362F549FFF34A85CACE1FB3F8A22F"/>
    <w:rsid w:val="00B143B5"/>
  </w:style>
  <w:style w:type="paragraph" w:customStyle="1" w:styleId="A1BBEB37974FBA4A83A83346EA085E2C">
    <w:name w:val="A1BBEB37974FBA4A83A83346EA085E2C"/>
    <w:rsid w:val="00B143B5"/>
  </w:style>
  <w:style w:type="paragraph" w:customStyle="1" w:styleId="E459064440363B42AE5AB4DA8B0A4452">
    <w:name w:val="E459064440363B42AE5AB4DA8B0A4452"/>
    <w:rsid w:val="00B143B5"/>
  </w:style>
  <w:style w:type="paragraph" w:customStyle="1" w:styleId="9814DF09AE2B424F8EE8D3AD749A9881">
    <w:name w:val="9814DF09AE2B424F8EE8D3AD749A9881"/>
    <w:rsid w:val="00B143B5"/>
  </w:style>
  <w:style w:type="paragraph" w:customStyle="1" w:styleId="31A4C5360E03A642BA8DBA8604A6BCCC">
    <w:name w:val="31A4C5360E03A642BA8DBA8604A6BCCC"/>
    <w:rsid w:val="00B143B5"/>
  </w:style>
  <w:style w:type="paragraph" w:customStyle="1" w:styleId="FE4CF032C3D78F40A483B4BE534E0B47">
    <w:name w:val="FE4CF032C3D78F40A483B4BE534E0B47"/>
    <w:rsid w:val="00B143B5"/>
  </w:style>
  <w:style w:type="paragraph" w:customStyle="1" w:styleId="0FB5359B78E3FB47AAB6ED63FBFABF3E">
    <w:name w:val="0FB5359B78E3FB47AAB6ED63FBFABF3E"/>
    <w:rsid w:val="00B143B5"/>
  </w:style>
  <w:style w:type="paragraph" w:customStyle="1" w:styleId="F9D496A399499E4D9665EF4AC23D8164">
    <w:name w:val="F9D496A399499E4D9665EF4AC23D8164"/>
    <w:rsid w:val="00B143B5"/>
  </w:style>
  <w:style w:type="paragraph" w:customStyle="1" w:styleId="FE0C4850083B2F448AC7E392FECF7E12">
    <w:name w:val="FE0C4850083B2F448AC7E392FECF7E12"/>
    <w:rsid w:val="00B143B5"/>
  </w:style>
  <w:style w:type="paragraph" w:customStyle="1" w:styleId="43ED2F5872ACB3458817393AA4DC47BD">
    <w:name w:val="43ED2F5872ACB3458817393AA4DC47BD"/>
    <w:rsid w:val="00B143B5"/>
  </w:style>
  <w:style w:type="paragraph" w:customStyle="1" w:styleId="19FEA10A6748194F8414F2DA2A7FA0F3">
    <w:name w:val="19FEA10A6748194F8414F2DA2A7FA0F3"/>
    <w:rsid w:val="00B143B5"/>
  </w:style>
  <w:style w:type="paragraph" w:customStyle="1" w:styleId="24A7AD95985F484590FDD10497D2F9BB">
    <w:name w:val="24A7AD95985F484590FDD10497D2F9BB"/>
    <w:rsid w:val="00B143B5"/>
  </w:style>
  <w:style w:type="paragraph" w:customStyle="1" w:styleId="968E927E64215B40A58EFDA0BA98CC47">
    <w:name w:val="968E927E64215B40A58EFDA0BA98CC47"/>
    <w:rsid w:val="00B143B5"/>
  </w:style>
  <w:style w:type="paragraph" w:customStyle="1" w:styleId="C08A5BBA09D354498CD1D35B2CDAF55A">
    <w:name w:val="C08A5BBA09D354498CD1D35B2CDAF55A"/>
    <w:rsid w:val="00B143B5"/>
  </w:style>
  <w:style w:type="paragraph" w:customStyle="1" w:styleId="E8D1032D16D4ED48A9B19C7331215BB3">
    <w:name w:val="E8D1032D16D4ED48A9B19C7331215BB3"/>
    <w:rsid w:val="00B143B5"/>
  </w:style>
  <w:style w:type="paragraph" w:customStyle="1" w:styleId="67D94D177F2C2845BF4DBE48277C88F8">
    <w:name w:val="67D94D177F2C2845BF4DBE48277C88F8"/>
    <w:rsid w:val="00B143B5"/>
  </w:style>
  <w:style w:type="paragraph" w:customStyle="1" w:styleId="4BBB145C03C19848B1273954C66384C2">
    <w:name w:val="4BBB145C03C19848B1273954C66384C2"/>
    <w:rsid w:val="00B143B5"/>
  </w:style>
  <w:style w:type="paragraph" w:customStyle="1" w:styleId="B161C745170ADA4995743512F80C46B4">
    <w:name w:val="B161C745170ADA4995743512F80C46B4"/>
    <w:rsid w:val="00B143B5"/>
  </w:style>
  <w:style w:type="paragraph" w:customStyle="1" w:styleId="6F466FE837C9AD429F8FF95117FF8D94">
    <w:name w:val="6F466FE837C9AD429F8FF95117FF8D94"/>
    <w:rsid w:val="00B143B5"/>
  </w:style>
  <w:style w:type="paragraph" w:customStyle="1" w:styleId="DBF4CFF8B22F3D4FB8D1BCA25CD92FC8">
    <w:name w:val="DBF4CFF8B22F3D4FB8D1BCA25CD92FC8"/>
    <w:rsid w:val="00B143B5"/>
  </w:style>
  <w:style w:type="paragraph" w:customStyle="1" w:styleId="2B4A524B8947C7469DD1B3935CBD5C9B">
    <w:name w:val="2B4A524B8947C7469DD1B3935CBD5C9B"/>
    <w:rsid w:val="00B143B5"/>
  </w:style>
  <w:style w:type="paragraph" w:customStyle="1" w:styleId="639DBBF038C5E241A88178461B30C777">
    <w:name w:val="639DBBF038C5E241A88178461B30C777"/>
    <w:rsid w:val="00B143B5"/>
  </w:style>
  <w:style w:type="paragraph" w:customStyle="1" w:styleId="085FBCDD93C34C48BB674D1A5F4DB47B">
    <w:name w:val="085FBCDD93C34C48BB674D1A5F4DB47B"/>
    <w:rsid w:val="00B143B5"/>
  </w:style>
  <w:style w:type="paragraph" w:customStyle="1" w:styleId="370C811A461FD348B808EB828AD1562C">
    <w:name w:val="370C811A461FD348B808EB828AD1562C"/>
    <w:rsid w:val="00B143B5"/>
  </w:style>
  <w:style w:type="paragraph" w:customStyle="1" w:styleId="7B8361C5E869C24BBB676869DE093353">
    <w:name w:val="7B8361C5E869C24BBB676869DE093353"/>
    <w:rsid w:val="00B143B5"/>
  </w:style>
  <w:style w:type="paragraph" w:customStyle="1" w:styleId="020B7108065E2348B53B9AA5ED0430A8">
    <w:name w:val="020B7108065E2348B53B9AA5ED0430A8"/>
    <w:rsid w:val="00B143B5"/>
  </w:style>
  <w:style w:type="paragraph" w:customStyle="1" w:styleId="ED91630885215A49974F22BDFE7F6C66">
    <w:name w:val="ED91630885215A49974F22BDFE7F6C66"/>
    <w:rsid w:val="00B143B5"/>
  </w:style>
  <w:style w:type="paragraph" w:customStyle="1" w:styleId="57EED784A0C1574486C1F97AD45796EB">
    <w:name w:val="57EED784A0C1574486C1F97AD45796EB"/>
    <w:rsid w:val="00B143B5"/>
  </w:style>
  <w:style w:type="paragraph" w:customStyle="1" w:styleId="20D72840A856804DABB891222697D28F">
    <w:name w:val="20D72840A856804DABB891222697D28F"/>
    <w:rsid w:val="00B143B5"/>
  </w:style>
  <w:style w:type="paragraph" w:customStyle="1" w:styleId="E465377A4430AD429205B094C6091906">
    <w:name w:val="E465377A4430AD429205B094C6091906"/>
    <w:rsid w:val="00B143B5"/>
  </w:style>
  <w:style w:type="paragraph" w:customStyle="1" w:styleId="73C48366F007744ABD776915AB620F35">
    <w:name w:val="73C48366F007744ABD776915AB620F35"/>
    <w:rsid w:val="00B143B5"/>
  </w:style>
  <w:style w:type="paragraph" w:customStyle="1" w:styleId="22D83F87C0049C4D82D6BE1CF65F3BEA">
    <w:name w:val="22D83F87C0049C4D82D6BE1CF65F3BEA"/>
    <w:rsid w:val="00B143B5"/>
  </w:style>
  <w:style w:type="paragraph" w:customStyle="1" w:styleId="0251C88180073F4C870340017B6BD4B8">
    <w:name w:val="0251C88180073F4C870340017B6BD4B8"/>
    <w:rsid w:val="00B143B5"/>
  </w:style>
  <w:style w:type="paragraph" w:customStyle="1" w:styleId="89261EF1FC9CAA43A370B1555D5C9578">
    <w:name w:val="89261EF1FC9CAA43A370B1555D5C9578"/>
    <w:rsid w:val="00B143B5"/>
  </w:style>
  <w:style w:type="paragraph" w:customStyle="1" w:styleId="0EF26B03D9683B4BAEFC997B5BC0F8A4">
    <w:name w:val="0EF26B03D9683B4BAEFC997B5BC0F8A4"/>
    <w:rsid w:val="00B143B5"/>
  </w:style>
  <w:style w:type="paragraph" w:customStyle="1" w:styleId="A74C2254DEADE043AC34B92E8BFC3974">
    <w:name w:val="A74C2254DEADE043AC34B92E8BFC3974"/>
    <w:rsid w:val="00B143B5"/>
  </w:style>
  <w:style w:type="paragraph" w:customStyle="1" w:styleId="2696CA9420673B438DFAC4A6BEE9136D">
    <w:name w:val="2696CA9420673B438DFAC4A6BEE9136D"/>
    <w:rsid w:val="00B143B5"/>
  </w:style>
  <w:style w:type="paragraph" w:customStyle="1" w:styleId="0FC2F2D37E544140AD01E16BDC17573B">
    <w:name w:val="0FC2F2D37E544140AD01E16BDC17573B"/>
    <w:rsid w:val="00B143B5"/>
  </w:style>
  <w:style w:type="paragraph" w:customStyle="1" w:styleId="899B930EFC17C841A4B7A8AC1D7D17DF">
    <w:name w:val="899B930EFC17C841A4B7A8AC1D7D17DF"/>
    <w:rsid w:val="00B143B5"/>
  </w:style>
  <w:style w:type="paragraph" w:customStyle="1" w:styleId="CEDAB5CAB746E44581DD807388633EE9">
    <w:name w:val="CEDAB5CAB746E44581DD807388633EE9"/>
    <w:rsid w:val="00B143B5"/>
  </w:style>
  <w:style w:type="paragraph" w:customStyle="1" w:styleId="378791685478FD4F9A905DE0CCD75879">
    <w:name w:val="378791685478FD4F9A905DE0CCD75879"/>
    <w:rsid w:val="00B143B5"/>
  </w:style>
  <w:style w:type="paragraph" w:customStyle="1" w:styleId="ED2A5A1A75B13A488A77102AE2530D82">
    <w:name w:val="ED2A5A1A75B13A488A77102AE2530D82"/>
    <w:rsid w:val="00B143B5"/>
  </w:style>
  <w:style w:type="paragraph" w:customStyle="1" w:styleId="7E7ECD67E9EA1445A7E4DCB43F6A0664">
    <w:name w:val="7E7ECD67E9EA1445A7E4DCB43F6A0664"/>
    <w:rsid w:val="00B143B5"/>
  </w:style>
  <w:style w:type="paragraph" w:customStyle="1" w:styleId="809585A02843AC4C9135CA0C9BF3305C">
    <w:name w:val="809585A02843AC4C9135CA0C9BF3305C"/>
    <w:rsid w:val="00B143B5"/>
  </w:style>
  <w:style w:type="paragraph" w:customStyle="1" w:styleId="CAEF78A963896B4B823F9D099E66A14C">
    <w:name w:val="CAEF78A963896B4B823F9D099E66A14C"/>
    <w:rsid w:val="00B143B5"/>
  </w:style>
  <w:style w:type="paragraph" w:customStyle="1" w:styleId="6CFCEE707BA1D5479CA1A2ECB29C7E6F">
    <w:name w:val="6CFCEE707BA1D5479CA1A2ECB29C7E6F"/>
    <w:rsid w:val="00B143B5"/>
  </w:style>
  <w:style w:type="paragraph" w:customStyle="1" w:styleId="B21A3092154A274E9C770C5A06712ACF">
    <w:name w:val="B21A3092154A274E9C770C5A06712ACF"/>
    <w:rsid w:val="00B143B5"/>
  </w:style>
  <w:style w:type="paragraph" w:customStyle="1" w:styleId="A53349B46DFBD9419FE4D7B737FB5C56">
    <w:name w:val="A53349B46DFBD9419FE4D7B737FB5C56"/>
    <w:rsid w:val="00B143B5"/>
  </w:style>
  <w:style w:type="paragraph" w:customStyle="1" w:styleId="E6F7AEB0B1ECAE45B5E89EC934F202DF">
    <w:name w:val="E6F7AEB0B1ECAE45B5E89EC934F202DF"/>
    <w:rsid w:val="00B143B5"/>
  </w:style>
  <w:style w:type="paragraph" w:customStyle="1" w:styleId="041B35FA530DA34F8ED841BF34BCFFA1">
    <w:name w:val="041B35FA530DA34F8ED841BF34BCFFA1"/>
    <w:rsid w:val="00B143B5"/>
  </w:style>
  <w:style w:type="paragraph" w:customStyle="1" w:styleId="FB37697DE2A3CB4090137A236FDCE85B">
    <w:name w:val="FB37697DE2A3CB4090137A236FDCE85B"/>
    <w:rsid w:val="00B143B5"/>
  </w:style>
  <w:style w:type="paragraph" w:customStyle="1" w:styleId="1624C1FF2388CD45BBFE2DCEAF0F2A0A">
    <w:name w:val="1624C1FF2388CD45BBFE2DCEAF0F2A0A"/>
    <w:rsid w:val="00B143B5"/>
  </w:style>
  <w:style w:type="paragraph" w:customStyle="1" w:styleId="0AC4B3919B562841A477B1E4A1DADE0F">
    <w:name w:val="0AC4B3919B562841A477B1E4A1DADE0F"/>
    <w:rsid w:val="00B143B5"/>
  </w:style>
  <w:style w:type="paragraph" w:customStyle="1" w:styleId="68F3965B700B1A41BC93A2C7C80F068B">
    <w:name w:val="68F3965B700B1A41BC93A2C7C80F068B"/>
    <w:rsid w:val="00B143B5"/>
  </w:style>
  <w:style w:type="paragraph" w:customStyle="1" w:styleId="C7AA04691DC3DF459DBCABC5897ED1EC">
    <w:name w:val="C7AA04691DC3DF459DBCABC5897ED1EC"/>
    <w:rsid w:val="00B143B5"/>
  </w:style>
  <w:style w:type="paragraph" w:customStyle="1" w:styleId="41B2C7A9CA44794BBE0735C3CD7361EF">
    <w:name w:val="41B2C7A9CA44794BBE0735C3CD7361EF"/>
    <w:rsid w:val="00B143B5"/>
  </w:style>
  <w:style w:type="paragraph" w:customStyle="1" w:styleId="6823A472D7A26942B9DB635F4EAB019A">
    <w:name w:val="6823A472D7A26942B9DB635F4EAB019A"/>
    <w:rsid w:val="00B143B5"/>
  </w:style>
  <w:style w:type="paragraph" w:customStyle="1" w:styleId="5808F5A47043BF448DDDD390E6A6E04B">
    <w:name w:val="5808F5A47043BF448DDDD390E6A6E04B"/>
    <w:rsid w:val="00B143B5"/>
  </w:style>
  <w:style w:type="paragraph" w:customStyle="1" w:styleId="CC8DBC011D0DB34282CFE9D881316A11">
    <w:name w:val="CC8DBC011D0DB34282CFE9D881316A11"/>
    <w:rsid w:val="00B143B5"/>
  </w:style>
  <w:style w:type="paragraph" w:customStyle="1" w:styleId="E56B38733BF7F643AFA876DB4B1D9D02">
    <w:name w:val="E56B38733BF7F643AFA876DB4B1D9D02"/>
    <w:rsid w:val="00F11E05"/>
  </w:style>
  <w:style w:type="paragraph" w:customStyle="1" w:styleId="4C1BB684FF58544BA943D958FA3ECAC9">
    <w:name w:val="4C1BB684FF58544BA943D958FA3ECAC9"/>
    <w:rsid w:val="00F11E05"/>
  </w:style>
  <w:style w:type="paragraph" w:customStyle="1" w:styleId="C989E148255C484C8F94B0B15A17B3E3">
    <w:name w:val="C989E148255C484C8F94B0B15A17B3E3"/>
    <w:rsid w:val="00F11E05"/>
  </w:style>
  <w:style w:type="paragraph" w:customStyle="1" w:styleId="2A079BCE15E2154BB072A9AEB877FAC5">
    <w:name w:val="2A079BCE15E2154BB072A9AEB877FAC5"/>
    <w:rsid w:val="00F11E05"/>
  </w:style>
  <w:style w:type="paragraph" w:customStyle="1" w:styleId="94A210C4735A854E83215BCBD5516225">
    <w:name w:val="94A210C4735A854E83215BCBD5516225"/>
    <w:rsid w:val="00F11E05"/>
  </w:style>
  <w:style w:type="paragraph" w:customStyle="1" w:styleId="514C0CCF07AF5C4FA5E0228E860F4610">
    <w:name w:val="514C0CCF07AF5C4FA5E0228E860F4610"/>
    <w:rsid w:val="00F11E05"/>
  </w:style>
  <w:style w:type="paragraph" w:customStyle="1" w:styleId="7ABC64515144204EA6F8D209A291B68A">
    <w:name w:val="7ABC64515144204EA6F8D209A291B68A"/>
    <w:rsid w:val="00F11E05"/>
  </w:style>
  <w:style w:type="paragraph" w:customStyle="1" w:styleId="928B2CA24951004E8171B135044976F6">
    <w:name w:val="928B2CA24951004E8171B135044976F6"/>
    <w:rsid w:val="00F11E05"/>
  </w:style>
  <w:style w:type="paragraph" w:customStyle="1" w:styleId="FA2DCD24A5042F419729028539C4145B">
    <w:name w:val="FA2DCD24A5042F419729028539C4145B"/>
    <w:rsid w:val="00F11E05"/>
  </w:style>
  <w:style w:type="paragraph" w:customStyle="1" w:styleId="84B6CD515B967F4A94387F2C0EBDC0AE">
    <w:name w:val="84B6CD515B967F4A94387F2C0EBDC0AE"/>
    <w:rsid w:val="00F11E05"/>
  </w:style>
  <w:style w:type="paragraph" w:customStyle="1" w:styleId="0E38973DD14E034CAB385604B932564D">
    <w:name w:val="0E38973DD14E034CAB385604B932564D"/>
    <w:rsid w:val="00F11E05"/>
  </w:style>
  <w:style w:type="paragraph" w:customStyle="1" w:styleId="FFFDC951E4E74A4698087785740A6C9F">
    <w:name w:val="FFFDC951E4E74A4698087785740A6C9F"/>
    <w:rsid w:val="00F11E05"/>
  </w:style>
  <w:style w:type="paragraph" w:customStyle="1" w:styleId="5B5DE2BC73A02148B2DF435E9024BD2A">
    <w:name w:val="5B5DE2BC73A02148B2DF435E9024BD2A"/>
    <w:rsid w:val="00F11E05"/>
  </w:style>
  <w:style w:type="paragraph" w:customStyle="1" w:styleId="6318CB3DEDD1704A82226907D0D674E7">
    <w:name w:val="6318CB3DEDD1704A82226907D0D674E7"/>
    <w:rsid w:val="00F11E05"/>
  </w:style>
  <w:style w:type="paragraph" w:customStyle="1" w:styleId="F37AEC45C7A4DC489BE6DDCE93B85270">
    <w:name w:val="F37AEC45C7A4DC489BE6DDCE93B85270"/>
    <w:rsid w:val="00F11E05"/>
  </w:style>
  <w:style w:type="paragraph" w:customStyle="1" w:styleId="7196F94DD37D1A40A76F010917817573">
    <w:name w:val="7196F94DD37D1A40A76F010917817573"/>
    <w:rsid w:val="00F11E05"/>
  </w:style>
  <w:style w:type="paragraph" w:customStyle="1" w:styleId="A5DEC44A8B0FF74C8F4C6298564BB473">
    <w:name w:val="A5DEC44A8B0FF74C8F4C6298564BB473"/>
    <w:rsid w:val="00F11E05"/>
  </w:style>
  <w:style w:type="paragraph" w:customStyle="1" w:styleId="56BFAE6A15FBCA40957B4250E1920D2D">
    <w:name w:val="56BFAE6A15FBCA40957B4250E1920D2D"/>
    <w:rsid w:val="00F11E05"/>
  </w:style>
  <w:style w:type="paragraph" w:customStyle="1" w:styleId="CFE42332688DAC41958FCDC9667F5DAB">
    <w:name w:val="CFE42332688DAC41958FCDC9667F5DAB"/>
    <w:rsid w:val="00F11E05"/>
  </w:style>
  <w:style w:type="paragraph" w:customStyle="1" w:styleId="86A38A91121CA444BBBE52130170DF6B">
    <w:name w:val="86A38A91121CA444BBBE52130170DF6B"/>
    <w:rsid w:val="00F11E05"/>
  </w:style>
  <w:style w:type="paragraph" w:customStyle="1" w:styleId="8BD9951AC9F2FF47A2ED5C1E9FB186E5">
    <w:name w:val="8BD9951AC9F2FF47A2ED5C1E9FB186E5"/>
    <w:rsid w:val="00F11E05"/>
  </w:style>
  <w:style w:type="paragraph" w:customStyle="1" w:styleId="6B4C310339BB514BBF44A09F2EBEE8B8">
    <w:name w:val="6B4C310339BB514BBF44A09F2EBEE8B8"/>
    <w:rsid w:val="00F11E05"/>
  </w:style>
  <w:style w:type="paragraph" w:customStyle="1" w:styleId="7053C708BFF7B642B94D8F376F2236B0">
    <w:name w:val="7053C708BFF7B642B94D8F376F2236B0"/>
    <w:rsid w:val="00F11E05"/>
  </w:style>
  <w:style w:type="paragraph" w:customStyle="1" w:styleId="38E703056D8AB048A9F580338098625D">
    <w:name w:val="38E703056D8AB048A9F580338098625D"/>
    <w:rsid w:val="00F11E05"/>
  </w:style>
  <w:style w:type="paragraph" w:customStyle="1" w:styleId="F7107286FCDC2E4FA6CC4804BC792F80">
    <w:name w:val="F7107286FCDC2E4FA6CC4804BC792F80"/>
    <w:rsid w:val="00F11E05"/>
  </w:style>
  <w:style w:type="paragraph" w:customStyle="1" w:styleId="3F1BE24ADA18B543A179FE540D273618">
    <w:name w:val="3F1BE24ADA18B543A179FE540D273618"/>
    <w:rsid w:val="00F11E05"/>
  </w:style>
  <w:style w:type="paragraph" w:customStyle="1" w:styleId="FA870F6E71E9034786EC61B39A910416">
    <w:name w:val="FA870F6E71E9034786EC61B39A910416"/>
    <w:rsid w:val="00F11E05"/>
  </w:style>
  <w:style w:type="paragraph" w:customStyle="1" w:styleId="C4DA90E9FB944F49BF7E01BDA402694B">
    <w:name w:val="C4DA90E9FB944F49BF7E01BDA402694B"/>
    <w:rsid w:val="00F11E05"/>
  </w:style>
  <w:style w:type="paragraph" w:customStyle="1" w:styleId="D1507EE4E6A2354E956D1378738E85F0">
    <w:name w:val="D1507EE4E6A2354E956D1378738E85F0"/>
    <w:rsid w:val="00F11E05"/>
  </w:style>
  <w:style w:type="paragraph" w:customStyle="1" w:styleId="61645991246FEC41AC3E75C1F9C0DCA7">
    <w:name w:val="61645991246FEC41AC3E75C1F9C0DCA7"/>
    <w:rsid w:val="00F11E05"/>
  </w:style>
  <w:style w:type="paragraph" w:customStyle="1" w:styleId="F69933A5CC38EF4482F868D8DC304719">
    <w:name w:val="F69933A5CC38EF4482F868D8DC304719"/>
    <w:rsid w:val="00F11E05"/>
  </w:style>
  <w:style w:type="paragraph" w:customStyle="1" w:styleId="51ADB128FC32F94B97AD51200FD2FBBC">
    <w:name w:val="51ADB128FC32F94B97AD51200FD2FBBC"/>
    <w:rsid w:val="00F11E05"/>
  </w:style>
  <w:style w:type="paragraph" w:customStyle="1" w:styleId="5C140DB4F70B0244A2538F13953F6157">
    <w:name w:val="5C140DB4F70B0244A2538F13953F6157"/>
    <w:rsid w:val="00F11E05"/>
  </w:style>
  <w:style w:type="paragraph" w:customStyle="1" w:styleId="DD86C3D0F7F8164795B7116E04BB076D">
    <w:name w:val="DD86C3D0F7F8164795B7116E04BB076D"/>
    <w:rsid w:val="00F11E05"/>
  </w:style>
  <w:style w:type="paragraph" w:customStyle="1" w:styleId="3CEEA0C925D9984F9D9551CF807F3D75">
    <w:name w:val="3CEEA0C925D9984F9D9551CF807F3D75"/>
    <w:rsid w:val="00F11E05"/>
  </w:style>
  <w:style w:type="paragraph" w:customStyle="1" w:styleId="EB4E59560D12A343A5AC3D63796873FE">
    <w:name w:val="EB4E59560D12A343A5AC3D63796873FE"/>
    <w:rsid w:val="00F11E05"/>
  </w:style>
  <w:style w:type="paragraph" w:customStyle="1" w:styleId="15E930C00C21EE40B73240945B750264">
    <w:name w:val="15E930C00C21EE40B73240945B750264"/>
    <w:rsid w:val="00B23B73"/>
  </w:style>
  <w:style w:type="paragraph" w:customStyle="1" w:styleId="B8DAC1004603054999EF1D4FB620FD8B">
    <w:name w:val="B8DAC1004603054999EF1D4FB620FD8B"/>
    <w:rsid w:val="00B23B73"/>
  </w:style>
  <w:style w:type="paragraph" w:customStyle="1" w:styleId="B79A042B45222649AF4A90314FA03876">
    <w:name w:val="B79A042B45222649AF4A90314FA03876"/>
    <w:rsid w:val="00B23B73"/>
  </w:style>
  <w:style w:type="paragraph" w:customStyle="1" w:styleId="C85C9A8A4089934085E5CEECC3CD5347">
    <w:name w:val="C85C9A8A4089934085E5CEECC3CD5347"/>
    <w:rsid w:val="00B23B73"/>
  </w:style>
  <w:style w:type="paragraph" w:customStyle="1" w:styleId="F396FACDC2A6F34496E94D508BE85A1C">
    <w:name w:val="F396FACDC2A6F34496E94D508BE85A1C"/>
    <w:rsid w:val="00B23B73"/>
  </w:style>
  <w:style w:type="paragraph" w:customStyle="1" w:styleId="58CD3D8C919E494293F82CF73917A08C">
    <w:name w:val="58CD3D8C919E494293F82CF73917A08C"/>
    <w:rsid w:val="00B23B73"/>
  </w:style>
  <w:style w:type="paragraph" w:customStyle="1" w:styleId="90F92AAA0C204E4AB7A8DD96E4616706">
    <w:name w:val="90F92AAA0C204E4AB7A8DD96E4616706"/>
    <w:rsid w:val="00B23B73"/>
  </w:style>
  <w:style w:type="paragraph" w:customStyle="1" w:styleId="3E3DE73F5A923E4D97878A4CC960C052">
    <w:name w:val="3E3DE73F5A923E4D97878A4CC960C052"/>
    <w:rsid w:val="00B23B73"/>
  </w:style>
  <w:style w:type="paragraph" w:customStyle="1" w:styleId="3BC9F7AC0B2EF84A9906ABEA99C6AADE">
    <w:name w:val="3BC9F7AC0B2EF84A9906ABEA99C6AADE"/>
    <w:rsid w:val="00B23B73"/>
  </w:style>
  <w:style w:type="paragraph" w:customStyle="1" w:styleId="7197AB520BF0B841BF34A3602A5E5BC1">
    <w:name w:val="7197AB520BF0B841BF34A3602A5E5BC1"/>
    <w:rsid w:val="00B23B73"/>
  </w:style>
  <w:style w:type="paragraph" w:customStyle="1" w:styleId="DD584D7D5819834CA69DA8B6503C540E">
    <w:name w:val="DD584D7D5819834CA69DA8B6503C540E"/>
    <w:rsid w:val="00B23B73"/>
  </w:style>
  <w:style w:type="paragraph" w:customStyle="1" w:styleId="6C81D1BEC2C4484FB47EB260A5C48077">
    <w:name w:val="6C81D1BEC2C4484FB47EB260A5C48077"/>
    <w:rsid w:val="008C1401"/>
  </w:style>
  <w:style w:type="paragraph" w:customStyle="1" w:styleId="CDFD9F138EE77A4CAE0DD9F4B710EA60">
    <w:name w:val="CDFD9F138EE77A4CAE0DD9F4B710EA60"/>
    <w:rsid w:val="008C1401"/>
  </w:style>
  <w:style w:type="paragraph" w:customStyle="1" w:styleId="19113B341FDE164E9C53BD6138D0B033">
    <w:name w:val="19113B341FDE164E9C53BD6138D0B033"/>
    <w:rsid w:val="008C1401"/>
  </w:style>
  <w:style w:type="paragraph" w:customStyle="1" w:styleId="92F5B5A35FEB4047B612A92D7BB792D4">
    <w:name w:val="92F5B5A35FEB4047B612A92D7BB792D4"/>
    <w:rsid w:val="008C1401"/>
  </w:style>
  <w:style w:type="paragraph" w:customStyle="1" w:styleId="FE70D7628A747E45A3A1F486DD4A8449">
    <w:name w:val="FE70D7628A747E45A3A1F486DD4A8449"/>
    <w:rsid w:val="008C1401"/>
  </w:style>
  <w:style w:type="paragraph" w:customStyle="1" w:styleId="AE4D010E2B75B848B6AB358633094693">
    <w:name w:val="AE4D010E2B75B848B6AB358633094693"/>
    <w:rsid w:val="008C1401"/>
  </w:style>
  <w:style w:type="paragraph" w:customStyle="1" w:styleId="7A0D01A36860E04F80B69B5865766982">
    <w:name w:val="7A0D01A36860E04F80B69B5865766982"/>
    <w:rsid w:val="008C1401"/>
  </w:style>
  <w:style w:type="paragraph" w:customStyle="1" w:styleId="240607298D6E0448B476CAE42306826A">
    <w:name w:val="240607298D6E0448B476CAE42306826A"/>
    <w:rsid w:val="008C1401"/>
  </w:style>
  <w:style w:type="paragraph" w:customStyle="1" w:styleId="AABAA57670427F4C9830664FFFC8DC71">
    <w:name w:val="AABAA57670427F4C9830664FFFC8DC71"/>
    <w:rsid w:val="008C1401"/>
  </w:style>
  <w:style w:type="paragraph" w:customStyle="1" w:styleId="DEE6F90698A7814AA82A38FE852D4C43">
    <w:name w:val="DEE6F90698A7814AA82A38FE852D4C43"/>
    <w:rsid w:val="008C1401"/>
  </w:style>
  <w:style w:type="paragraph" w:customStyle="1" w:styleId="77E77FCA9EF9C446ABE580AA6D01ADF1">
    <w:name w:val="77E77FCA9EF9C446ABE580AA6D01ADF1"/>
    <w:rsid w:val="008C1401"/>
  </w:style>
  <w:style w:type="paragraph" w:customStyle="1" w:styleId="AD721FC065B30544B6E257F317ECF6BE">
    <w:name w:val="AD721FC065B30544B6E257F317ECF6BE"/>
    <w:rsid w:val="0042541A"/>
  </w:style>
  <w:style w:type="paragraph" w:customStyle="1" w:styleId="B09B82FBB38FBE438F0CFB5AAA540E04">
    <w:name w:val="B09B82FBB38FBE438F0CFB5AAA540E04"/>
    <w:rsid w:val="0042541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349A55997A594F9FD0977BF5260DE9">
    <w:name w:val="22349A55997A594F9FD0977BF5260DE9"/>
  </w:style>
  <w:style w:type="paragraph" w:customStyle="1" w:styleId="57DE5F146F1DB84A8EF3FD21A925A2C8">
    <w:name w:val="57DE5F146F1DB84A8EF3FD21A925A2C8"/>
  </w:style>
  <w:style w:type="paragraph" w:customStyle="1" w:styleId="EDCE82A10AD07D418287CF0A3680222A">
    <w:name w:val="EDCE82A10AD07D418287CF0A3680222A"/>
  </w:style>
  <w:style w:type="paragraph" w:customStyle="1" w:styleId="79C09E73DB27B249947FE07D336DDD8F">
    <w:name w:val="79C09E73DB27B249947FE07D336DDD8F"/>
  </w:style>
  <w:style w:type="paragraph" w:customStyle="1" w:styleId="59463F6DE95A6F4ABDE73285FCA8A0D4">
    <w:name w:val="59463F6DE95A6F4ABDE73285FCA8A0D4"/>
  </w:style>
  <w:style w:type="paragraph" w:styleId="Corpsdetexte">
    <w:name w:val="Body Text"/>
    <w:basedOn w:val="Normal"/>
    <w:link w:val="CorpsdetexteCar"/>
    <w:rsid w:val="00BD417C"/>
    <w:pPr>
      <w:spacing w:after="200"/>
    </w:pPr>
    <w:rPr>
      <w:rFonts w:eastAsiaTheme="minorHAnsi"/>
      <w:sz w:val="20"/>
      <w:szCs w:val="22"/>
      <w:lang w:val="en-US" w:eastAsia="en-US"/>
    </w:rPr>
  </w:style>
  <w:style w:type="character" w:customStyle="1" w:styleId="CorpsdetexteCar">
    <w:name w:val="Corps de texte Car"/>
    <w:basedOn w:val="Policepardfaut"/>
    <w:link w:val="Corpsdetexte"/>
    <w:rsid w:val="00BD417C"/>
    <w:rPr>
      <w:rFonts w:eastAsiaTheme="minorHAnsi"/>
      <w:sz w:val="20"/>
      <w:szCs w:val="22"/>
      <w:lang w:val="en-US" w:eastAsia="en-US"/>
    </w:rPr>
  </w:style>
  <w:style w:type="paragraph" w:customStyle="1" w:styleId="559495569E29FA46B1F80E05C081E4C3">
    <w:name w:val="559495569E29FA46B1F80E05C081E4C3"/>
  </w:style>
  <w:style w:type="paragraph" w:customStyle="1" w:styleId="F56907A88683F64ABBE625CCC883EE3F">
    <w:name w:val="F56907A88683F64ABBE625CCC883EE3F"/>
  </w:style>
  <w:style w:type="paragraph" w:customStyle="1" w:styleId="1916E594C40D7944AE8E282F80CD4474">
    <w:name w:val="1916E594C40D7944AE8E282F80CD4474"/>
  </w:style>
  <w:style w:type="paragraph" w:customStyle="1" w:styleId="70484A0D7EA987448A6EB0776971864B">
    <w:name w:val="70484A0D7EA987448A6EB0776971864B"/>
  </w:style>
  <w:style w:type="paragraph" w:customStyle="1" w:styleId="797E01E0D09B8A44960587DABF28BE5B">
    <w:name w:val="797E01E0D09B8A44960587DABF28BE5B"/>
  </w:style>
  <w:style w:type="paragraph" w:customStyle="1" w:styleId="D86A86E07B68D04F956824E582FB31D2">
    <w:name w:val="D86A86E07B68D04F956824E582FB31D2"/>
  </w:style>
  <w:style w:type="paragraph" w:customStyle="1" w:styleId="8E33F3189F6DAE439054FE863830C047">
    <w:name w:val="8E33F3189F6DAE439054FE863830C047"/>
  </w:style>
  <w:style w:type="paragraph" w:customStyle="1" w:styleId="7F166076995E04448F1FDC4309423ACD">
    <w:name w:val="7F166076995E04448F1FDC4309423ACD"/>
    <w:rsid w:val="00BD417C"/>
  </w:style>
  <w:style w:type="paragraph" w:customStyle="1" w:styleId="DF100164765BD24EA81A157747DD70C3">
    <w:name w:val="DF100164765BD24EA81A157747DD70C3"/>
    <w:rsid w:val="00BD417C"/>
  </w:style>
  <w:style w:type="paragraph" w:customStyle="1" w:styleId="05F3DD66CBB2F24A9A82CC07F08A69D2">
    <w:name w:val="05F3DD66CBB2F24A9A82CC07F08A69D2"/>
    <w:rsid w:val="00BD417C"/>
  </w:style>
  <w:style w:type="paragraph" w:customStyle="1" w:styleId="DF1FD05A116B3546A4378D4566729454">
    <w:name w:val="DF1FD05A116B3546A4378D4566729454"/>
    <w:rsid w:val="00BD417C"/>
  </w:style>
  <w:style w:type="paragraph" w:customStyle="1" w:styleId="4E4C7CCF1D88CF408CDC77B292F4F594">
    <w:name w:val="4E4C7CCF1D88CF408CDC77B292F4F594"/>
    <w:rsid w:val="00BD417C"/>
  </w:style>
  <w:style w:type="paragraph" w:customStyle="1" w:styleId="8B60C2D3CE40174B88BF6000C0759DA4">
    <w:name w:val="8B60C2D3CE40174B88BF6000C0759DA4"/>
    <w:rsid w:val="00BD417C"/>
  </w:style>
  <w:style w:type="paragraph" w:customStyle="1" w:styleId="5C1579261AF23C4F8E0DD5A6DCAF7A30">
    <w:name w:val="5C1579261AF23C4F8E0DD5A6DCAF7A30"/>
    <w:rsid w:val="00BD417C"/>
  </w:style>
  <w:style w:type="paragraph" w:customStyle="1" w:styleId="9B5C7DBB57B0C247A6B5EF24A81D7687">
    <w:name w:val="9B5C7DBB57B0C247A6B5EF24A81D7687"/>
    <w:rsid w:val="00BD417C"/>
  </w:style>
  <w:style w:type="paragraph" w:customStyle="1" w:styleId="E00385524C22AB428B06499512E341CD">
    <w:name w:val="E00385524C22AB428B06499512E341CD"/>
    <w:rsid w:val="00BD417C"/>
  </w:style>
  <w:style w:type="paragraph" w:customStyle="1" w:styleId="437CD5D45A40DC44A5D2C0EAA935558D">
    <w:name w:val="437CD5D45A40DC44A5D2C0EAA935558D"/>
    <w:rsid w:val="00BD417C"/>
  </w:style>
  <w:style w:type="paragraph" w:customStyle="1" w:styleId="A616BEAE63A63F43A34E89D1A0B0A5A3">
    <w:name w:val="A616BEAE63A63F43A34E89D1A0B0A5A3"/>
    <w:rsid w:val="00BD417C"/>
  </w:style>
  <w:style w:type="paragraph" w:customStyle="1" w:styleId="4523FCEA2C413642ABE706ADC36CE067">
    <w:name w:val="4523FCEA2C413642ABE706ADC36CE067"/>
    <w:rsid w:val="00BD417C"/>
  </w:style>
  <w:style w:type="paragraph" w:customStyle="1" w:styleId="276EB40A51D8DE4BBFCE3D0262A3492C">
    <w:name w:val="276EB40A51D8DE4BBFCE3D0262A3492C"/>
    <w:rsid w:val="00BD417C"/>
  </w:style>
  <w:style w:type="paragraph" w:customStyle="1" w:styleId="C8C6E2FC6F56AA40A85D7AF4327D6249">
    <w:name w:val="C8C6E2FC6F56AA40A85D7AF4327D6249"/>
    <w:rsid w:val="00BD417C"/>
  </w:style>
  <w:style w:type="paragraph" w:customStyle="1" w:styleId="1A7FCED0E24E2A4D9AAB868F8F683BFC">
    <w:name w:val="1A7FCED0E24E2A4D9AAB868F8F683BFC"/>
    <w:rsid w:val="00BD417C"/>
  </w:style>
  <w:style w:type="paragraph" w:customStyle="1" w:styleId="461958EE38235C4CA2A0B32D5CC10F8B">
    <w:name w:val="461958EE38235C4CA2A0B32D5CC10F8B"/>
    <w:rsid w:val="00BD417C"/>
  </w:style>
  <w:style w:type="paragraph" w:customStyle="1" w:styleId="566AB394B81C784381CC91B4D2D07CE4">
    <w:name w:val="566AB394B81C784381CC91B4D2D07CE4"/>
    <w:rsid w:val="00BD417C"/>
  </w:style>
  <w:style w:type="paragraph" w:customStyle="1" w:styleId="286DECA75FD70C409430C81ABD519B64">
    <w:name w:val="286DECA75FD70C409430C81ABD519B64"/>
    <w:rsid w:val="00BD417C"/>
  </w:style>
  <w:style w:type="paragraph" w:customStyle="1" w:styleId="6C9CB22E0DB7C845A43FCB121734CA81">
    <w:name w:val="6C9CB22E0DB7C845A43FCB121734CA81"/>
    <w:rsid w:val="00BD417C"/>
  </w:style>
  <w:style w:type="paragraph" w:customStyle="1" w:styleId="E6F89F87C581614CA31E1A99EAB1E6AC">
    <w:name w:val="E6F89F87C581614CA31E1A99EAB1E6AC"/>
    <w:rsid w:val="005B3D73"/>
  </w:style>
  <w:style w:type="paragraph" w:customStyle="1" w:styleId="CDB519C25A995C45905B4CAD05AB7EFB">
    <w:name w:val="CDB519C25A995C45905B4CAD05AB7EFB"/>
    <w:rsid w:val="005B3D73"/>
  </w:style>
  <w:style w:type="paragraph" w:customStyle="1" w:styleId="84AF13D596F7EE4E9680E727034AD65E">
    <w:name w:val="84AF13D596F7EE4E9680E727034AD65E"/>
    <w:rsid w:val="005B3D73"/>
  </w:style>
  <w:style w:type="paragraph" w:customStyle="1" w:styleId="B8DC241E9E96C6458F2C129FEFB82856">
    <w:name w:val="B8DC241E9E96C6458F2C129FEFB82856"/>
    <w:rsid w:val="005B3D73"/>
  </w:style>
  <w:style w:type="paragraph" w:customStyle="1" w:styleId="D739007E7A6F6844954EC3B5F260694D">
    <w:name w:val="D739007E7A6F6844954EC3B5F260694D"/>
    <w:rsid w:val="00996FB4"/>
  </w:style>
  <w:style w:type="paragraph" w:customStyle="1" w:styleId="C52B41DABB4BE640B0CC34145E006E1F">
    <w:name w:val="C52B41DABB4BE640B0CC34145E006E1F"/>
    <w:rsid w:val="00996FB4"/>
  </w:style>
  <w:style w:type="paragraph" w:customStyle="1" w:styleId="B5C0CFA8AA80E14ABEA8D9D2538CD072">
    <w:name w:val="B5C0CFA8AA80E14ABEA8D9D2538CD072"/>
    <w:rsid w:val="004435AB"/>
  </w:style>
  <w:style w:type="paragraph" w:customStyle="1" w:styleId="A093986FF4FB5F4BB134B1E29E7116D7">
    <w:name w:val="A093986FF4FB5F4BB134B1E29E7116D7"/>
    <w:rsid w:val="004435AB"/>
  </w:style>
  <w:style w:type="paragraph" w:customStyle="1" w:styleId="8B7899F2C8EEAD4496F96D425E674548">
    <w:name w:val="8B7899F2C8EEAD4496F96D425E674548"/>
    <w:rsid w:val="004435AB"/>
  </w:style>
  <w:style w:type="paragraph" w:customStyle="1" w:styleId="AA70B99DE903AD41A8FAF439F8E30E96">
    <w:name w:val="AA70B99DE903AD41A8FAF439F8E30E96"/>
    <w:rsid w:val="004435AB"/>
  </w:style>
  <w:style w:type="paragraph" w:customStyle="1" w:styleId="9A1C6648C367F2448E94CA8ACB8B4F3D">
    <w:name w:val="9A1C6648C367F2448E94CA8ACB8B4F3D"/>
    <w:rsid w:val="004435AB"/>
  </w:style>
  <w:style w:type="paragraph" w:customStyle="1" w:styleId="B6F112D4C8F11E4882B5E00D2A9DA951">
    <w:name w:val="B6F112D4C8F11E4882B5E00D2A9DA951"/>
    <w:rsid w:val="008F3494"/>
  </w:style>
  <w:style w:type="paragraph" w:customStyle="1" w:styleId="0121B31FD98B1A48B73D02E02B626D76">
    <w:name w:val="0121B31FD98B1A48B73D02E02B626D76"/>
    <w:rsid w:val="008F3494"/>
  </w:style>
  <w:style w:type="paragraph" w:customStyle="1" w:styleId="6A181EE7E854824390FE836265A47E18">
    <w:name w:val="6A181EE7E854824390FE836265A47E18"/>
    <w:rsid w:val="00302B8C"/>
  </w:style>
  <w:style w:type="paragraph" w:customStyle="1" w:styleId="D03A9565210D8649910C13C2B1074690">
    <w:name w:val="D03A9565210D8649910C13C2B1074690"/>
    <w:rsid w:val="00302B8C"/>
  </w:style>
  <w:style w:type="paragraph" w:customStyle="1" w:styleId="925775668AC05441A0CA6DA914F0844C">
    <w:name w:val="925775668AC05441A0CA6DA914F0844C"/>
    <w:rsid w:val="00302B8C"/>
  </w:style>
  <w:style w:type="paragraph" w:customStyle="1" w:styleId="79A95E9ABF00A740B3DC6643C47C35BC">
    <w:name w:val="79A95E9ABF00A740B3DC6643C47C35BC"/>
    <w:rsid w:val="00302B8C"/>
  </w:style>
  <w:style w:type="paragraph" w:customStyle="1" w:styleId="18668E4888A60F4CA04C112444947915">
    <w:name w:val="18668E4888A60F4CA04C112444947915"/>
    <w:rsid w:val="00302B8C"/>
  </w:style>
  <w:style w:type="paragraph" w:customStyle="1" w:styleId="3A74F4D261C7704EA3E957FDCA8F691C">
    <w:name w:val="3A74F4D261C7704EA3E957FDCA8F691C"/>
    <w:rsid w:val="00302B8C"/>
  </w:style>
  <w:style w:type="paragraph" w:customStyle="1" w:styleId="AF56EB0893ACC745BC11B18CA5D957B8">
    <w:name w:val="AF56EB0893ACC745BC11B18CA5D957B8"/>
    <w:rsid w:val="00302B8C"/>
  </w:style>
  <w:style w:type="paragraph" w:customStyle="1" w:styleId="6E8732A37587B74FBE493EDE92266A32">
    <w:name w:val="6E8732A37587B74FBE493EDE92266A32"/>
    <w:rsid w:val="00302B8C"/>
  </w:style>
  <w:style w:type="paragraph" w:customStyle="1" w:styleId="975F647C0E14A5449E7BCEB1E59F838D">
    <w:name w:val="975F647C0E14A5449E7BCEB1E59F838D"/>
    <w:rsid w:val="00302B8C"/>
  </w:style>
  <w:style w:type="paragraph" w:customStyle="1" w:styleId="931C3F0E01B69E41A96E4848DB8B692C">
    <w:name w:val="931C3F0E01B69E41A96E4848DB8B692C"/>
    <w:rsid w:val="00302B8C"/>
  </w:style>
  <w:style w:type="paragraph" w:customStyle="1" w:styleId="B094812055042741B96C0F0FE6C1AF86">
    <w:name w:val="B094812055042741B96C0F0FE6C1AF86"/>
    <w:rsid w:val="00302B8C"/>
  </w:style>
  <w:style w:type="paragraph" w:customStyle="1" w:styleId="7D827D849C86AF459CB2427C5534F304">
    <w:name w:val="7D827D849C86AF459CB2427C5534F304"/>
    <w:rsid w:val="00302B8C"/>
  </w:style>
  <w:style w:type="paragraph" w:customStyle="1" w:styleId="3651AE3A1246AC488870B415FBB10658">
    <w:name w:val="3651AE3A1246AC488870B415FBB10658"/>
    <w:rsid w:val="00302B8C"/>
  </w:style>
  <w:style w:type="paragraph" w:customStyle="1" w:styleId="E6F1A237ED86DB499F061B61D320F8CE">
    <w:name w:val="E6F1A237ED86DB499F061B61D320F8CE"/>
    <w:rsid w:val="00302B8C"/>
  </w:style>
  <w:style w:type="paragraph" w:customStyle="1" w:styleId="9F1EB21ED073354EA8133BE6377E6483">
    <w:name w:val="9F1EB21ED073354EA8133BE6377E6483"/>
    <w:rsid w:val="00610A46"/>
  </w:style>
  <w:style w:type="paragraph" w:customStyle="1" w:styleId="F8BCC6593632D04290C6D9B6BF7CDFC8">
    <w:name w:val="F8BCC6593632D04290C6D9B6BF7CDFC8"/>
    <w:rsid w:val="00610A46"/>
  </w:style>
  <w:style w:type="paragraph" w:customStyle="1" w:styleId="6B683174E957044AA2D06FAF4C699C71">
    <w:name w:val="6B683174E957044AA2D06FAF4C699C71"/>
    <w:rsid w:val="00610A46"/>
  </w:style>
  <w:style w:type="paragraph" w:customStyle="1" w:styleId="8CCD8BFC14E7064F9B217DFB6D0F01ED">
    <w:name w:val="8CCD8BFC14E7064F9B217DFB6D0F01ED"/>
    <w:rsid w:val="00610A46"/>
  </w:style>
  <w:style w:type="paragraph" w:customStyle="1" w:styleId="9A6D309D6A3D984A93C7FB60071C466E">
    <w:name w:val="9A6D309D6A3D984A93C7FB60071C466E"/>
    <w:rsid w:val="00610A46"/>
  </w:style>
  <w:style w:type="paragraph" w:customStyle="1" w:styleId="37346D19A889334B9F9F6170F5BCCB7A">
    <w:name w:val="37346D19A889334B9F9F6170F5BCCB7A"/>
    <w:rsid w:val="00610A46"/>
  </w:style>
  <w:style w:type="paragraph" w:customStyle="1" w:styleId="5F3022BAF6F47D40A49D9D5621115A4E">
    <w:name w:val="5F3022BAF6F47D40A49D9D5621115A4E"/>
    <w:rsid w:val="00610A46"/>
  </w:style>
  <w:style w:type="paragraph" w:customStyle="1" w:styleId="28C439A79ADB914C8F846FE28243F4AD">
    <w:name w:val="28C439A79ADB914C8F846FE28243F4AD"/>
    <w:rsid w:val="00610A46"/>
  </w:style>
  <w:style w:type="paragraph" w:customStyle="1" w:styleId="27E603B6DDD53E459EA353B40E7AF1C8">
    <w:name w:val="27E603B6DDD53E459EA353B40E7AF1C8"/>
    <w:rsid w:val="00610A46"/>
  </w:style>
  <w:style w:type="paragraph" w:customStyle="1" w:styleId="7CABE7951087AE4399E405366BF31414">
    <w:name w:val="7CABE7951087AE4399E405366BF31414"/>
    <w:rsid w:val="00610A46"/>
  </w:style>
  <w:style w:type="paragraph" w:customStyle="1" w:styleId="54E3946054F65A428F6FA00AE2B8D9F0">
    <w:name w:val="54E3946054F65A428F6FA00AE2B8D9F0"/>
    <w:rsid w:val="009118B6"/>
  </w:style>
  <w:style w:type="paragraph" w:customStyle="1" w:styleId="DA9BBC046C102F408A1EA54AB6548DF6">
    <w:name w:val="DA9BBC046C102F408A1EA54AB6548DF6"/>
    <w:rsid w:val="009118B6"/>
  </w:style>
  <w:style w:type="paragraph" w:customStyle="1" w:styleId="8E486E900A4E854382D0F3F1B942D398">
    <w:name w:val="8E486E900A4E854382D0F3F1B942D398"/>
    <w:rsid w:val="009118B6"/>
  </w:style>
  <w:style w:type="paragraph" w:customStyle="1" w:styleId="8CBEEA0D83E9E64F9EEDBFCA0E620F2C">
    <w:name w:val="8CBEEA0D83E9E64F9EEDBFCA0E620F2C"/>
    <w:rsid w:val="009118B6"/>
  </w:style>
  <w:style w:type="paragraph" w:customStyle="1" w:styleId="5ECF0334D4166545AC063535F435C2AD">
    <w:name w:val="5ECF0334D4166545AC063535F435C2AD"/>
    <w:rsid w:val="007E272B"/>
  </w:style>
  <w:style w:type="paragraph" w:customStyle="1" w:styleId="8AF28E2CA4444B409DB083699F07466F">
    <w:name w:val="8AF28E2CA4444B409DB083699F07466F"/>
    <w:rsid w:val="004062B9"/>
  </w:style>
  <w:style w:type="paragraph" w:customStyle="1" w:styleId="7B159E9DA4011C409114C90C55B32EBA">
    <w:name w:val="7B159E9DA4011C409114C90C55B32EBA"/>
    <w:rsid w:val="00FF62BF"/>
  </w:style>
  <w:style w:type="paragraph" w:customStyle="1" w:styleId="D0903FDE462F7145BB7C7C6A1DA0868B">
    <w:name w:val="D0903FDE462F7145BB7C7C6A1DA0868B"/>
    <w:rsid w:val="00FF62BF"/>
  </w:style>
  <w:style w:type="paragraph" w:customStyle="1" w:styleId="DA4DD2AE735C0D449EDC6B859198BB87">
    <w:name w:val="DA4DD2AE735C0D449EDC6B859198BB87"/>
    <w:rsid w:val="00FF62BF"/>
  </w:style>
  <w:style w:type="paragraph" w:customStyle="1" w:styleId="33E09E747040E84A8C8ECF4E5B5C7C4F">
    <w:name w:val="33E09E747040E84A8C8ECF4E5B5C7C4F"/>
    <w:rsid w:val="00FF62BF"/>
  </w:style>
  <w:style w:type="paragraph" w:customStyle="1" w:styleId="B416EFDB278DB843A02C918AAB2F35B1">
    <w:name w:val="B416EFDB278DB843A02C918AAB2F35B1"/>
    <w:rsid w:val="00FF62BF"/>
  </w:style>
  <w:style w:type="paragraph" w:customStyle="1" w:styleId="37591FF60455A94C9A619E27BAE1A28A">
    <w:name w:val="37591FF60455A94C9A619E27BAE1A28A"/>
    <w:rsid w:val="00FF62BF"/>
  </w:style>
  <w:style w:type="paragraph" w:customStyle="1" w:styleId="192003AF8FD78040B77F9CC36DF6C4D0">
    <w:name w:val="192003AF8FD78040B77F9CC36DF6C4D0"/>
    <w:rsid w:val="00FF62BF"/>
  </w:style>
  <w:style w:type="paragraph" w:customStyle="1" w:styleId="46B182E40EF1F74CA6389666AA81678C">
    <w:name w:val="46B182E40EF1F74CA6389666AA81678C"/>
    <w:rsid w:val="00FF62BF"/>
  </w:style>
  <w:style w:type="paragraph" w:customStyle="1" w:styleId="A99DFC1F82AE304BBB0AD3F2FBD7AE5B">
    <w:name w:val="A99DFC1F82AE304BBB0AD3F2FBD7AE5B"/>
    <w:rsid w:val="00FF62BF"/>
  </w:style>
  <w:style w:type="paragraph" w:customStyle="1" w:styleId="CDFFE41DAA38334C83EABF88A9006BA7">
    <w:name w:val="CDFFE41DAA38334C83EABF88A9006BA7"/>
    <w:rsid w:val="00FF62BF"/>
  </w:style>
  <w:style w:type="paragraph" w:customStyle="1" w:styleId="E739FAA6D2FB5A429DD2DBB77611C02C">
    <w:name w:val="E739FAA6D2FB5A429DD2DBB77611C02C"/>
    <w:rsid w:val="00E03FC8"/>
  </w:style>
  <w:style w:type="paragraph" w:customStyle="1" w:styleId="FC13538E34896044820CCC8ECCF61EB6">
    <w:name w:val="FC13538E34896044820CCC8ECCF61EB6"/>
    <w:rsid w:val="00B143B5"/>
  </w:style>
  <w:style w:type="paragraph" w:customStyle="1" w:styleId="BE88CEB5D8340847A66E644D9A9770FC">
    <w:name w:val="BE88CEB5D8340847A66E644D9A9770FC"/>
    <w:rsid w:val="00B143B5"/>
  </w:style>
  <w:style w:type="paragraph" w:customStyle="1" w:styleId="9B86F47781B49F46AF06103AD09E475E">
    <w:name w:val="9B86F47781B49F46AF06103AD09E475E"/>
    <w:rsid w:val="00B143B5"/>
  </w:style>
  <w:style w:type="paragraph" w:customStyle="1" w:styleId="9A7362F549FFF34A85CACE1FB3F8A22F">
    <w:name w:val="9A7362F549FFF34A85CACE1FB3F8A22F"/>
    <w:rsid w:val="00B143B5"/>
  </w:style>
  <w:style w:type="paragraph" w:customStyle="1" w:styleId="A1BBEB37974FBA4A83A83346EA085E2C">
    <w:name w:val="A1BBEB37974FBA4A83A83346EA085E2C"/>
    <w:rsid w:val="00B143B5"/>
  </w:style>
  <w:style w:type="paragraph" w:customStyle="1" w:styleId="E459064440363B42AE5AB4DA8B0A4452">
    <w:name w:val="E459064440363B42AE5AB4DA8B0A4452"/>
    <w:rsid w:val="00B143B5"/>
  </w:style>
  <w:style w:type="paragraph" w:customStyle="1" w:styleId="9814DF09AE2B424F8EE8D3AD749A9881">
    <w:name w:val="9814DF09AE2B424F8EE8D3AD749A9881"/>
    <w:rsid w:val="00B143B5"/>
  </w:style>
  <w:style w:type="paragraph" w:customStyle="1" w:styleId="31A4C5360E03A642BA8DBA8604A6BCCC">
    <w:name w:val="31A4C5360E03A642BA8DBA8604A6BCCC"/>
    <w:rsid w:val="00B143B5"/>
  </w:style>
  <w:style w:type="paragraph" w:customStyle="1" w:styleId="FE4CF032C3D78F40A483B4BE534E0B47">
    <w:name w:val="FE4CF032C3D78F40A483B4BE534E0B47"/>
    <w:rsid w:val="00B143B5"/>
  </w:style>
  <w:style w:type="paragraph" w:customStyle="1" w:styleId="0FB5359B78E3FB47AAB6ED63FBFABF3E">
    <w:name w:val="0FB5359B78E3FB47AAB6ED63FBFABF3E"/>
    <w:rsid w:val="00B143B5"/>
  </w:style>
  <w:style w:type="paragraph" w:customStyle="1" w:styleId="F9D496A399499E4D9665EF4AC23D8164">
    <w:name w:val="F9D496A399499E4D9665EF4AC23D8164"/>
    <w:rsid w:val="00B143B5"/>
  </w:style>
  <w:style w:type="paragraph" w:customStyle="1" w:styleId="FE0C4850083B2F448AC7E392FECF7E12">
    <w:name w:val="FE0C4850083B2F448AC7E392FECF7E12"/>
    <w:rsid w:val="00B143B5"/>
  </w:style>
  <w:style w:type="paragraph" w:customStyle="1" w:styleId="43ED2F5872ACB3458817393AA4DC47BD">
    <w:name w:val="43ED2F5872ACB3458817393AA4DC47BD"/>
    <w:rsid w:val="00B143B5"/>
  </w:style>
  <w:style w:type="paragraph" w:customStyle="1" w:styleId="19FEA10A6748194F8414F2DA2A7FA0F3">
    <w:name w:val="19FEA10A6748194F8414F2DA2A7FA0F3"/>
    <w:rsid w:val="00B143B5"/>
  </w:style>
  <w:style w:type="paragraph" w:customStyle="1" w:styleId="24A7AD95985F484590FDD10497D2F9BB">
    <w:name w:val="24A7AD95985F484590FDD10497D2F9BB"/>
    <w:rsid w:val="00B143B5"/>
  </w:style>
  <w:style w:type="paragraph" w:customStyle="1" w:styleId="968E927E64215B40A58EFDA0BA98CC47">
    <w:name w:val="968E927E64215B40A58EFDA0BA98CC47"/>
    <w:rsid w:val="00B143B5"/>
  </w:style>
  <w:style w:type="paragraph" w:customStyle="1" w:styleId="C08A5BBA09D354498CD1D35B2CDAF55A">
    <w:name w:val="C08A5BBA09D354498CD1D35B2CDAF55A"/>
    <w:rsid w:val="00B143B5"/>
  </w:style>
  <w:style w:type="paragraph" w:customStyle="1" w:styleId="E8D1032D16D4ED48A9B19C7331215BB3">
    <w:name w:val="E8D1032D16D4ED48A9B19C7331215BB3"/>
    <w:rsid w:val="00B143B5"/>
  </w:style>
  <w:style w:type="paragraph" w:customStyle="1" w:styleId="67D94D177F2C2845BF4DBE48277C88F8">
    <w:name w:val="67D94D177F2C2845BF4DBE48277C88F8"/>
    <w:rsid w:val="00B143B5"/>
  </w:style>
  <w:style w:type="paragraph" w:customStyle="1" w:styleId="4BBB145C03C19848B1273954C66384C2">
    <w:name w:val="4BBB145C03C19848B1273954C66384C2"/>
    <w:rsid w:val="00B143B5"/>
  </w:style>
  <w:style w:type="paragraph" w:customStyle="1" w:styleId="B161C745170ADA4995743512F80C46B4">
    <w:name w:val="B161C745170ADA4995743512F80C46B4"/>
    <w:rsid w:val="00B143B5"/>
  </w:style>
  <w:style w:type="paragraph" w:customStyle="1" w:styleId="6F466FE837C9AD429F8FF95117FF8D94">
    <w:name w:val="6F466FE837C9AD429F8FF95117FF8D94"/>
    <w:rsid w:val="00B143B5"/>
  </w:style>
  <w:style w:type="paragraph" w:customStyle="1" w:styleId="DBF4CFF8B22F3D4FB8D1BCA25CD92FC8">
    <w:name w:val="DBF4CFF8B22F3D4FB8D1BCA25CD92FC8"/>
    <w:rsid w:val="00B143B5"/>
  </w:style>
  <w:style w:type="paragraph" w:customStyle="1" w:styleId="2B4A524B8947C7469DD1B3935CBD5C9B">
    <w:name w:val="2B4A524B8947C7469DD1B3935CBD5C9B"/>
    <w:rsid w:val="00B143B5"/>
  </w:style>
  <w:style w:type="paragraph" w:customStyle="1" w:styleId="639DBBF038C5E241A88178461B30C777">
    <w:name w:val="639DBBF038C5E241A88178461B30C777"/>
    <w:rsid w:val="00B143B5"/>
  </w:style>
  <w:style w:type="paragraph" w:customStyle="1" w:styleId="085FBCDD93C34C48BB674D1A5F4DB47B">
    <w:name w:val="085FBCDD93C34C48BB674D1A5F4DB47B"/>
    <w:rsid w:val="00B143B5"/>
  </w:style>
  <w:style w:type="paragraph" w:customStyle="1" w:styleId="370C811A461FD348B808EB828AD1562C">
    <w:name w:val="370C811A461FD348B808EB828AD1562C"/>
    <w:rsid w:val="00B143B5"/>
  </w:style>
  <w:style w:type="paragraph" w:customStyle="1" w:styleId="7B8361C5E869C24BBB676869DE093353">
    <w:name w:val="7B8361C5E869C24BBB676869DE093353"/>
    <w:rsid w:val="00B143B5"/>
  </w:style>
  <w:style w:type="paragraph" w:customStyle="1" w:styleId="020B7108065E2348B53B9AA5ED0430A8">
    <w:name w:val="020B7108065E2348B53B9AA5ED0430A8"/>
    <w:rsid w:val="00B143B5"/>
  </w:style>
  <w:style w:type="paragraph" w:customStyle="1" w:styleId="ED91630885215A49974F22BDFE7F6C66">
    <w:name w:val="ED91630885215A49974F22BDFE7F6C66"/>
    <w:rsid w:val="00B143B5"/>
  </w:style>
  <w:style w:type="paragraph" w:customStyle="1" w:styleId="57EED784A0C1574486C1F97AD45796EB">
    <w:name w:val="57EED784A0C1574486C1F97AD45796EB"/>
    <w:rsid w:val="00B143B5"/>
  </w:style>
  <w:style w:type="paragraph" w:customStyle="1" w:styleId="20D72840A856804DABB891222697D28F">
    <w:name w:val="20D72840A856804DABB891222697D28F"/>
    <w:rsid w:val="00B143B5"/>
  </w:style>
  <w:style w:type="paragraph" w:customStyle="1" w:styleId="E465377A4430AD429205B094C6091906">
    <w:name w:val="E465377A4430AD429205B094C6091906"/>
    <w:rsid w:val="00B143B5"/>
  </w:style>
  <w:style w:type="paragraph" w:customStyle="1" w:styleId="73C48366F007744ABD776915AB620F35">
    <w:name w:val="73C48366F007744ABD776915AB620F35"/>
    <w:rsid w:val="00B143B5"/>
  </w:style>
  <w:style w:type="paragraph" w:customStyle="1" w:styleId="22D83F87C0049C4D82D6BE1CF65F3BEA">
    <w:name w:val="22D83F87C0049C4D82D6BE1CF65F3BEA"/>
    <w:rsid w:val="00B143B5"/>
  </w:style>
  <w:style w:type="paragraph" w:customStyle="1" w:styleId="0251C88180073F4C870340017B6BD4B8">
    <w:name w:val="0251C88180073F4C870340017B6BD4B8"/>
    <w:rsid w:val="00B143B5"/>
  </w:style>
  <w:style w:type="paragraph" w:customStyle="1" w:styleId="89261EF1FC9CAA43A370B1555D5C9578">
    <w:name w:val="89261EF1FC9CAA43A370B1555D5C9578"/>
    <w:rsid w:val="00B143B5"/>
  </w:style>
  <w:style w:type="paragraph" w:customStyle="1" w:styleId="0EF26B03D9683B4BAEFC997B5BC0F8A4">
    <w:name w:val="0EF26B03D9683B4BAEFC997B5BC0F8A4"/>
    <w:rsid w:val="00B143B5"/>
  </w:style>
  <w:style w:type="paragraph" w:customStyle="1" w:styleId="A74C2254DEADE043AC34B92E8BFC3974">
    <w:name w:val="A74C2254DEADE043AC34B92E8BFC3974"/>
    <w:rsid w:val="00B143B5"/>
  </w:style>
  <w:style w:type="paragraph" w:customStyle="1" w:styleId="2696CA9420673B438DFAC4A6BEE9136D">
    <w:name w:val="2696CA9420673B438DFAC4A6BEE9136D"/>
    <w:rsid w:val="00B143B5"/>
  </w:style>
  <w:style w:type="paragraph" w:customStyle="1" w:styleId="0FC2F2D37E544140AD01E16BDC17573B">
    <w:name w:val="0FC2F2D37E544140AD01E16BDC17573B"/>
    <w:rsid w:val="00B143B5"/>
  </w:style>
  <w:style w:type="paragraph" w:customStyle="1" w:styleId="899B930EFC17C841A4B7A8AC1D7D17DF">
    <w:name w:val="899B930EFC17C841A4B7A8AC1D7D17DF"/>
    <w:rsid w:val="00B143B5"/>
  </w:style>
  <w:style w:type="paragraph" w:customStyle="1" w:styleId="CEDAB5CAB746E44581DD807388633EE9">
    <w:name w:val="CEDAB5CAB746E44581DD807388633EE9"/>
    <w:rsid w:val="00B143B5"/>
  </w:style>
  <w:style w:type="paragraph" w:customStyle="1" w:styleId="378791685478FD4F9A905DE0CCD75879">
    <w:name w:val="378791685478FD4F9A905DE0CCD75879"/>
    <w:rsid w:val="00B143B5"/>
  </w:style>
  <w:style w:type="paragraph" w:customStyle="1" w:styleId="ED2A5A1A75B13A488A77102AE2530D82">
    <w:name w:val="ED2A5A1A75B13A488A77102AE2530D82"/>
    <w:rsid w:val="00B143B5"/>
  </w:style>
  <w:style w:type="paragraph" w:customStyle="1" w:styleId="7E7ECD67E9EA1445A7E4DCB43F6A0664">
    <w:name w:val="7E7ECD67E9EA1445A7E4DCB43F6A0664"/>
    <w:rsid w:val="00B143B5"/>
  </w:style>
  <w:style w:type="paragraph" w:customStyle="1" w:styleId="809585A02843AC4C9135CA0C9BF3305C">
    <w:name w:val="809585A02843AC4C9135CA0C9BF3305C"/>
    <w:rsid w:val="00B143B5"/>
  </w:style>
  <w:style w:type="paragraph" w:customStyle="1" w:styleId="CAEF78A963896B4B823F9D099E66A14C">
    <w:name w:val="CAEF78A963896B4B823F9D099E66A14C"/>
    <w:rsid w:val="00B143B5"/>
  </w:style>
  <w:style w:type="paragraph" w:customStyle="1" w:styleId="6CFCEE707BA1D5479CA1A2ECB29C7E6F">
    <w:name w:val="6CFCEE707BA1D5479CA1A2ECB29C7E6F"/>
    <w:rsid w:val="00B143B5"/>
  </w:style>
  <w:style w:type="paragraph" w:customStyle="1" w:styleId="B21A3092154A274E9C770C5A06712ACF">
    <w:name w:val="B21A3092154A274E9C770C5A06712ACF"/>
    <w:rsid w:val="00B143B5"/>
  </w:style>
  <w:style w:type="paragraph" w:customStyle="1" w:styleId="A53349B46DFBD9419FE4D7B737FB5C56">
    <w:name w:val="A53349B46DFBD9419FE4D7B737FB5C56"/>
    <w:rsid w:val="00B143B5"/>
  </w:style>
  <w:style w:type="paragraph" w:customStyle="1" w:styleId="E6F7AEB0B1ECAE45B5E89EC934F202DF">
    <w:name w:val="E6F7AEB0B1ECAE45B5E89EC934F202DF"/>
    <w:rsid w:val="00B143B5"/>
  </w:style>
  <w:style w:type="paragraph" w:customStyle="1" w:styleId="041B35FA530DA34F8ED841BF34BCFFA1">
    <w:name w:val="041B35FA530DA34F8ED841BF34BCFFA1"/>
    <w:rsid w:val="00B143B5"/>
  </w:style>
  <w:style w:type="paragraph" w:customStyle="1" w:styleId="FB37697DE2A3CB4090137A236FDCE85B">
    <w:name w:val="FB37697DE2A3CB4090137A236FDCE85B"/>
    <w:rsid w:val="00B143B5"/>
  </w:style>
  <w:style w:type="paragraph" w:customStyle="1" w:styleId="1624C1FF2388CD45BBFE2DCEAF0F2A0A">
    <w:name w:val="1624C1FF2388CD45BBFE2DCEAF0F2A0A"/>
    <w:rsid w:val="00B143B5"/>
  </w:style>
  <w:style w:type="paragraph" w:customStyle="1" w:styleId="0AC4B3919B562841A477B1E4A1DADE0F">
    <w:name w:val="0AC4B3919B562841A477B1E4A1DADE0F"/>
    <w:rsid w:val="00B143B5"/>
  </w:style>
  <w:style w:type="paragraph" w:customStyle="1" w:styleId="68F3965B700B1A41BC93A2C7C80F068B">
    <w:name w:val="68F3965B700B1A41BC93A2C7C80F068B"/>
    <w:rsid w:val="00B143B5"/>
  </w:style>
  <w:style w:type="paragraph" w:customStyle="1" w:styleId="C7AA04691DC3DF459DBCABC5897ED1EC">
    <w:name w:val="C7AA04691DC3DF459DBCABC5897ED1EC"/>
    <w:rsid w:val="00B143B5"/>
  </w:style>
  <w:style w:type="paragraph" w:customStyle="1" w:styleId="41B2C7A9CA44794BBE0735C3CD7361EF">
    <w:name w:val="41B2C7A9CA44794BBE0735C3CD7361EF"/>
    <w:rsid w:val="00B143B5"/>
  </w:style>
  <w:style w:type="paragraph" w:customStyle="1" w:styleId="6823A472D7A26942B9DB635F4EAB019A">
    <w:name w:val="6823A472D7A26942B9DB635F4EAB019A"/>
    <w:rsid w:val="00B143B5"/>
  </w:style>
  <w:style w:type="paragraph" w:customStyle="1" w:styleId="5808F5A47043BF448DDDD390E6A6E04B">
    <w:name w:val="5808F5A47043BF448DDDD390E6A6E04B"/>
    <w:rsid w:val="00B143B5"/>
  </w:style>
  <w:style w:type="paragraph" w:customStyle="1" w:styleId="CC8DBC011D0DB34282CFE9D881316A11">
    <w:name w:val="CC8DBC011D0DB34282CFE9D881316A11"/>
    <w:rsid w:val="00B143B5"/>
  </w:style>
  <w:style w:type="paragraph" w:customStyle="1" w:styleId="E56B38733BF7F643AFA876DB4B1D9D02">
    <w:name w:val="E56B38733BF7F643AFA876DB4B1D9D02"/>
    <w:rsid w:val="00F11E05"/>
  </w:style>
  <w:style w:type="paragraph" w:customStyle="1" w:styleId="4C1BB684FF58544BA943D958FA3ECAC9">
    <w:name w:val="4C1BB684FF58544BA943D958FA3ECAC9"/>
    <w:rsid w:val="00F11E05"/>
  </w:style>
  <w:style w:type="paragraph" w:customStyle="1" w:styleId="C989E148255C484C8F94B0B15A17B3E3">
    <w:name w:val="C989E148255C484C8F94B0B15A17B3E3"/>
    <w:rsid w:val="00F11E05"/>
  </w:style>
  <w:style w:type="paragraph" w:customStyle="1" w:styleId="2A079BCE15E2154BB072A9AEB877FAC5">
    <w:name w:val="2A079BCE15E2154BB072A9AEB877FAC5"/>
    <w:rsid w:val="00F11E05"/>
  </w:style>
  <w:style w:type="paragraph" w:customStyle="1" w:styleId="94A210C4735A854E83215BCBD5516225">
    <w:name w:val="94A210C4735A854E83215BCBD5516225"/>
    <w:rsid w:val="00F11E05"/>
  </w:style>
  <w:style w:type="paragraph" w:customStyle="1" w:styleId="514C0CCF07AF5C4FA5E0228E860F4610">
    <w:name w:val="514C0CCF07AF5C4FA5E0228E860F4610"/>
    <w:rsid w:val="00F11E05"/>
  </w:style>
  <w:style w:type="paragraph" w:customStyle="1" w:styleId="7ABC64515144204EA6F8D209A291B68A">
    <w:name w:val="7ABC64515144204EA6F8D209A291B68A"/>
    <w:rsid w:val="00F11E05"/>
  </w:style>
  <w:style w:type="paragraph" w:customStyle="1" w:styleId="928B2CA24951004E8171B135044976F6">
    <w:name w:val="928B2CA24951004E8171B135044976F6"/>
    <w:rsid w:val="00F11E05"/>
  </w:style>
  <w:style w:type="paragraph" w:customStyle="1" w:styleId="FA2DCD24A5042F419729028539C4145B">
    <w:name w:val="FA2DCD24A5042F419729028539C4145B"/>
    <w:rsid w:val="00F11E05"/>
  </w:style>
  <w:style w:type="paragraph" w:customStyle="1" w:styleId="84B6CD515B967F4A94387F2C0EBDC0AE">
    <w:name w:val="84B6CD515B967F4A94387F2C0EBDC0AE"/>
    <w:rsid w:val="00F11E05"/>
  </w:style>
  <w:style w:type="paragraph" w:customStyle="1" w:styleId="0E38973DD14E034CAB385604B932564D">
    <w:name w:val="0E38973DD14E034CAB385604B932564D"/>
    <w:rsid w:val="00F11E05"/>
  </w:style>
  <w:style w:type="paragraph" w:customStyle="1" w:styleId="FFFDC951E4E74A4698087785740A6C9F">
    <w:name w:val="FFFDC951E4E74A4698087785740A6C9F"/>
    <w:rsid w:val="00F11E05"/>
  </w:style>
  <w:style w:type="paragraph" w:customStyle="1" w:styleId="5B5DE2BC73A02148B2DF435E9024BD2A">
    <w:name w:val="5B5DE2BC73A02148B2DF435E9024BD2A"/>
    <w:rsid w:val="00F11E05"/>
  </w:style>
  <w:style w:type="paragraph" w:customStyle="1" w:styleId="6318CB3DEDD1704A82226907D0D674E7">
    <w:name w:val="6318CB3DEDD1704A82226907D0D674E7"/>
    <w:rsid w:val="00F11E05"/>
  </w:style>
  <w:style w:type="paragraph" w:customStyle="1" w:styleId="F37AEC45C7A4DC489BE6DDCE93B85270">
    <w:name w:val="F37AEC45C7A4DC489BE6DDCE93B85270"/>
    <w:rsid w:val="00F11E05"/>
  </w:style>
  <w:style w:type="paragraph" w:customStyle="1" w:styleId="7196F94DD37D1A40A76F010917817573">
    <w:name w:val="7196F94DD37D1A40A76F010917817573"/>
    <w:rsid w:val="00F11E05"/>
  </w:style>
  <w:style w:type="paragraph" w:customStyle="1" w:styleId="A5DEC44A8B0FF74C8F4C6298564BB473">
    <w:name w:val="A5DEC44A8B0FF74C8F4C6298564BB473"/>
    <w:rsid w:val="00F11E05"/>
  </w:style>
  <w:style w:type="paragraph" w:customStyle="1" w:styleId="56BFAE6A15FBCA40957B4250E1920D2D">
    <w:name w:val="56BFAE6A15FBCA40957B4250E1920D2D"/>
    <w:rsid w:val="00F11E05"/>
  </w:style>
  <w:style w:type="paragraph" w:customStyle="1" w:styleId="CFE42332688DAC41958FCDC9667F5DAB">
    <w:name w:val="CFE42332688DAC41958FCDC9667F5DAB"/>
    <w:rsid w:val="00F11E05"/>
  </w:style>
  <w:style w:type="paragraph" w:customStyle="1" w:styleId="86A38A91121CA444BBBE52130170DF6B">
    <w:name w:val="86A38A91121CA444BBBE52130170DF6B"/>
    <w:rsid w:val="00F11E05"/>
  </w:style>
  <w:style w:type="paragraph" w:customStyle="1" w:styleId="8BD9951AC9F2FF47A2ED5C1E9FB186E5">
    <w:name w:val="8BD9951AC9F2FF47A2ED5C1E9FB186E5"/>
    <w:rsid w:val="00F11E05"/>
  </w:style>
  <w:style w:type="paragraph" w:customStyle="1" w:styleId="6B4C310339BB514BBF44A09F2EBEE8B8">
    <w:name w:val="6B4C310339BB514BBF44A09F2EBEE8B8"/>
    <w:rsid w:val="00F11E05"/>
  </w:style>
  <w:style w:type="paragraph" w:customStyle="1" w:styleId="7053C708BFF7B642B94D8F376F2236B0">
    <w:name w:val="7053C708BFF7B642B94D8F376F2236B0"/>
    <w:rsid w:val="00F11E05"/>
  </w:style>
  <w:style w:type="paragraph" w:customStyle="1" w:styleId="38E703056D8AB048A9F580338098625D">
    <w:name w:val="38E703056D8AB048A9F580338098625D"/>
    <w:rsid w:val="00F11E05"/>
  </w:style>
  <w:style w:type="paragraph" w:customStyle="1" w:styleId="F7107286FCDC2E4FA6CC4804BC792F80">
    <w:name w:val="F7107286FCDC2E4FA6CC4804BC792F80"/>
    <w:rsid w:val="00F11E05"/>
  </w:style>
  <w:style w:type="paragraph" w:customStyle="1" w:styleId="3F1BE24ADA18B543A179FE540D273618">
    <w:name w:val="3F1BE24ADA18B543A179FE540D273618"/>
    <w:rsid w:val="00F11E05"/>
  </w:style>
  <w:style w:type="paragraph" w:customStyle="1" w:styleId="FA870F6E71E9034786EC61B39A910416">
    <w:name w:val="FA870F6E71E9034786EC61B39A910416"/>
    <w:rsid w:val="00F11E05"/>
  </w:style>
  <w:style w:type="paragraph" w:customStyle="1" w:styleId="C4DA90E9FB944F49BF7E01BDA402694B">
    <w:name w:val="C4DA90E9FB944F49BF7E01BDA402694B"/>
    <w:rsid w:val="00F11E05"/>
  </w:style>
  <w:style w:type="paragraph" w:customStyle="1" w:styleId="D1507EE4E6A2354E956D1378738E85F0">
    <w:name w:val="D1507EE4E6A2354E956D1378738E85F0"/>
    <w:rsid w:val="00F11E05"/>
  </w:style>
  <w:style w:type="paragraph" w:customStyle="1" w:styleId="61645991246FEC41AC3E75C1F9C0DCA7">
    <w:name w:val="61645991246FEC41AC3E75C1F9C0DCA7"/>
    <w:rsid w:val="00F11E05"/>
  </w:style>
  <w:style w:type="paragraph" w:customStyle="1" w:styleId="F69933A5CC38EF4482F868D8DC304719">
    <w:name w:val="F69933A5CC38EF4482F868D8DC304719"/>
    <w:rsid w:val="00F11E05"/>
  </w:style>
  <w:style w:type="paragraph" w:customStyle="1" w:styleId="51ADB128FC32F94B97AD51200FD2FBBC">
    <w:name w:val="51ADB128FC32F94B97AD51200FD2FBBC"/>
    <w:rsid w:val="00F11E05"/>
  </w:style>
  <w:style w:type="paragraph" w:customStyle="1" w:styleId="5C140DB4F70B0244A2538F13953F6157">
    <w:name w:val="5C140DB4F70B0244A2538F13953F6157"/>
    <w:rsid w:val="00F11E05"/>
  </w:style>
  <w:style w:type="paragraph" w:customStyle="1" w:styleId="DD86C3D0F7F8164795B7116E04BB076D">
    <w:name w:val="DD86C3D0F7F8164795B7116E04BB076D"/>
    <w:rsid w:val="00F11E05"/>
  </w:style>
  <w:style w:type="paragraph" w:customStyle="1" w:styleId="3CEEA0C925D9984F9D9551CF807F3D75">
    <w:name w:val="3CEEA0C925D9984F9D9551CF807F3D75"/>
    <w:rsid w:val="00F11E05"/>
  </w:style>
  <w:style w:type="paragraph" w:customStyle="1" w:styleId="EB4E59560D12A343A5AC3D63796873FE">
    <w:name w:val="EB4E59560D12A343A5AC3D63796873FE"/>
    <w:rsid w:val="00F11E05"/>
  </w:style>
  <w:style w:type="paragraph" w:customStyle="1" w:styleId="15E930C00C21EE40B73240945B750264">
    <w:name w:val="15E930C00C21EE40B73240945B750264"/>
    <w:rsid w:val="00B23B73"/>
  </w:style>
  <w:style w:type="paragraph" w:customStyle="1" w:styleId="B8DAC1004603054999EF1D4FB620FD8B">
    <w:name w:val="B8DAC1004603054999EF1D4FB620FD8B"/>
    <w:rsid w:val="00B23B73"/>
  </w:style>
  <w:style w:type="paragraph" w:customStyle="1" w:styleId="B79A042B45222649AF4A90314FA03876">
    <w:name w:val="B79A042B45222649AF4A90314FA03876"/>
    <w:rsid w:val="00B23B73"/>
  </w:style>
  <w:style w:type="paragraph" w:customStyle="1" w:styleId="C85C9A8A4089934085E5CEECC3CD5347">
    <w:name w:val="C85C9A8A4089934085E5CEECC3CD5347"/>
    <w:rsid w:val="00B23B73"/>
  </w:style>
  <w:style w:type="paragraph" w:customStyle="1" w:styleId="F396FACDC2A6F34496E94D508BE85A1C">
    <w:name w:val="F396FACDC2A6F34496E94D508BE85A1C"/>
    <w:rsid w:val="00B23B73"/>
  </w:style>
  <w:style w:type="paragraph" w:customStyle="1" w:styleId="58CD3D8C919E494293F82CF73917A08C">
    <w:name w:val="58CD3D8C919E494293F82CF73917A08C"/>
    <w:rsid w:val="00B23B73"/>
  </w:style>
  <w:style w:type="paragraph" w:customStyle="1" w:styleId="90F92AAA0C204E4AB7A8DD96E4616706">
    <w:name w:val="90F92AAA0C204E4AB7A8DD96E4616706"/>
    <w:rsid w:val="00B23B73"/>
  </w:style>
  <w:style w:type="paragraph" w:customStyle="1" w:styleId="3E3DE73F5A923E4D97878A4CC960C052">
    <w:name w:val="3E3DE73F5A923E4D97878A4CC960C052"/>
    <w:rsid w:val="00B23B73"/>
  </w:style>
  <w:style w:type="paragraph" w:customStyle="1" w:styleId="3BC9F7AC0B2EF84A9906ABEA99C6AADE">
    <w:name w:val="3BC9F7AC0B2EF84A9906ABEA99C6AADE"/>
    <w:rsid w:val="00B23B73"/>
  </w:style>
  <w:style w:type="paragraph" w:customStyle="1" w:styleId="7197AB520BF0B841BF34A3602A5E5BC1">
    <w:name w:val="7197AB520BF0B841BF34A3602A5E5BC1"/>
    <w:rsid w:val="00B23B73"/>
  </w:style>
  <w:style w:type="paragraph" w:customStyle="1" w:styleId="DD584D7D5819834CA69DA8B6503C540E">
    <w:name w:val="DD584D7D5819834CA69DA8B6503C540E"/>
    <w:rsid w:val="00B23B73"/>
  </w:style>
  <w:style w:type="paragraph" w:customStyle="1" w:styleId="6C81D1BEC2C4484FB47EB260A5C48077">
    <w:name w:val="6C81D1BEC2C4484FB47EB260A5C48077"/>
    <w:rsid w:val="008C1401"/>
  </w:style>
  <w:style w:type="paragraph" w:customStyle="1" w:styleId="CDFD9F138EE77A4CAE0DD9F4B710EA60">
    <w:name w:val="CDFD9F138EE77A4CAE0DD9F4B710EA60"/>
    <w:rsid w:val="008C1401"/>
  </w:style>
  <w:style w:type="paragraph" w:customStyle="1" w:styleId="19113B341FDE164E9C53BD6138D0B033">
    <w:name w:val="19113B341FDE164E9C53BD6138D0B033"/>
    <w:rsid w:val="008C1401"/>
  </w:style>
  <w:style w:type="paragraph" w:customStyle="1" w:styleId="92F5B5A35FEB4047B612A92D7BB792D4">
    <w:name w:val="92F5B5A35FEB4047B612A92D7BB792D4"/>
    <w:rsid w:val="008C1401"/>
  </w:style>
  <w:style w:type="paragraph" w:customStyle="1" w:styleId="FE70D7628A747E45A3A1F486DD4A8449">
    <w:name w:val="FE70D7628A747E45A3A1F486DD4A8449"/>
    <w:rsid w:val="008C1401"/>
  </w:style>
  <w:style w:type="paragraph" w:customStyle="1" w:styleId="AE4D010E2B75B848B6AB358633094693">
    <w:name w:val="AE4D010E2B75B848B6AB358633094693"/>
    <w:rsid w:val="008C1401"/>
  </w:style>
  <w:style w:type="paragraph" w:customStyle="1" w:styleId="7A0D01A36860E04F80B69B5865766982">
    <w:name w:val="7A0D01A36860E04F80B69B5865766982"/>
    <w:rsid w:val="008C1401"/>
  </w:style>
  <w:style w:type="paragraph" w:customStyle="1" w:styleId="240607298D6E0448B476CAE42306826A">
    <w:name w:val="240607298D6E0448B476CAE42306826A"/>
    <w:rsid w:val="008C1401"/>
  </w:style>
  <w:style w:type="paragraph" w:customStyle="1" w:styleId="AABAA57670427F4C9830664FFFC8DC71">
    <w:name w:val="AABAA57670427F4C9830664FFFC8DC71"/>
    <w:rsid w:val="008C1401"/>
  </w:style>
  <w:style w:type="paragraph" w:customStyle="1" w:styleId="DEE6F90698A7814AA82A38FE852D4C43">
    <w:name w:val="DEE6F90698A7814AA82A38FE852D4C43"/>
    <w:rsid w:val="008C1401"/>
  </w:style>
  <w:style w:type="paragraph" w:customStyle="1" w:styleId="77E77FCA9EF9C446ABE580AA6D01ADF1">
    <w:name w:val="77E77FCA9EF9C446ABE580AA6D01ADF1"/>
    <w:rsid w:val="008C1401"/>
  </w:style>
  <w:style w:type="paragraph" w:customStyle="1" w:styleId="AD721FC065B30544B6E257F317ECF6BE">
    <w:name w:val="AD721FC065B30544B6E257F317ECF6BE"/>
    <w:rsid w:val="0042541A"/>
  </w:style>
  <w:style w:type="paragraph" w:customStyle="1" w:styleId="B09B82FBB38FBE438F0CFB5AAA540E04">
    <w:name w:val="B09B82FBB38FBE438F0CFB5AAA540E04"/>
    <w:rsid w:val="00425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Été">
      <a:majorFont>
        <a:latin typeface="Century Gothic"/>
        <a:ea typeface=""/>
        <a:cs typeface=""/>
        <a:font script="Jpan" typeface="ヒラギノ丸ゴ Pro W4"/>
        <a:font script="Hans" typeface="宋体"/>
        <a:font script="Hant" typeface="新細明體"/>
      </a:majorFont>
      <a:minorFont>
        <a:latin typeface="Century Gothic"/>
        <a:ea typeface=""/>
        <a:cs typeface=""/>
        <a:font script="Jpan" typeface="ヒラギノ丸ゴ Pro W4"/>
        <a:font script="Hans" typeface="宋体"/>
        <a:font script="Hant" typeface="新細明體"/>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9D731-2AA3-1B4F-B98F-AE97DC40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Coin.dotx</Template>
  <TotalTime>724</TotalTime>
  <Pages>1</Pages>
  <Words>667</Words>
  <Characters>3672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Deiss</dc:creator>
  <cp:keywords/>
  <dc:description/>
  <cp:lastModifiedBy>Olivier Deiss</cp:lastModifiedBy>
  <cp:revision>674</cp:revision>
  <cp:lastPrinted>2016-08-14T11:44:00Z</cp:lastPrinted>
  <dcterms:created xsi:type="dcterms:W3CDTF">2015-09-17T17:38:00Z</dcterms:created>
  <dcterms:modified xsi:type="dcterms:W3CDTF">2016-10-31T18:38:00Z</dcterms:modified>
  <cp:category/>
</cp:coreProperties>
</file>